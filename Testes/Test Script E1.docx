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010A1" w:rsidRPr="00BD0140" w:rsidTr="00BF0A6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010A1" w:rsidRDefault="00092C5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010A1" w:rsidRDefault="00BF0A6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rFonts w:ascii="Arial" w:hAnsi="Arial"/>
                <w:b/>
                <w:color w:val="0000FF"/>
                <w:sz w:val="24"/>
                <w:szCs w:val="24"/>
                <w:lang w:val="pt-BR"/>
              </w:rPr>
              <w:t>Realizar Login moto taxista – Autenticação do usuário</w:t>
            </w:r>
          </w:p>
        </w:tc>
      </w:tr>
      <w:tr w:rsidR="00A010A1" w:rsidTr="00BF0A6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10A1" w:rsidRDefault="00092C5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10A1" w:rsidRDefault="00BF0A6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color w:val="0000FF"/>
                <w:sz w:val="24"/>
                <w:szCs w:val="24"/>
                <w:lang w:val="pt-BR"/>
              </w:rPr>
              <w:t>Reaçlizar</w:t>
            </w:r>
            <w:proofErr w:type="spellEnd"/>
            <w:r>
              <w:rPr>
                <w:color w:val="0000FF"/>
                <w:sz w:val="24"/>
                <w:szCs w:val="24"/>
                <w:lang w:val="pt-BR"/>
              </w:rPr>
              <w:t xml:space="preserve"> Login</w:t>
            </w:r>
          </w:p>
        </w:tc>
      </w:tr>
      <w:tr w:rsidR="00A010A1" w:rsidRPr="00BD014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10A1" w:rsidRDefault="00092C5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BF0A6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lang w:val="pt-BR"/>
              </w:rPr>
              <w:t xml:space="preserve">Este caso de uso permite que o usuário (já cadastrado) possa realizar Login e assim ter acesso a usabilidade do sistema </w:t>
            </w:r>
            <w:proofErr w:type="gramStart"/>
            <w:r w:rsidRPr="00BF0A6D">
              <w:rPr>
                <w:lang w:val="pt-BR"/>
              </w:rPr>
              <w:t>MotoTaxiJÁ</w:t>
            </w:r>
            <w:proofErr w:type="gramEnd"/>
            <w:r w:rsidRPr="00BF0A6D">
              <w:rPr>
                <w:lang w:val="pt-BR"/>
              </w:rPr>
              <w:t>.</w:t>
            </w:r>
          </w:p>
          <w:p w:rsidR="00A010A1" w:rsidRPr="00BF0A6D" w:rsidRDefault="00A010A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A010A1" w:rsidRPr="00BD014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10A1" w:rsidRDefault="00092C51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BF0A6D">
            <w:pPr>
              <w:pStyle w:val="Corpodetexto"/>
              <w:rPr>
                <w:b w:val="0"/>
                <w:sz w:val="22"/>
                <w:lang w:val="pt-BR"/>
              </w:rPr>
            </w:pPr>
            <w:r w:rsidRPr="00BF0A6D">
              <w:rPr>
                <w:b w:val="0"/>
                <w:sz w:val="22"/>
                <w:lang w:val="pt-BR"/>
              </w:rPr>
              <w:t>Moto Taxista cadastrado no sistema e acessando a Internet.</w:t>
            </w:r>
          </w:p>
          <w:p w:rsidR="00A010A1" w:rsidRPr="00BF0A6D" w:rsidRDefault="00A010A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A010A1" w:rsidRPr="00BD01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10A1" w:rsidRDefault="00092C51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10A1" w:rsidRPr="00BF0A6D" w:rsidRDefault="00BF0A6D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lang w:val="pt-BR"/>
              </w:rPr>
              <w:t>Moto taxista habilitado a usar o sistema.</w:t>
            </w:r>
          </w:p>
        </w:tc>
      </w:tr>
      <w:tr w:rsidR="00A010A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10A1" w:rsidRDefault="00092C5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10A1" w:rsidRDefault="00A010A1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A010A1" w:rsidRDefault="00A010A1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A010A1" w:rsidRDefault="00A010A1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A010A1" w:rsidRPr="00BD014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010A1" w:rsidRDefault="00092C5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010A1" w:rsidRDefault="00A010A1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A010A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010A1" w:rsidRDefault="00A010A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010A1" w:rsidRDefault="00092C5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A010A1" w:rsidRDefault="00092C5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A010A1" w:rsidRDefault="00092C5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010A1" w:rsidRDefault="00092C5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010A1" w:rsidRP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010A1" w:rsidRDefault="00A010A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F0A6D" w:rsidRPr="00BF0A6D" w:rsidRDefault="00BF0A6D" w:rsidP="00BF0A6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>Passo1: O Usuário escolhe a opção de acesso à conta;</w:t>
            </w:r>
          </w:p>
          <w:p w:rsidR="00A010A1" w:rsidRPr="00BF0A6D" w:rsidRDefault="00A010A1" w:rsidP="00BF0A6D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A010A1" w:rsidRPr="00BF0A6D" w:rsidRDefault="00A010A1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A010A1" w:rsidRPr="00BF0A6D" w:rsidRDefault="00BF0A6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010A1" w:rsidRPr="00BF0A6D" w:rsidRDefault="00A010A1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010A1" w:rsidRP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10A1" w:rsidRPr="00BF0A6D" w:rsidRDefault="00A010A1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F0A6D" w:rsidRPr="00BF0A6D" w:rsidRDefault="00BF0A6D" w:rsidP="00BF0A6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2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Digita os dados requeridos Login e senha;</w:t>
            </w:r>
          </w:p>
          <w:p w:rsidR="00A010A1" w:rsidRPr="00BF0A6D" w:rsidRDefault="00A010A1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A010A1" w:rsidRPr="00BF0A6D" w:rsidRDefault="00A010A1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A010A1" w:rsidRPr="00BF0A6D" w:rsidRDefault="00BF0A6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010A1" w:rsidRPr="00BF0A6D" w:rsidRDefault="00A010A1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010A1" w:rsidRP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10A1" w:rsidRPr="00BF0A6D" w:rsidRDefault="00A010A1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F0A6D" w:rsidRPr="00BF0A6D" w:rsidRDefault="00BF0A6D" w:rsidP="00BF0A6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4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Clica na Opção &lt;</w:t>
            </w:r>
            <w:r w:rsidRPr="00BF0A6D">
              <w:rPr>
                <w:rFonts w:ascii="Arial" w:hAnsi="Arial"/>
                <w:b/>
                <w:sz w:val="20"/>
                <w:lang w:val="pt-BR"/>
              </w:rPr>
              <w:t>Entrar</w:t>
            </w:r>
            <w:r w:rsidRPr="00BF0A6D">
              <w:rPr>
                <w:rFonts w:ascii="Arial" w:hAnsi="Arial"/>
                <w:sz w:val="20"/>
                <w:lang w:val="pt-BR"/>
              </w:rPr>
              <w:t>&gt;</w:t>
            </w:r>
          </w:p>
          <w:p w:rsidR="00A010A1" w:rsidRPr="00BF0A6D" w:rsidRDefault="00A010A1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A010A1" w:rsidRPr="00BF0A6D" w:rsidRDefault="00A010A1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A010A1" w:rsidRPr="00BF0A6D" w:rsidRDefault="00BF0A6D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010A1" w:rsidRPr="00BF0A6D" w:rsidRDefault="00A010A1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010A1" w:rsidRPr="00BF0A6D" w:rsidRDefault="00A010A1">
      <w:pPr>
        <w:pStyle w:val="bp"/>
        <w:spacing w:before="0" w:after="0"/>
        <w:rPr>
          <w:lang w:val="pt-BR"/>
        </w:rPr>
      </w:pPr>
    </w:p>
    <w:p w:rsidR="00A010A1" w:rsidRPr="00BF0A6D" w:rsidRDefault="00A010A1">
      <w:pPr>
        <w:pStyle w:val="bp"/>
        <w:spacing w:before="0" w:after="0"/>
        <w:rPr>
          <w:color w:val="0000FF"/>
          <w:lang w:val="pt-BR"/>
        </w:rPr>
      </w:pPr>
    </w:p>
    <w:p w:rsidR="00A010A1" w:rsidRPr="00BF0A6D" w:rsidRDefault="00A010A1">
      <w:pPr>
        <w:pStyle w:val="bp"/>
        <w:spacing w:before="0" w:after="0"/>
        <w:rPr>
          <w:lang w:val="pt-BR"/>
        </w:rPr>
        <w:sectPr w:rsidR="00A010A1" w:rsidRPr="00BF0A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A010A1" w:rsidRPr="00BF0A6D" w:rsidRDefault="00A010A1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010A1" w:rsidRPr="00BD014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010A1" w:rsidRDefault="00092C51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A010A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010A1" w:rsidRDefault="00A010A1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010A1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010A1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010A1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010A1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010A1" w:rsidRDefault="00092C5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010A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010A1" w:rsidRDefault="009E0C39" w:rsidP="009E0C39">
            <w:pPr>
              <w:pStyle w:val="bp"/>
              <w:spacing w:before="0" w:after="0"/>
              <w:rPr>
                <w:color w:val="0000FF"/>
                <w:lang w:val="pt-BR"/>
              </w:rPr>
            </w:pPr>
            <w:proofErr w:type="spellStart"/>
            <w:r>
              <w:rPr>
                <w:color w:val="0000FF"/>
                <w:lang w:val="pt-BR"/>
              </w:rPr>
              <w:t>Compo</w:t>
            </w:r>
            <w:proofErr w:type="spellEnd"/>
            <w:r>
              <w:rPr>
                <w:color w:val="0000FF"/>
                <w:lang w:val="pt-BR"/>
              </w:rPr>
              <w:t xml:space="preserve"> Login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A010A1" w:rsidRDefault="00BF0A6D" w:rsidP="00BF0A6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josimar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010A1" w:rsidRDefault="00BF0A6D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010A1" w:rsidRDefault="00A010A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010A1" w:rsidRDefault="00A010A1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A010A1" w:rsidRDefault="00A010A1">
            <w:pPr>
              <w:pStyle w:val="bp"/>
              <w:spacing w:before="0" w:after="0"/>
            </w:pPr>
          </w:p>
        </w:tc>
      </w:tr>
      <w:tr w:rsidR="00A010A1">
        <w:tc>
          <w:tcPr>
            <w:tcW w:w="2448" w:type="dxa"/>
            <w:shd w:val="clear" w:color="auto" w:fill="E0E0E0"/>
          </w:tcPr>
          <w:p w:rsidR="00A010A1" w:rsidRDefault="009E0C39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Campo Senha</w:t>
            </w:r>
          </w:p>
        </w:tc>
        <w:tc>
          <w:tcPr>
            <w:tcW w:w="1944" w:type="dxa"/>
          </w:tcPr>
          <w:p w:rsidR="00A010A1" w:rsidRDefault="00BF0A6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A010A1" w:rsidRDefault="00BF0A6D">
            <w:pPr>
              <w:pStyle w:val="bp"/>
              <w:spacing w:before="0" w:after="0"/>
            </w:pPr>
            <w:r>
              <w:rPr>
                <w:color w:val="0000FF"/>
              </w:rPr>
              <w:t>123</w:t>
            </w:r>
          </w:p>
        </w:tc>
        <w:tc>
          <w:tcPr>
            <w:tcW w:w="2196" w:type="dxa"/>
          </w:tcPr>
          <w:p w:rsidR="00A010A1" w:rsidRDefault="00A010A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010A1" w:rsidRDefault="00A010A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010A1" w:rsidRDefault="00A010A1">
            <w:pPr>
              <w:pStyle w:val="bp"/>
              <w:spacing w:before="0" w:after="0"/>
            </w:pPr>
          </w:p>
        </w:tc>
      </w:tr>
      <w:tr w:rsidR="00A010A1">
        <w:tc>
          <w:tcPr>
            <w:tcW w:w="2448" w:type="dxa"/>
            <w:shd w:val="clear" w:color="auto" w:fill="E0E0E0"/>
          </w:tcPr>
          <w:p w:rsidR="00A010A1" w:rsidRDefault="009E0C39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Botão</w:t>
            </w:r>
            <w:proofErr w:type="spellEnd"/>
            <w:r>
              <w:rPr>
                <w:color w:val="0000FF"/>
              </w:rPr>
              <w:t xml:space="preserve"> </w:t>
            </w:r>
          </w:p>
        </w:tc>
        <w:tc>
          <w:tcPr>
            <w:tcW w:w="1944" w:type="dxa"/>
          </w:tcPr>
          <w:p w:rsidR="00A010A1" w:rsidRDefault="00BF0A6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entrar</w:t>
            </w:r>
            <w:proofErr w:type="spellEnd"/>
          </w:p>
        </w:tc>
        <w:tc>
          <w:tcPr>
            <w:tcW w:w="2196" w:type="dxa"/>
          </w:tcPr>
          <w:p w:rsidR="00A010A1" w:rsidRDefault="00BF0A6D">
            <w:pPr>
              <w:pStyle w:val="bp"/>
              <w:spacing w:before="0" w:after="0"/>
            </w:pPr>
            <w:proofErr w:type="spellStart"/>
            <w:r>
              <w:t>entrar</w:t>
            </w:r>
            <w:proofErr w:type="spellEnd"/>
          </w:p>
        </w:tc>
        <w:tc>
          <w:tcPr>
            <w:tcW w:w="2196" w:type="dxa"/>
          </w:tcPr>
          <w:p w:rsidR="00A010A1" w:rsidRDefault="00A010A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010A1" w:rsidRDefault="00A010A1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010A1" w:rsidRDefault="00A010A1">
            <w:pPr>
              <w:pStyle w:val="bp"/>
              <w:spacing w:before="0" w:after="0"/>
            </w:pPr>
          </w:p>
        </w:tc>
      </w:tr>
    </w:tbl>
    <w:p w:rsidR="00A010A1" w:rsidRDefault="00A010A1">
      <w:pPr>
        <w:pStyle w:val="bp"/>
        <w:spacing w:before="0" w:after="0"/>
      </w:pPr>
    </w:p>
    <w:p w:rsidR="00BF0A6D" w:rsidRDefault="00BF0A6D">
      <w:pPr>
        <w:pStyle w:val="bp"/>
        <w:spacing w:before="0" w:after="0"/>
      </w:pPr>
    </w:p>
    <w:p w:rsidR="00BF0A6D" w:rsidRDefault="00BF0A6D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265"/>
        <w:gridCol w:w="1163"/>
      </w:tblGrid>
      <w:tr w:rsidR="00BF0A6D" w:rsidRPr="00BD0140" w:rsidTr="00705B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0A6D" w:rsidRPr="00BF0A6D" w:rsidRDefault="00BF0A6D" w:rsidP="00705B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rFonts w:ascii="Arial" w:hAnsi="Arial"/>
                <w:b/>
                <w:color w:val="0000FF"/>
                <w:sz w:val="24"/>
                <w:szCs w:val="24"/>
                <w:lang w:val="pt-BR"/>
              </w:rPr>
              <w:t>Realizar Login moto taxista com sucesso</w:t>
            </w:r>
          </w:p>
        </w:tc>
      </w:tr>
      <w:tr w:rsidR="00BF0A6D" w:rsidTr="00705B9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Default="00BF0A6D" w:rsidP="00705B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color w:val="0000FF"/>
                <w:sz w:val="24"/>
                <w:szCs w:val="24"/>
                <w:lang w:val="pt-BR"/>
              </w:rPr>
              <w:t>Reaçlizar</w:t>
            </w:r>
            <w:proofErr w:type="spellEnd"/>
            <w:r>
              <w:rPr>
                <w:color w:val="0000FF"/>
                <w:sz w:val="24"/>
                <w:szCs w:val="24"/>
                <w:lang w:val="pt-BR"/>
              </w:rPr>
              <w:t xml:space="preserve"> Login</w:t>
            </w:r>
          </w:p>
        </w:tc>
      </w:tr>
      <w:tr w:rsidR="00BF0A6D" w:rsidRPr="00BD0140" w:rsidTr="00705B9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lang w:val="pt-BR"/>
              </w:rPr>
              <w:t xml:space="preserve">Este caso de uso permite que o usuário (já cadastrado) possa realizar Login e assim ter acesso a usabilidade do sistema </w:t>
            </w:r>
            <w:proofErr w:type="gramStart"/>
            <w:r w:rsidRPr="00BF0A6D">
              <w:rPr>
                <w:lang w:val="pt-BR"/>
              </w:rPr>
              <w:t>MotoTaxiJÁ</w:t>
            </w:r>
            <w:proofErr w:type="gramEnd"/>
            <w:r w:rsidRPr="00BF0A6D">
              <w:rPr>
                <w:lang w:val="pt-BR"/>
              </w:rPr>
              <w:t>.</w:t>
            </w:r>
          </w:p>
          <w:p w:rsidR="00BF0A6D" w:rsidRPr="00BF0A6D" w:rsidRDefault="00BF0A6D" w:rsidP="00705B92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BF0A6D" w:rsidRPr="00BD0140" w:rsidTr="00705B9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705B92">
            <w:pPr>
              <w:pStyle w:val="Corpodetexto"/>
              <w:rPr>
                <w:b w:val="0"/>
                <w:sz w:val="22"/>
                <w:lang w:val="pt-BR"/>
              </w:rPr>
            </w:pPr>
            <w:r w:rsidRPr="00BF0A6D">
              <w:rPr>
                <w:b w:val="0"/>
                <w:sz w:val="22"/>
                <w:lang w:val="pt-BR"/>
              </w:rPr>
              <w:t>Moto Taxista cadastrado no sistema e acessando a Internet.</w:t>
            </w:r>
          </w:p>
          <w:p w:rsidR="00BF0A6D" w:rsidRPr="00BF0A6D" w:rsidRDefault="00BF0A6D" w:rsidP="00705B92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BF0A6D" w:rsidRPr="00BD0140" w:rsidTr="00705B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Pr="00BF0A6D" w:rsidRDefault="00BF0A6D" w:rsidP="00705B92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lang w:val="pt-BR"/>
              </w:rPr>
              <w:t>Moto taxista habilitado a usar o sistema.</w:t>
            </w:r>
          </w:p>
        </w:tc>
      </w:tr>
      <w:tr w:rsidR="00BF0A6D" w:rsidTr="00705B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0A6D" w:rsidRDefault="00BF0A6D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BF0A6D" w:rsidRDefault="00BF0A6D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BF0A6D" w:rsidRDefault="00BF0A6D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BF0A6D" w:rsidRPr="00BD0140" w:rsidTr="00705B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F0A6D" w:rsidRDefault="00BF0A6D" w:rsidP="00705B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0A6D" w:rsidRDefault="00BF0A6D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BF0A6D" w:rsidT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F0A6D" w:rsidRDefault="00BF0A6D" w:rsidP="00705B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F0A6D" w:rsidRDefault="00BF0A6D" w:rsidP="00705B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BF0A6D" w:rsidRDefault="00BF0A6D" w:rsidP="00705B9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265" w:type="dxa"/>
            <w:shd w:val="clear" w:color="auto" w:fill="C0C0C0"/>
          </w:tcPr>
          <w:p w:rsidR="00BF0A6D" w:rsidRDefault="00BF0A6D" w:rsidP="00705B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163" w:type="dxa"/>
            <w:shd w:val="clear" w:color="auto" w:fill="C0C0C0"/>
          </w:tcPr>
          <w:p w:rsidR="00BF0A6D" w:rsidRDefault="00BF0A6D" w:rsidP="00705B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F0A6D" w:rsidRPr="00BF0A6D" w:rsidT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F0A6D" w:rsidRDefault="00BF0A6D" w:rsidP="00705B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F0A6D" w:rsidRPr="00BF0A6D" w:rsidRDefault="00BF0A6D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>Passo1: O Usuário escolhe a opção de acesso à conta;</w:t>
            </w:r>
          </w:p>
          <w:p w:rsidR="00BF0A6D" w:rsidRPr="00BF0A6D" w:rsidRDefault="00BF0A6D" w:rsidP="00705B9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F0A6D" w:rsidRPr="00BF0A6D" w:rsidRDefault="00BF0A6D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265" w:type="dxa"/>
          </w:tcPr>
          <w:p w:rsidR="00BF0A6D" w:rsidRPr="00BF0A6D" w:rsidRDefault="00BF0A6D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63" w:type="dxa"/>
          </w:tcPr>
          <w:p w:rsidR="00BF0A6D" w:rsidRPr="00BF0A6D" w:rsidRDefault="00BF0A6D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F0A6D" w:rsidRPr="00BF0A6D" w:rsidT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F0A6D" w:rsidRPr="00BF0A6D" w:rsidRDefault="00BF0A6D" w:rsidP="00705B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F0A6D" w:rsidRPr="00BF0A6D" w:rsidRDefault="00BF0A6D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2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Digita os dados requeridos Login e senha;</w:t>
            </w:r>
          </w:p>
          <w:p w:rsidR="00BF0A6D" w:rsidRPr="00BF0A6D" w:rsidRDefault="00BF0A6D" w:rsidP="00705B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F0A6D" w:rsidRPr="00BF0A6D" w:rsidRDefault="00BF0A6D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265" w:type="dxa"/>
          </w:tcPr>
          <w:p w:rsidR="00BF0A6D" w:rsidRPr="00BF0A6D" w:rsidRDefault="00BF0A6D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63" w:type="dxa"/>
          </w:tcPr>
          <w:p w:rsidR="00BF0A6D" w:rsidRPr="00BF0A6D" w:rsidRDefault="00BF0A6D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F0A6D" w:rsidRPr="00BF0A6D" w:rsidTr="00BF0A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F0A6D" w:rsidRPr="00BF0A6D" w:rsidRDefault="00BF0A6D" w:rsidP="00705B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F0A6D" w:rsidRPr="00BF0A6D" w:rsidRDefault="00BF0A6D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4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Clica na Opção &lt;</w:t>
            </w:r>
            <w:r w:rsidRPr="00BF0A6D">
              <w:rPr>
                <w:rFonts w:ascii="Arial" w:hAnsi="Arial"/>
                <w:b/>
                <w:sz w:val="20"/>
                <w:lang w:val="pt-BR"/>
              </w:rPr>
              <w:t>Entrar</w:t>
            </w:r>
            <w:r w:rsidRPr="00BF0A6D">
              <w:rPr>
                <w:rFonts w:ascii="Arial" w:hAnsi="Arial"/>
                <w:sz w:val="20"/>
                <w:lang w:val="pt-BR"/>
              </w:rPr>
              <w:t>&gt;</w:t>
            </w:r>
          </w:p>
          <w:p w:rsidR="00BF0A6D" w:rsidRPr="00BF0A6D" w:rsidRDefault="00BF0A6D" w:rsidP="00705B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F0A6D" w:rsidRPr="00BF0A6D" w:rsidRDefault="00BF0A6D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265" w:type="dxa"/>
          </w:tcPr>
          <w:p w:rsidR="00BF0A6D" w:rsidRPr="00BF0A6D" w:rsidRDefault="00BF0A6D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63" w:type="dxa"/>
          </w:tcPr>
          <w:p w:rsidR="00BF0A6D" w:rsidRPr="00BF0A6D" w:rsidRDefault="00BF0A6D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BF0A6D" w:rsidRPr="00BF0A6D" w:rsidRDefault="00BF0A6D" w:rsidP="00BF0A6D">
      <w:pPr>
        <w:pStyle w:val="bp"/>
        <w:spacing w:before="0" w:after="0"/>
        <w:rPr>
          <w:lang w:val="pt-BR"/>
        </w:rPr>
      </w:pPr>
    </w:p>
    <w:p w:rsidR="00BF0A6D" w:rsidRPr="00BF0A6D" w:rsidRDefault="00BF0A6D" w:rsidP="00BF0A6D">
      <w:pPr>
        <w:pStyle w:val="bp"/>
        <w:spacing w:before="0" w:after="0"/>
        <w:rPr>
          <w:color w:val="0000FF"/>
          <w:lang w:val="pt-BR"/>
        </w:rPr>
      </w:pPr>
    </w:p>
    <w:p w:rsidR="00BF0A6D" w:rsidRPr="00BF0A6D" w:rsidRDefault="00BF0A6D" w:rsidP="00BF0A6D">
      <w:pPr>
        <w:pStyle w:val="bp"/>
        <w:spacing w:before="0" w:after="0"/>
        <w:rPr>
          <w:lang w:val="pt-BR"/>
        </w:rPr>
        <w:sectPr w:rsidR="00BF0A6D" w:rsidRPr="00BF0A6D" w:rsidSect="00BF0A6D">
          <w:headerReference w:type="default" r:id="rId14"/>
          <w:footerReference w:type="even" r:id="rId15"/>
          <w:footerReference w:type="default" r:id="rId16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BF0A6D" w:rsidRPr="00BF0A6D" w:rsidRDefault="00BF0A6D" w:rsidP="00BF0A6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F0A6D" w:rsidRPr="00BD0140" w:rsidTr="00705B9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BF0A6D" w:rsidTr="00705B9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F0A6D" w:rsidRDefault="00BF0A6D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F0A6D" w:rsidTr="00705B9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BF0A6D" w:rsidRDefault="00BD0140" w:rsidP="00705B92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Campo Login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BF0A6D" w:rsidRDefault="00BF0A6D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josimar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F0A6D" w:rsidRDefault="00BF0A6D" w:rsidP="00BF0A6D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F0A6D" w:rsidRDefault="00BF0A6D" w:rsidP="00705B92">
            <w:pPr>
              <w:pStyle w:val="bp"/>
              <w:spacing w:before="0" w:after="0"/>
            </w:pPr>
          </w:p>
        </w:tc>
      </w:tr>
      <w:tr w:rsidR="00BF0A6D" w:rsidTr="00705B92">
        <w:tc>
          <w:tcPr>
            <w:tcW w:w="2448" w:type="dxa"/>
            <w:shd w:val="clear" w:color="auto" w:fill="E0E0E0"/>
          </w:tcPr>
          <w:p w:rsidR="00BF0A6D" w:rsidRDefault="00BD0140" w:rsidP="00705B92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Campo Senha</w:t>
            </w:r>
          </w:p>
        </w:tc>
        <w:tc>
          <w:tcPr>
            <w:tcW w:w="1944" w:type="dxa"/>
          </w:tcPr>
          <w:p w:rsidR="00BF0A6D" w:rsidRDefault="00BF0A6D" w:rsidP="00BF0A6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123</w:t>
            </w:r>
          </w:p>
        </w:tc>
        <w:tc>
          <w:tcPr>
            <w:tcW w:w="2196" w:type="dxa"/>
          </w:tcPr>
          <w:p w:rsidR="00BF0A6D" w:rsidRDefault="00BF0A6D" w:rsidP="00BF0A6D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</w:tr>
      <w:tr w:rsidR="00BF0A6D" w:rsidTr="00705B92">
        <w:tc>
          <w:tcPr>
            <w:tcW w:w="2448" w:type="dxa"/>
            <w:shd w:val="clear" w:color="auto" w:fill="E0E0E0"/>
          </w:tcPr>
          <w:p w:rsidR="00BF0A6D" w:rsidRDefault="00BD0140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Botão</w:t>
            </w:r>
            <w:proofErr w:type="spellEnd"/>
          </w:p>
        </w:tc>
        <w:tc>
          <w:tcPr>
            <w:tcW w:w="1944" w:type="dxa"/>
          </w:tcPr>
          <w:p w:rsidR="00BF0A6D" w:rsidRDefault="00BF0A6D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entrar</w:t>
            </w:r>
            <w:proofErr w:type="spellEnd"/>
          </w:p>
        </w:tc>
        <w:tc>
          <w:tcPr>
            <w:tcW w:w="2196" w:type="dxa"/>
          </w:tcPr>
          <w:p w:rsidR="00BF0A6D" w:rsidRDefault="00BF0A6D" w:rsidP="00BF0A6D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F0A6D" w:rsidRDefault="00BF0A6D" w:rsidP="00705B92">
            <w:pPr>
              <w:pStyle w:val="bp"/>
              <w:spacing w:before="0" w:after="0"/>
            </w:pPr>
          </w:p>
        </w:tc>
      </w:tr>
    </w:tbl>
    <w:p w:rsidR="00BF0A6D" w:rsidRDefault="00BF0A6D">
      <w:pPr>
        <w:pStyle w:val="bp"/>
        <w:spacing w:before="0" w:after="0"/>
      </w:pPr>
    </w:p>
    <w:p w:rsidR="00D45CC3" w:rsidRDefault="00D45CC3">
      <w:pPr>
        <w:pStyle w:val="bp"/>
        <w:spacing w:before="0" w:after="0"/>
      </w:pPr>
    </w:p>
    <w:p w:rsidR="00D45CC3" w:rsidRDefault="00D45CC3">
      <w:pPr>
        <w:pStyle w:val="bp"/>
        <w:spacing w:before="0" w:after="0"/>
      </w:pPr>
    </w:p>
    <w:p w:rsidR="00D45CC3" w:rsidRDefault="00D45CC3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45CC3" w:rsidRPr="00BD0140" w:rsidTr="00705B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rFonts w:ascii="Arial" w:hAnsi="Arial"/>
                <w:b/>
                <w:color w:val="0000FF"/>
                <w:sz w:val="24"/>
                <w:szCs w:val="24"/>
                <w:lang w:val="pt-BR"/>
              </w:rPr>
              <w:t>Realizar Login moto taxista – Autenticação do usuário</w:t>
            </w:r>
          </w:p>
        </w:tc>
      </w:tr>
      <w:tr w:rsidR="00D45CC3" w:rsidTr="00705B9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color w:val="0000FF"/>
                <w:sz w:val="24"/>
                <w:szCs w:val="24"/>
                <w:lang w:val="pt-BR"/>
              </w:rPr>
              <w:t>Reaçlizar</w:t>
            </w:r>
            <w:proofErr w:type="spellEnd"/>
            <w:r>
              <w:rPr>
                <w:color w:val="0000FF"/>
                <w:sz w:val="24"/>
                <w:szCs w:val="24"/>
                <w:lang w:val="pt-BR"/>
              </w:rPr>
              <w:t xml:space="preserve"> Login</w:t>
            </w:r>
          </w:p>
        </w:tc>
      </w:tr>
      <w:tr w:rsidR="00D45CC3" w:rsidRPr="00BD0140" w:rsidTr="00705B9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Pr="00BF0A6D" w:rsidRDefault="00D45CC3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lang w:val="pt-BR"/>
              </w:rPr>
              <w:t xml:space="preserve">Este caso de uso permite que o usuário (já cadastrado) possa realizar Login e assim ter acesso a usabilidade do sistema </w:t>
            </w:r>
            <w:proofErr w:type="gramStart"/>
            <w:r w:rsidRPr="00BF0A6D">
              <w:rPr>
                <w:lang w:val="pt-BR"/>
              </w:rPr>
              <w:t>MotoTaxiJÁ</w:t>
            </w:r>
            <w:proofErr w:type="gramEnd"/>
            <w:r w:rsidRPr="00BF0A6D">
              <w:rPr>
                <w:lang w:val="pt-BR"/>
              </w:rPr>
              <w:t>.</w:t>
            </w:r>
          </w:p>
          <w:p w:rsidR="00D45CC3" w:rsidRPr="00BF0A6D" w:rsidRDefault="00D45CC3" w:rsidP="00705B92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D45CC3" w:rsidRPr="00BD0140" w:rsidTr="00705B9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Pr="00BF0A6D" w:rsidRDefault="00D45CC3" w:rsidP="00705B92">
            <w:pPr>
              <w:pStyle w:val="Corpodetexto"/>
              <w:rPr>
                <w:b w:val="0"/>
                <w:sz w:val="22"/>
                <w:lang w:val="pt-BR"/>
              </w:rPr>
            </w:pPr>
            <w:r w:rsidRPr="00BF0A6D">
              <w:rPr>
                <w:b w:val="0"/>
                <w:sz w:val="22"/>
                <w:lang w:val="pt-BR"/>
              </w:rPr>
              <w:t>Moto Taxista cadastrado no sistema e acessando a Internet.</w:t>
            </w:r>
          </w:p>
          <w:p w:rsidR="00D45CC3" w:rsidRPr="00BF0A6D" w:rsidRDefault="00D45CC3" w:rsidP="00705B92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D45CC3" w:rsidRPr="00BD0140" w:rsidTr="00705B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Pr="00BF0A6D" w:rsidRDefault="00D45CC3" w:rsidP="00705B92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BF0A6D">
              <w:rPr>
                <w:lang w:val="pt-BR"/>
              </w:rPr>
              <w:t>Moto taxista habilitado a usar o sistema.</w:t>
            </w:r>
          </w:p>
        </w:tc>
      </w:tr>
      <w:tr w:rsidR="00D45CC3" w:rsidTr="00705B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D45CC3" w:rsidRDefault="00D45CC3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D45CC3" w:rsidRDefault="00D45CC3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D45CC3" w:rsidRPr="00BD0140" w:rsidTr="00705B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45CC3" w:rsidRDefault="00D45CC3" w:rsidP="00705B9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D45CC3" w:rsidTr="00705B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45CC3" w:rsidRDefault="00D45CC3" w:rsidP="00705B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45CC3" w:rsidRDefault="00D45CC3" w:rsidP="00705B9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D45CC3" w:rsidRDefault="00D45CC3" w:rsidP="00705B9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D45CC3" w:rsidRDefault="00D45CC3" w:rsidP="00705B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45CC3" w:rsidRDefault="00D45CC3" w:rsidP="00705B9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45CC3" w:rsidRPr="00BF0A6D" w:rsidTr="00705B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45CC3" w:rsidRDefault="00D45CC3" w:rsidP="00705B9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45CC3" w:rsidRPr="00BF0A6D" w:rsidRDefault="00D45CC3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>Passo1: O Usuário escolhe a opção de acesso à conta;</w:t>
            </w:r>
          </w:p>
          <w:p w:rsidR="00D45CC3" w:rsidRPr="00BF0A6D" w:rsidRDefault="00D45CC3" w:rsidP="00705B9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45CC3" w:rsidRPr="00BF0A6D" w:rsidRDefault="00D45CC3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45CC3" w:rsidRPr="00BF0A6D" w:rsidTr="00705B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5CC3" w:rsidRPr="00BF0A6D" w:rsidRDefault="00D45CC3" w:rsidP="00705B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5CC3" w:rsidRPr="00BF0A6D" w:rsidRDefault="00D45CC3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2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Digita os dados requeridos Login e senha;</w:t>
            </w:r>
          </w:p>
          <w:p w:rsidR="00D45CC3" w:rsidRPr="00BF0A6D" w:rsidRDefault="00D45CC3" w:rsidP="00705B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45CC3" w:rsidRPr="00BF0A6D" w:rsidRDefault="00D45CC3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45CC3" w:rsidRPr="00BF0A6D" w:rsidTr="00705B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5CC3" w:rsidRPr="00BF0A6D" w:rsidRDefault="00D45CC3" w:rsidP="00705B92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5CC3" w:rsidRPr="00BF0A6D" w:rsidRDefault="00D45CC3" w:rsidP="00705B92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 w:rsidRPr="00BF0A6D">
              <w:rPr>
                <w:rFonts w:ascii="Arial" w:hAnsi="Arial"/>
                <w:sz w:val="20"/>
                <w:lang w:val="pt-BR"/>
              </w:rPr>
              <w:t xml:space="preserve">Passo </w:t>
            </w:r>
            <w:proofErr w:type="gramStart"/>
            <w:r w:rsidRPr="00BF0A6D">
              <w:rPr>
                <w:rFonts w:ascii="Arial" w:hAnsi="Arial"/>
                <w:sz w:val="20"/>
                <w:lang w:val="pt-BR"/>
              </w:rPr>
              <w:t>4</w:t>
            </w:r>
            <w:proofErr w:type="gramEnd"/>
            <w:r w:rsidRPr="00BF0A6D">
              <w:rPr>
                <w:rFonts w:ascii="Arial" w:hAnsi="Arial"/>
                <w:sz w:val="20"/>
                <w:lang w:val="pt-BR"/>
              </w:rPr>
              <w:t>: Clica na Opção &lt;</w:t>
            </w:r>
            <w:r w:rsidRPr="00BF0A6D">
              <w:rPr>
                <w:rFonts w:ascii="Arial" w:hAnsi="Arial"/>
                <w:b/>
                <w:sz w:val="20"/>
                <w:lang w:val="pt-BR"/>
              </w:rPr>
              <w:t>Entrar</w:t>
            </w:r>
            <w:r w:rsidRPr="00BF0A6D">
              <w:rPr>
                <w:rFonts w:ascii="Arial" w:hAnsi="Arial"/>
                <w:sz w:val="20"/>
                <w:lang w:val="pt-BR"/>
              </w:rPr>
              <w:t>&gt;</w:t>
            </w:r>
          </w:p>
          <w:p w:rsidR="00D45CC3" w:rsidRPr="00BF0A6D" w:rsidRDefault="00D45CC3" w:rsidP="00705B92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45CC3" w:rsidRPr="00BF0A6D" w:rsidRDefault="00D45CC3" w:rsidP="00705B92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45CC3" w:rsidRPr="00BF0A6D" w:rsidRDefault="00D45CC3" w:rsidP="00705B9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D45CC3" w:rsidRPr="00BF0A6D" w:rsidRDefault="00D45CC3" w:rsidP="00D45CC3">
      <w:pPr>
        <w:pStyle w:val="bp"/>
        <w:spacing w:before="0" w:after="0"/>
        <w:rPr>
          <w:lang w:val="pt-BR"/>
        </w:rPr>
      </w:pPr>
    </w:p>
    <w:p w:rsidR="00D45CC3" w:rsidRPr="00BF0A6D" w:rsidRDefault="00D45CC3" w:rsidP="00D45CC3">
      <w:pPr>
        <w:pStyle w:val="bp"/>
        <w:spacing w:before="0" w:after="0"/>
        <w:rPr>
          <w:color w:val="0000FF"/>
          <w:lang w:val="pt-BR"/>
        </w:rPr>
      </w:pPr>
    </w:p>
    <w:p w:rsidR="00D45CC3" w:rsidRPr="00BF0A6D" w:rsidRDefault="00D45CC3" w:rsidP="00D45CC3">
      <w:pPr>
        <w:pStyle w:val="bp"/>
        <w:spacing w:before="0" w:after="0"/>
        <w:rPr>
          <w:lang w:val="pt-BR"/>
        </w:rPr>
        <w:sectPr w:rsidR="00D45CC3" w:rsidRPr="00BF0A6D" w:rsidSect="00D45CC3">
          <w:headerReference w:type="default" r:id="rId17"/>
          <w:footerReference w:type="even" r:id="rId18"/>
          <w:footerReference w:type="default" r:id="rId1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D45CC3" w:rsidRPr="00BF0A6D" w:rsidRDefault="00D45CC3" w:rsidP="00D45CC3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D45CC3" w:rsidRPr="00BD0140" w:rsidTr="00705B9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D45CC3" w:rsidTr="00705B9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45CC3" w:rsidRDefault="00D45CC3" w:rsidP="00705B92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45CC3" w:rsidTr="00705B9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D45CC3" w:rsidRDefault="00BD0140" w:rsidP="00705B92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Campo Login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josimar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45CC3" w:rsidRDefault="00D45CC3" w:rsidP="00705B92">
            <w:pPr>
              <w:pStyle w:val="bp"/>
              <w:spacing w:before="0" w:after="0"/>
            </w:pPr>
          </w:p>
        </w:tc>
      </w:tr>
      <w:tr w:rsidR="00D45CC3" w:rsidTr="00705B92">
        <w:tc>
          <w:tcPr>
            <w:tcW w:w="2448" w:type="dxa"/>
            <w:shd w:val="clear" w:color="auto" w:fill="E0E0E0"/>
          </w:tcPr>
          <w:p w:rsidR="00D45CC3" w:rsidRDefault="00BD0140" w:rsidP="00705B92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Campo Senha</w:t>
            </w:r>
          </w:p>
        </w:tc>
        <w:tc>
          <w:tcPr>
            <w:tcW w:w="1944" w:type="dxa"/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  <w:r>
              <w:rPr>
                <w:color w:val="0000FF"/>
              </w:rPr>
              <w:t>123</w:t>
            </w: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</w:tr>
      <w:tr w:rsidR="00D45CC3" w:rsidTr="00705B92">
        <w:tc>
          <w:tcPr>
            <w:tcW w:w="2448" w:type="dxa"/>
            <w:shd w:val="clear" w:color="auto" w:fill="E0E0E0"/>
          </w:tcPr>
          <w:p w:rsidR="00D45CC3" w:rsidRDefault="00BD0140" w:rsidP="00705B9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Botão</w:t>
            </w:r>
            <w:bookmarkStart w:id="0" w:name="_GoBack"/>
            <w:bookmarkEnd w:id="0"/>
          </w:p>
        </w:tc>
        <w:tc>
          <w:tcPr>
            <w:tcW w:w="1944" w:type="dxa"/>
          </w:tcPr>
          <w:p w:rsidR="00D45CC3" w:rsidRDefault="00D45CC3" w:rsidP="00705B92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entrar</w:t>
            </w:r>
            <w:proofErr w:type="spellEnd"/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  <w:proofErr w:type="spellStart"/>
            <w:r>
              <w:t>entrar</w:t>
            </w:r>
            <w:proofErr w:type="spellEnd"/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D45CC3" w:rsidRDefault="00D45CC3" w:rsidP="00705B92">
            <w:pPr>
              <w:pStyle w:val="bp"/>
              <w:spacing w:before="0" w:after="0"/>
            </w:pPr>
          </w:p>
        </w:tc>
      </w:tr>
    </w:tbl>
    <w:p w:rsidR="00D45CC3" w:rsidRDefault="00D45CC3" w:rsidP="00D45CC3">
      <w:pPr>
        <w:pStyle w:val="bp"/>
        <w:spacing w:before="0" w:after="0"/>
      </w:pPr>
    </w:p>
    <w:p w:rsidR="00D45CC3" w:rsidRDefault="00D45CC3">
      <w:pPr>
        <w:pStyle w:val="bp"/>
        <w:spacing w:before="0" w:after="0"/>
      </w:pPr>
    </w:p>
    <w:sectPr w:rsidR="00D45CC3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903" w:rsidRDefault="00376903">
      <w:r>
        <w:separator/>
      </w:r>
    </w:p>
  </w:endnote>
  <w:endnote w:type="continuationSeparator" w:id="0">
    <w:p w:rsidR="00376903" w:rsidRDefault="0037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0A1" w:rsidRDefault="00092C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010A1" w:rsidRDefault="00A010A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0A1" w:rsidRDefault="00092C51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0140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D014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A010A1" w:rsidRDefault="00092C51">
    <w:pPr>
      <w:pStyle w:val="Rodap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A6D" w:rsidRDefault="00BF0A6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F0A6D" w:rsidRDefault="00BF0A6D">
    <w:pPr>
      <w:pStyle w:val="Rodap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A6D" w:rsidRDefault="00BF0A6D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0140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D014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BF0A6D" w:rsidRDefault="00BF0A6D">
    <w:pPr>
      <w:pStyle w:val="Rodap"/>
      <w:ind w:right="360"/>
      <w:jc w:val="left"/>
    </w:pPr>
    <w:r>
      <w:br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5CC3" w:rsidRDefault="00D45CC3">
    <w:pPr>
      <w:pStyle w:val="Rodap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0140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D014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D45CC3" w:rsidRDefault="00D45CC3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903" w:rsidRDefault="00376903">
      <w:r>
        <w:separator/>
      </w:r>
    </w:p>
  </w:footnote>
  <w:footnote w:type="continuationSeparator" w:id="0">
    <w:p w:rsidR="00376903" w:rsidRDefault="0037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10A1">
      <w:tc>
        <w:tcPr>
          <w:tcW w:w="6379" w:type="dxa"/>
        </w:tcPr>
        <w:p w:rsidR="00A010A1" w:rsidRDefault="00092C51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A010A1" w:rsidRDefault="00092C5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010A1">
      <w:tc>
        <w:tcPr>
          <w:tcW w:w="6379" w:type="dxa"/>
        </w:tcPr>
        <w:p w:rsidR="00A010A1" w:rsidRDefault="00BF0A6D">
          <w:pPr>
            <w:rPr>
              <w:lang w:val="pt-BR"/>
            </w:rPr>
          </w:pPr>
          <w:r>
            <w:rPr>
              <w:lang w:val="pt-BR"/>
            </w:rPr>
            <w:t>Realizar Login</w:t>
          </w:r>
        </w:p>
      </w:tc>
      <w:tc>
        <w:tcPr>
          <w:tcW w:w="3179" w:type="dxa"/>
        </w:tcPr>
        <w:p w:rsidR="00A010A1" w:rsidRPr="00BF0A6D" w:rsidRDefault="00092C51" w:rsidP="00BF0A6D">
          <w:r>
            <w:rPr>
              <w:lang w:val="pt-BR"/>
            </w:rPr>
            <w:t xml:space="preserve">  Data</w:t>
          </w:r>
          <w:r w:rsidR="00BF0A6D">
            <w:rPr>
              <w:lang w:val="pt-BR"/>
            </w:rPr>
            <w:t xml:space="preserve">: </w:t>
          </w:r>
          <w:r w:rsidR="00BF0A6D">
            <w:t>04/12/2013</w:t>
          </w:r>
        </w:p>
      </w:tc>
    </w:tr>
  </w:tbl>
  <w:p w:rsidR="00A010A1" w:rsidRDefault="00A010A1">
    <w:pPr>
      <w:pStyle w:val="Cabealho"/>
      <w:rPr>
        <w:sz w:val="28"/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CC3" w:rsidRDefault="00D45CC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0A6D">
      <w:tc>
        <w:tcPr>
          <w:tcW w:w="6379" w:type="dxa"/>
        </w:tcPr>
        <w:p w:rsidR="00BF0A6D" w:rsidRDefault="00BF0A6D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BF0A6D" w:rsidRDefault="00BF0A6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BF0A6D">
      <w:tc>
        <w:tcPr>
          <w:tcW w:w="6379" w:type="dxa"/>
        </w:tcPr>
        <w:p w:rsidR="00BF0A6D" w:rsidRDefault="00BF0A6D">
          <w:pPr>
            <w:rPr>
              <w:lang w:val="pt-BR"/>
            </w:rPr>
          </w:pPr>
          <w:r>
            <w:rPr>
              <w:lang w:val="pt-BR"/>
            </w:rPr>
            <w:t>Realizar Login</w:t>
          </w:r>
        </w:p>
      </w:tc>
      <w:tc>
        <w:tcPr>
          <w:tcW w:w="3179" w:type="dxa"/>
        </w:tcPr>
        <w:p w:rsidR="00BF0A6D" w:rsidRPr="00BF0A6D" w:rsidRDefault="00BF0A6D" w:rsidP="00BF0A6D">
          <w:r>
            <w:rPr>
              <w:lang w:val="pt-BR"/>
            </w:rPr>
            <w:t xml:space="preserve">  Data: </w:t>
          </w:r>
          <w:r>
            <w:t>04/12/2013</w:t>
          </w:r>
        </w:p>
      </w:tc>
    </w:tr>
  </w:tbl>
  <w:p w:rsidR="00BF0A6D" w:rsidRDefault="00BF0A6D">
    <w:pPr>
      <w:pStyle w:val="Cabealho"/>
      <w:rPr>
        <w:sz w:val="28"/>
        <w:lang w:val="pt-BR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5CC3">
      <w:tc>
        <w:tcPr>
          <w:tcW w:w="6379" w:type="dxa"/>
        </w:tcPr>
        <w:p w:rsidR="00D45CC3" w:rsidRDefault="00D45CC3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D45CC3" w:rsidRDefault="00D45CC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45CC3">
      <w:tc>
        <w:tcPr>
          <w:tcW w:w="6379" w:type="dxa"/>
        </w:tcPr>
        <w:p w:rsidR="00D45CC3" w:rsidRDefault="00D45CC3">
          <w:pPr>
            <w:rPr>
              <w:lang w:val="pt-BR"/>
            </w:rPr>
          </w:pPr>
          <w:r>
            <w:rPr>
              <w:lang w:val="pt-BR"/>
            </w:rPr>
            <w:t>Realizar Login</w:t>
          </w:r>
        </w:p>
      </w:tc>
      <w:tc>
        <w:tcPr>
          <w:tcW w:w="3179" w:type="dxa"/>
        </w:tcPr>
        <w:p w:rsidR="00D45CC3" w:rsidRPr="00BF0A6D" w:rsidRDefault="00D45CC3" w:rsidP="00BF0A6D">
          <w:r>
            <w:rPr>
              <w:lang w:val="pt-BR"/>
            </w:rPr>
            <w:t xml:space="preserve">  Data: </w:t>
          </w:r>
          <w:r>
            <w:t>04/12/2013</w:t>
          </w:r>
        </w:p>
      </w:tc>
    </w:tr>
  </w:tbl>
  <w:p w:rsidR="00D45CC3" w:rsidRDefault="00D45CC3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6D"/>
    <w:rsid w:val="00092C51"/>
    <w:rsid w:val="00376903"/>
    <w:rsid w:val="006503D1"/>
    <w:rsid w:val="009E0C39"/>
    <w:rsid w:val="00A010A1"/>
    <w:rsid w:val="00BD0140"/>
    <w:rsid w:val="00BF0A6D"/>
    <w:rsid w:val="00D4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pc\Documents\GitHub\MotoTaxiJA\Teste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10</TotalTime>
  <Pages>6</Pages>
  <Words>360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josimarpc</dc:creator>
  <cp:lastModifiedBy>josimarpc</cp:lastModifiedBy>
  <cp:revision>4</cp:revision>
  <cp:lastPrinted>2003-10-06T11:49:00Z</cp:lastPrinted>
  <dcterms:created xsi:type="dcterms:W3CDTF">2013-12-04T22:09:00Z</dcterms:created>
  <dcterms:modified xsi:type="dcterms:W3CDTF">2013-12-04T23:45:00Z</dcterms:modified>
</cp:coreProperties>
</file>