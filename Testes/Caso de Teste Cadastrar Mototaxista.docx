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2E3138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2E3138">
        <w:rPr>
          <w:rFonts w:ascii="Arial" w:hAnsi="Arial"/>
          <w:b/>
          <w:sz w:val="24"/>
          <w:szCs w:val="24"/>
          <w:u w:val="single"/>
          <w:lang w:val="pt-BR"/>
        </w:rPr>
        <w:t xml:space="preserve">T </w:t>
      </w:r>
      <w:r w:rsidR="00164020" w:rsidRPr="002E3138">
        <w:rPr>
          <w:rFonts w:ascii="Arial" w:hAnsi="Arial"/>
          <w:b/>
          <w:sz w:val="24"/>
          <w:szCs w:val="24"/>
          <w:u w:val="single"/>
          <w:lang w:val="pt-BR"/>
        </w:rPr>
        <w:t>01 –</w:t>
      </w:r>
      <w:r w:rsidR="00950B59" w:rsidRPr="002E3138">
        <w:rPr>
          <w:rFonts w:ascii="Arial" w:hAnsi="Arial"/>
          <w:b/>
          <w:sz w:val="24"/>
          <w:szCs w:val="24"/>
          <w:u w:val="single"/>
          <w:lang w:val="pt-BR"/>
        </w:rPr>
        <w:t xml:space="preserve"> </w:t>
      </w:r>
      <w:r w:rsidR="002E3138" w:rsidRPr="002E3138">
        <w:rPr>
          <w:rFonts w:ascii="Arial" w:hAnsi="Arial" w:cs="Arial"/>
          <w:b/>
          <w:sz w:val="24"/>
          <w:szCs w:val="24"/>
          <w:u w:val="single"/>
          <w:lang w:val="pt-BR"/>
        </w:rPr>
        <w:t>Teste</w:t>
      </w:r>
      <w:r w:rsidR="008073D8" w:rsidRPr="002E3138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</w:t>
      </w:r>
      <w:r w:rsidR="002E3138" w:rsidRPr="002E3138">
        <w:rPr>
          <w:rFonts w:ascii="Arial" w:hAnsi="Arial" w:cs="Arial"/>
          <w:b/>
          <w:sz w:val="24"/>
          <w:szCs w:val="24"/>
          <w:u w:val="single"/>
          <w:lang w:val="pt-BR"/>
        </w:rPr>
        <w:t>Cadastrar Moto taxista</w:t>
      </w:r>
      <w:r w:rsidR="005B4471" w:rsidRPr="002E3138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com s</w:t>
      </w:r>
      <w:r w:rsidRPr="002E3138">
        <w:rPr>
          <w:rFonts w:ascii="Arial" w:hAnsi="Arial" w:cs="Arial"/>
          <w:b/>
          <w:sz w:val="24"/>
          <w:szCs w:val="24"/>
          <w:u w:val="single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BD4C17">
        <w:rPr>
          <w:rFonts w:ascii="Arial" w:hAnsi="Arial"/>
          <w:sz w:val="20"/>
          <w:lang w:val="pt-BR"/>
        </w:rPr>
        <w:t>Na tel</w:t>
      </w:r>
      <w:r w:rsidR="002E3138">
        <w:rPr>
          <w:rFonts w:ascii="Arial" w:hAnsi="Arial"/>
          <w:sz w:val="20"/>
          <w:lang w:val="pt-BR"/>
        </w:rPr>
        <w:t xml:space="preserve">a de menu principal, há um botão de Cadastrar Moto taxista, onde </w:t>
      </w:r>
      <w:r w:rsidR="00BD4C17">
        <w:rPr>
          <w:rFonts w:ascii="Arial" w:hAnsi="Arial"/>
          <w:sz w:val="20"/>
          <w:lang w:val="pt-BR"/>
        </w:rPr>
        <w:t xml:space="preserve">deverá </w:t>
      </w:r>
      <w:r w:rsidR="002E3138">
        <w:rPr>
          <w:rFonts w:ascii="Arial" w:hAnsi="Arial"/>
          <w:sz w:val="20"/>
          <w:lang w:val="pt-BR"/>
        </w:rPr>
        <w:t>ao clicar abrir a tela de cadastro vinculado</w:t>
      </w:r>
      <w:r w:rsidR="00EC49DE">
        <w:rPr>
          <w:rFonts w:ascii="Arial" w:hAnsi="Arial"/>
          <w:sz w:val="20"/>
          <w:lang w:val="pt-BR"/>
        </w:rPr>
        <w:t xml:space="preserve">. </w:t>
      </w:r>
      <w:r w:rsidR="002E3138">
        <w:rPr>
          <w:rFonts w:ascii="Arial" w:hAnsi="Arial"/>
          <w:sz w:val="20"/>
          <w:lang w:val="pt-BR"/>
        </w:rPr>
        <w:t>Após esse procedimento o usuário poderá realizar com sucesso o cadastro de Moto taxista</w:t>
      </w:r>
      <w:r w:rsidR="00EC49DE">
        <w:rPr>
          <w:rFonts w:ascii="Arial" w:hAnsi="Arial"/>
          <w:sz w:val="20"/>
          <w:lang w:val="pt-BR"/>
        </w:rPr>
        <w:t>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2E3138">
        <w:rPr>
          <w:rFonts w:ascii="Arial" w:hAnsi="Arial" w:cs="Arial"/>
          <w:b w:val="0"/>
          <w:sz w:val="20"/>
          <w:lang w:val="pt-BR"/>
        </w:rPr>
        <w:t>Qualquer usuário que utilize sistema Android a partir da versão 2.3,</w:t>
      </w:r>
      <w:r w:rsidR="008F545B">
        <w:rPr>
          <w:rFonts w:ascii="Arial" w:hAnsi="Arial" w:cs="Arial"/>
          <w:b w:val="0"/>
          <w:sz w:val="20"/>
          <w:lang w:val="pt-BR"/>
        </w:rPr>
        <w:t xml:space="preserve"> </w:t>
      </w:r>
      <w:r w:rsidR="002E3138">
        <w:rPr>
          <w:rFonts w:ascii="Arial" w:hAnsi="Arial" w:cs="Arial"/>
          <w:b w:val="0"/>
          <w:sz w:val="20"/>
          <w:lang w:val="pt-BR"/>
        </w:rPr>
        <w:t xml:space="preserve">deve estar previamente cadastrado o usuário do tipo: Moto taxista e </w:t>
      </w:r>
      <w:r w:rsidR="008F545B">
        <w:rPr>
          <w:rFonts w:ascii="Arial" w:hAnsi="Arial" w:cs="Arial"/>
          <w:b w:val="0"/>
          <w:sz w:val="20"/>
          <w:lang w:val="pt-BR"/>
        </w:rPr>
        <w:t xml:space="preserve">estar </w:t>
      </w:r>
      <w:r w:rsidR="002E3138">
        <w:rPr>
          <w:rFonts w:ascii="Arial" w:hAnsi="Arial" w:cs="Arial"/>
          <w:b w:val="0"/>
          <w:sz w:val="20"/>
          <w:lang w:val="pt-BR"/>
        </w:rPr>
        <w:t>com acesso à internet para acessar o recurso</w:t>
      </w:r>
      <w:r w:rsidR="00921938">
        <w:rPr>
          <w:rFonts w:ascii="Arial" w:hAnsi="Arial" w:cs="Arial"/>
          <w:b w:val="0"/>
          <w:sz w:val="20"/>
          <w:lang w:val="pt-BR"/>
        </w:rPr>
        <w:t>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2E3138">
        <w:rPr>
          <w:rFonts w:ascii="Arial" w:hAnsi="Arial"/>
          <w:sz w:val="20"/>
          <w:lang w:val="pt-BR"/>
        </w:rPr>
        <w:t>Moto taxista cadastrado</w:t>
      </w:r>
      <w:r w:rsidR="00EC49DE">
        <w:rPr>
          <w:rFonts w:ascii="Arial" w:hAnsi="Arial"/>
          <w:sz w:val="20"/>
          <w:lang w:val="pt-BR"/>
        </w:rPr>
        <w:t xml:space="preserve"> </w:t>
      </w:r>
      <w:r w:rsidR="002E3138">
        <w:rPr>
          <w:rFonts w:ascii="Arial" w:hAnsi="Arial"/>
          <w:sz w:val="20"/>
          <w:lang w:val="pt-BR"/>
        </w:rPr>
        <w:t>no sistema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E562EA" w:rsidRDefault="00E562E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765B6F" w:rsidRPr="000A3F24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Clicar </w:t>
      </w:r>
      <w:r w:rsidR="002E3138" w:rsidRPr="000A3F24">
        <w:rPr>
          <w:rFonts w:asciiTheme="minorHAnsi" w:hAnsiTheme="minorHAnsi"/>
          <w:b w:val="0"/>
          <w:color w:val="1F497D" w:themeColor="text2"/>
          <w:lang w:val="pt-BR"/>
        </w:rPr>
        <w:t>no botão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  <w:r w:rsidR="002E3138" w:rsidRPr="000A3F24">
        <w:rPr>
          <w:rFonts w:asciiTheme="minorHAnsi" w:hAnsiTheme="minorHAnsi"/>
          <w:b w:val="0"/>
          <w:color w:val="1F497D" w:themeColor="text2"/>
          <w:lang w:val="pt-BR"/>
        </w:rPr>
        <w:t>C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adastro</w:t>
      </w:r>
      <w:r w:rsidR="002E3138"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de Moto taxista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na tela </w:t>
      </w:r>
      <w:r w:rsidR="002E3138"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de menu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principal do </w:t>
      </w:r>
      <w:r w:rsidR="002E3138" w:rsidRPr="000A3F24">
        <w:rPr>
          <w:rFonts w:asciiTheme="minorHAnsi" w:hAnsiTheme="minorHAnsi"/>
          <w:b w:val="0"/>
          <w:color w:val="1F497D" w:themeColor="text2"/>
          <w:lang w:val="pt-BR"/>
        </w:rPr>
        <w:t>app</w:t>
      </w:r>
      <w:r w:rsidR="00AD694F" w:rsidRPr="000A3F24">
        <w:rPr>
          <w:rFonts w:asciiTheme="minorHAnsi" w:hAnsiTheme="minorHAnsi"/>
          <w:b w:val="0"/>
          <w:color w:val="1F497D" w:themeColor="text2"/>
          <w:lang w:val="pt-BR"/>
        </w:rPr>
        <w:t>;</w:t>
      </w:r>
    </w:p>
    <w:p w:rsidR="004C48D8" w:rsidRPr="000A3F24" w:rsidRDefault="00635F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Selecionar o botão cadastrar Moto taxista</w:t>
      </w:r>
      <w:r w:rsidR="00921938" w:rsidRPr="000A3F24">
        <w:rPr>
          <w:rFonts w:asciiTheme="minorHAnsi" w:hAnsiTheme="minorHAnsi"/>
          <w:b w:val="0"/>
          <w:color w:val="1F497D" w:themeColor="text2"/>
          <w:lang w:val="pt-BR"/>
        </w:rPr>
        <w:t>;</w:t>
      </w:r>
    </w:p>
    <w:p w:rsidR="00921938" w:rsidRPr="000A3F24" w:rsidRDefault="00635F6F" w:rsidP="00635F6F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 xml:space="preserve">em </w:t>
      </w:r>
      <w:r w:rsidR="00EC49DE" w:rsidRPr="000A3F24">
        <w:rPr>
          <w:rFonts w:asciiTheme="minorHAnsi" w:hAnsiTheme="minorHAnsi"/>
          <w:b w:val="0"/>
          <w:color w:val="1F497D" w:themeColor="text2"/>
          <w:lang w:val="pt-BR"/>
        </w:rPr>
        <w:t>necessários para a inclusão: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EC49DE" w:rsidRPr="000A3F24" w:rsidRDefault="00635F6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NOME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>: José Aldo Ferreira</w:t>
      </w:r>
    </w:p>
    <w:p w:rsidR="00E562EA" w:rsidRPr="000A3F24" w:rsidRDefault="00635F6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>: 080808</w:t>
      </w:r>
    </w:p>
    <w:p w:rsidR="00E562EA" w:rsidRDefault="00635F6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RG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>: 5.505.458</w:t>
      </w:r>
    </w:p>
    <w:p w:rsidR="007F51CF" w:rsidRPr="000A3F24" w:rsidRDefault="007F51C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HABILITAÇÃO: 6.555.847.255</w:t>
      </w:r>
    </w:p>
    <w:p w:rsidR="00E562EA" w:rsidRPr="000A3F24" w:rsidRDefault="00635F6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TELEFONE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>: (81)88458789</w:t>
      </w:r>
    </w:p>
    <w:p w:rsidR="00E562EA" w:rsidRPr="000A3F24" w:rsidRDefault="00635F6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E-MAIL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>: teste@hotmail.com</w:t>
      </w:r>
    </w:p>
    <w:p w:rsidR="00E562EA" w:rsidRPr="000A3F24" w:rsidRDefault="00635F6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MOTOCICLETA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>: Honda CG 150</w:t>
      </w:r>
    </w:p>
    <w:p w:rsidR="00EC49DE" w:rsidRDefault="00635F6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PLACA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>: KKL-1516</w:t>
      </w:r>
    </w:p>
    <w:p w:rsidR="00635F6F" w:rsidRPr="000A3F24" w:rsidRDefault="00635F6F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LOCALIZAÇÃO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>: “</w:t>
      </w:r>
      <w:r w:rsidR="00D77AB9" w:rsidRPr="00D77AB9">
        <w:rPr>
          <w:rFonts w:ascii="Arial" w:hAnsi="Arial" w:cs="Arial"/>
          <w:color w:val="000000"/>
          <w:sz w:val="20"/>
          <w:shd w:val="clear" w:color="auto" w:fill="FFFFFF"/>
          <w:lang w:val="pt-BR"/>
        </w:rPr>
        <w:t>40º 27'16.00''N 8º42'10.00</w:t>
      </w:r>
      <w:r w:rsidR="00D77AB9" w:rsidRPr="00D77AB9">
        <w:rPr>
          <w:rFonts w:ascii="Arial" w:hAnsi="Arial" w:cs="Arial"/>
          <w:sz w:val="20"/>
          <w:lang w:val="pt-BR"/>
        </w:rPr>
        <w:t>”</w:t>
      </w:r>
      <w:r w:rsidR="00D77AB9">
        <w:rPr>
          <w:rFonts w:ascii="Arial" w:hAnsi="Arial" w:cs="Arial"/>
          <w:sz w:val="20"/>
          <w:lang w:val="pt-BR"/>
        </w:rPr>
        <w:t xml:space="preserve"> GPS</w:t>
      </w:r>
    </w:p>
    <w:p w:rsidR="00E562EA" w:rsidRPr="000A3F24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>Validar os dados inseridos.</w:t>
      </w:r>
    </w:p>
    <w:p w:rsidR="002E3138" w:rsidRDefault="002E3138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>Grava os dados no repositório.</w:t>
      </w:r>
    </w:p>
    <w:p w:rsidR="00053DA6" w:rsidRPr="000A3F24" w:rsidRDefault="00053DA6" w:rsidP="00053DA6">
      <w:pPr>
        <w:pStyle w:val="Corpodetexto"/>
        <w:keepLines/>
        <w:widowControl w:val="0"/>
        <w:spacing w:after="120" w:line="240" w:lineRule="atLeast"/>
        <w:ind w:left="1440"/>
        <w:rPr>
          <w:rFonts w:asciiTheme="minorHAnsi" w:hAnsiTheme="minorHAnsi"/>
          <w:b w:val="0"/>
          <w:color w:val="1F497D" w:themeColor="text2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6641C" w:rsidRPr="000826B7" w:rsidRDefault="0046641C" w:rsidP="0046641C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T </w:t>
      </w:r>
      <w:r w:rsidR="00D77AB9">
        <w:rPr>
          <w:rFonts w:ascii="Arial" w:hAnsi="Arial"/>
          <w:b/>
          <w:sz w:val="24"/>
          <w:szCs w:val="24"/>
          <w:lang w:val="pt-BR"/>
        </w:rPr>
        <w:t>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D77AB9">
        <w:rPr>
          <w:rFonts w:ascii="Arial" w:hAnsi="Arial" w:cs="Arial"/>
          <w:b/>
          <w:sz w:val="24"/>
          <w:szCs w:val="24"/>
          <w:lang w:val="pt-BR"/>
        </w:rPr>
        <w:t>Teste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D77AB9">
        <w:rPr>
          <w:rFonts w:ascii="Arial" w:hAnsi="Arial" w:cs="Arial"/>
          <w:b/>
          <w:sz w:val="24"/>
          <w:szCs w:val="24"/>
          <w:lang w:val="pt-BR"/>
        </w:rPr>
        <w:t>Cadastrar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D77AB9">
        <w:rPr>
          <w:rFonts w:ascii="Arial" w:hAnsi="Arial" w:cs="Arial"/>
          <w:b/>
          <w:sz w:val="24"/>
          <w:szCs w:val="24"/>
          <w:lang w:val="pt-BR"/>
        </w:rPr>
        <w:t xml:space="preserve">Moto taxista </w:t>
      </w:r>
      <w:r>
        <w:rPr>
          <w:rFonts w:ascii="Arial" w:hAnsi="Arial" w:cs="Arial"/>
          <w:b/>
          <w:sz w:val="24"/>
          <w:szCs w:val="24"/>
          <w:lang w:val="pt-BR"/>
        </w:rPr>
        <w:t xml:space="preserve">com </w:t>
      </w:r>
      <w:r w:rsidR="00D77AB9">
        <w:rPr>
          <w:rFonts w:ascii="Arial" w:hAnsi="Arial" w:cs="Arial"/>
          <w:b/>
          <w:sz w:val="24"/>
          <w:szCs w:val="24"/>
          <w:lang w:val="pt-BR"/>
        </w:rPr>
        <w:t>RG</w:t>
      </w:r>
      <w:r w:rsidR="00FF452E">
        <w:rPr>
          <w:rFonts w:ascii="Arial" w:hAnsi="Arial" w:cs="Arial"/>
          <w:b/>
          <w:sz w:val="24"/>
          <w:szCs w:val="24"/>
          <w:lang w:val="pt-BR"/>
        </w:rPr>
        <w:t xml:space="preserve"> inválido</w:t>
      </w:r>
      <w:r w:rsidR="00D77AB9">
        <w:rPr>
          <w:rFonts w:ascii="Arial" w:hAnsi="Arial" w:cs="Arial"/>
          <w:b/>
          <w:sz w:val="24"/>
          <w:szCs w:val="24"/>
          <w:lang w:val="pt-BR"/>
        </w:rPr>
        <w:t xml:space="preserve"> e sem sucesso.</w:t>
      </w:r>
    </w:p>
    <w:p w:rsidR="0046641C" w:rsidRPr="00DA2604" w:rsidRDefault="0046641C" w:rsidP="0046641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B6D28" w:rsidRDefault="001B6D28" w:rsidP="001B6D28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Na tela de menu principal, há um botão de Cadastrar Moto taxista, onde deverá ao clicar abrir a tela de cadastro vinculado. Após esse</w:t>
      </w:r>
      <w:r w:rsidR="004808FC">
        <w:rPr>
          <w:rFonts w:ascii="Arial" w:hAnsi="Arial"/>
          <w:sz w:val="20"/>
          <w:lang w:val="pt-BR"/>
        </w:rPr>
        <w:t xml:space="preserve"> procedimento o usuário poderá preencher os dados na tela</w:t>
      </w:r>
      <w:r>
        <w:rPr>
          <w:rFonts w:ascii="Arial" w:hAnsi="Arial"/>
          <w:sz w:val="20"/>
          <w:lang w:val="pt-BR"/>
        </w:rPr>
        <w:t xml:space="preserve"> cadastro de Moto taxista.</w:t>
      </w:r>
    </w:p>
    <w:p w:rsidR="001B6D28" w:rsidRPr="004A09B5" w:rsidRDefault="001B6D28" w:rsidP="001B6D2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B6D28" w:rsidRDefault="001B6D28" w:rsidP="001B6D28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Qualquer usuário que utilize sistema Android a partir da versão 2.3, deve estar previamente cadastrado o usuário do tipo: Moto taxista e estar com acesso à internet para acessar o recurso.</w:t>
      </w:r>
    </w:p>
    <w:p w:rsidR="001B6D28" w:rsidRPr="00346AB9" w:rsidRDefault="001B6D28" w:rsidP="001B6D28">
      <w:pPr>
        <w:pStyle w:val="Corpodetexto"/>
        <w:rPr>
          <w:b w:val="0"/>
          <w:lang w:val="pt-BR"/>
        </w:rPr>
      </w:pPr>
    </w:p>
    <w:p w:rsidR="001B6D28" w:rsidRDefault="001B6D28" w:rsidP="001B6D28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Moto taxista </w:t>
      </w:r>
      <w:r w:rsidR="007F51CF">
        <w:rPr>
          <w:rFonts w:ascii="Arial" w:hAnsi="Arial"/>
          <w:sz w:val="20"/>
          <w:lang w:val="pt-BR"/>
        </w:rPr>
        <w:t>não cadastrado</w:t>
      </w:r>
      <w:r>
        <w:rPr>
          <w:rFonts w:ascii="Arial" w:hAnsi="Arial"/>
          <w:sz w:val="20"/>
          <w:lang w:val="pt-BR"/>
        </w:rPr>
        <w:t xml:space="preserve"> sistema.</w:t>
      </w: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>.</w:t>
      </w:r>
    </w:p>
    <w:p w:rsidR="0046641C" w:rsidRDefault="0046641C" w:rsidP="0046641C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243E3A" w:rsidRPr="00E562EA" w:rsidRDefault="00243E3A" w:rsidP="00243E3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243E3A" w:rsidRPr="000A3F24" w:rsidRDefault="00243E3A" w:rsidP="00243E3A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>Clicar no botão Cadastro de Moto taxista na tela de menu principal do app;</w:t>
      </w:r>
    </w:p>
    <w:p w:rsidR="00243E3A" w:rsidRPr="000A3F24" w:rsidRDefault="00243E3A" w:rsidP="00243E3A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Selecionar o botão cadastrar Moto taxista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;</w:t>
      </w:r>
    </w:p>
    <w:p w:rsidR="00243E3A" w:rsidRPr="000A3F24" w:rsidRDefault="00243E3A" w:rsidP="00243E3A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em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necessários para a inclusão: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D77AB9" w:rsidRPr="000A3F24" w:rsidRDefault="00D77AB9" w:rsidP="00D77AB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NOME: José Aldo Ferreira</w:t>
      </w:r>
    </w:p>
    <w:p w:rsidR="00D77AB9" w:rsidRPr="000A3F24" w:rsidRDefault="00D77AB9" w:rsidP="00D77AB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SENHA: 080808</w:t>
      </w:r>
    </w:p>
    <w:p w:rsidR="00D77AB9" w:rsidRDefault="001B6D28" w:rsidP="00D77AB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1B6D28">
        <w:rPr>
          <w:rFonts w:asciiTheme="minorHAnsi" w:hAnsiTheme="minorHAnsi"/>
          <w:b w:val="0"/>
          <w:color w:val="FF0000"/>
          <w:lang w:val="pt-BR"/>
        </w:rPr>
        <w:t>*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  <w:r w:rsidR="00D77AB9">
        <w:rPr>
          <w:rFonts w:asciiTheme="minorHAnsi" w:hAnsiTheme="minorHAnsi"/>
          <w:b w:val="0"/>
          <w:color w:val="1F497D" w:themeColor="text2"/>
          <w:lang w:val="pt-BR"/>
        </w:rPr>
        <w:t xml:space="preserve">RG: 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5584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HABILITAÇÃO: 6.555.847.255</w:t>
      </w:r>
    </w:p>
    <w:p w:rsidR="00D77AB9" w:rsidRPr="000A3F24" w:rsidRDefault="00D77AB9" w:rsidP="00D77AB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TELEFONE: (81)88458789</w:t>
      </w:r>
    </w:p>
    <w:p w:rsidR="00D77AB9" w:rsidRPr="000A3F24" w:rsidRDefault="00D77AB9" w:rsidP="00D77AB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E-MAIL: teste@hotmail.com</w:t>
      </w:r>
    </w:p>
    <w:p w:rsidR="00D77AB9" w:rsidRPr="000A3F24" w:rsidRDefault="00D77AB9" w:rsidP="00D77AB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MOTOCICLETA: Honda CG 150</w:t>
      </w:r>
    </w:p>
    <w:p w:rsidR="00D77AB9" w:rsidRDefault="00D77AB9" w:rsidP="00D77AB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PLACA: KKL-1516</w:t>
      </w:r>
    </w:p>
    <w:p w:rsidR="00D77AB9" w:rsidRPr="000A3F24" w:rsidRDefault="00D77AB9" w:rsidP="00D77AB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LOCALIZAÇÃO: “</w:t>
      </w:r>
      <w:r w:rsidRPr="00D77AB9">
        <w:rPr>
          <w:rFonts w:ascii="Arial" w:hAnsi="Arial" w:cs="Arial"/>
          <w:color w:val="000000"/>
          <w:sz w:val="20"/>
          <w:shd w:val="clear" w:color="auto" w:fill="FFFFFF"/>
          <w:lang w:val="pt-BR"/>
        </w:rPr>
        <w:t>40º 27'16.00''N 8º42'10.00</w:t>
      </w:r>
      <w:r w:rsidRPr="00D77AB9">
        <w:rPr>
          <w:rFonts w:ascii="Arial" w:hAnsi="Arial" w:cs="Arial"/>
          <w:sz w:val="20"/>
          <w:lang w:val="pt-BR"/>
        </w:rPr>
        <w:t>”</w:t>
      </w:r>
      <w:r>
        <w:rPr>
          <w:rFonts w:ascii="Arial" w:hAnsi="Arial" w:cs="Arial"/>
          <w:sz w:val="20"/>
          <w:lang w:val="pt-BR"/>
        </w:rPr>
        <w:t xml:space="preserve"> GPS</w:t>
      </w:r>
    </w:p>
    <w:p w:rsidR="00D77AB9" w:rsidRPr="000A3F24" w:rsidRDefault="001B6D28" w:rsidP="00243E3A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Testa e Valida</w:t>
      </w:r>
      <w:r w:rsidR="00D77AB9"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os dados inseridos.</w:t>
      </w:r>
    </w:p>
    <w:p w:rsidR="00D77AB9" w:rsidRDefault="001B6D28" w:rsidP="00243E3A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Sistema Retorna uma notificação de erro </w:t>
      </w:r>
      <w:proofErr w:type="gramStart"/>
      <w:r>
        <w:rPr>
          <w:rFonts w:asciiTheme="minorHAnsi" w:hAnsiTheme="minorHAnsi"/>
          <w:b w:val="0"/>
          <w:color w:val="1F497D" w:themeColor="text2"/>
          <w:lang w:val="pt-BR"/>
        </w:rPr>
        <w:t>( “</w:t>
      </w:r>
      <w:proofErr w:type="gramEnd"/>
      <w:r>
        <w:rPr>
          <w:rFonts w:asciiTheme="minorHAnsi" w:hAnsiTheme="minorHAnsi"/>
          <w:b w:val="0"/>
          <w:color w:val="1F497D" w:themeColor="text2"/>
          <w:lang w:val="pt-BR"/>
        </w:rPr>
        <w:t xml:space="preserve"> RG com dados Inválidos “)</w:t>
      </w:r>
      <w:r w:rsidR="00D77AB9" w:rsidRPr="000A3F24">
        <w:rPr>
          <w:rFonts w:asciiTheme="minorHAnsi" w:hAnsiTheme="minorHAnsi"/>
          <w:b w:val="0"/>
          <w:color w:val="1F497D" w:themeColor="text2"/>
          <w:lang w:val="pt-BR"/>
        </w:rPr>
        <w:t>.</w:t>
      </w:r>
    </w:p>
    <w:p w:rsidR="001B6D28" w:rsidRDefault="001B6D28" w:rsidP="00243E3A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não grava os dados.</w:t>
      </w:r>
    </w:p>
    <w:p w:rsidR="001B6D28" w:rsidRDefault="001B6D28" w:rsidP="00243E3A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volta para o campo RG para ser reinserido o dado.</w:t>
      </w: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F452E" w:rsidRPr="000826B7" w:rsidRDefault="003F31D2" w:rsidP="00FF452E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 0</w:t>
      </w:r>
      <w:r w:rsidR="00D77AB9">
        <w:rPr>
          <w:rFonts w:ascii="Arial" w:hAnsi="Arial"/>
          <w:b/>
          <w:sz w:val="24"/>
          <w:szCs w:val="24"/>
          <w:lang w:val="pt-BR"/>
        </w:rPr>
        <w:t>3</w:t>
      </w:r>
      <w:r w:rsidR="00FF452E"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1B6D28">
        <w:rPr>
          <w:rFonts w:ascii="Arial" w:hAnsi="Arial" w:cs="Arial"/>
          <w:b/>
          <w:sz w:val="24"/>
          <w:szCs w:val="24"/>
          <w:lang w:val="pt-BR"/>
        </w:rPr>
        <w:t>Teste</w:t>
      </w:r>
      <w:r w:rsidR="00FF452E" w:rsidRPr="000826B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1B6D28">
        <w:rPr>
          <w:rFonts w:ascii="Arial" w:hAnsi="Arial" w:cs="Arial"/>
          <w:b/>
          <w:sz w:val="24"/>
          <w:szCs w:val="24"/>
          <w:lang w:val="pt-BR"/>
        </w:rPr>
        <w:t>Cadastrar Moto taxista com número</w:t>
      </w:r>
      <w:r w:rsidR="00FF452E">
        <w:rPr>
          <w:rFonts w:ascii="Arial" w:hAnsi="Arial" w:cs="Arial"/>
          <w:b/>
          <w:sz w:val="24"/>
          <w:szCs w:val="24"/>
          <w:lang w:val="pt-BR"/>
        </w:rPr>
        <w:t xml:space="preserve"> de Habilitação inválido </w:t>
      </w:r>
      <w:r w:rsidR="00D77AB9">
        <w:rPr>
          <w:rFonts w:ascii="Arial" w:hAnsi="Arial" w:cs="Arial"/>
          <w:b/>
          <w:sz w:val="24"/>
          <w:szCs w:val="24"/>
          <w:lang w:val="pt-BR"/>
        </w:rPr>
        <w:t xml:space="preserve">e </w:t>
      </w:r>
      <w:r w:rsidR="00FF452E">
        <w:rPr>
          <w:rFonts w:ascii="Arial" w:hAnsi="Arial" w:cs="Arial"/>
          <w:b/>
          <w:sz w:val="24"/>
          <w:szCs w:val="24"/>
          <w:lang w:val="pt-BR"/>
        </w:rPr>
        <w:t>sem</w:t>
      </w:r>
      <w:r w:rsidR="00FF452E"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FF452E" w:rsidRPr="00DA2604" w:rsidRDefault="00FF452E" w:rsidP="00FF452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7F51CF" w:rsidRDefault="007F51CF" w:rsidP="007F51CF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Na tela de menu principal, há um botão de Cadastrar Moto taxista, onde deverá ao clicar abrir a tela de cadastro vinculado. Após esse procedimento o usuário poderá preencher os dados na tela cadastro de Moto taxista.</w:t>
      </w:r>
    </w:p>
    <w:p w:rsidR="007F51CF" w:rsidRPr="004A09B5" w:rsidRDefault="007F51CF" w:rsidP="007F51CF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F51CF" w:rsidRDefault="007F51CF" w:rsidP="007F51CF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Qualquer usuário que utilize sistema Android a partir da versão 2.3, deve estar previamente cadastrado o usuário do tipo: Moto taxista e estar com acesso à internet para acessar o recurso.</w:t>
      </w:r>
    </w:p>
    <w:p w:rsidR="007F51CF" w:rsidRPr="00346AB9" w:rsidRDefault="007F51CF" w:rsidP="007F51CF">
      <w:pPr>
        <w:pStyle w:val="Corpodetexto"/>
        <w:rPr>
          <w:b w:val="0"/>
          <w:lang w:val="pt-BR"/>
        </w:rPr>
      </w:pPr>
    </w:p>
    <w:p w:rsidR="007F51CF" w:rsidRDefault="007F51CF" w:rsidP="007F51CF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 taxista não cadastrado sistema.</w:t>
      </w: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>Clicar no botão Cadastro de Moto taxista na tela de menu principal do app;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Selecionar o botão cadastrar Moto taxista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;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em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necessários para a inclusão: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NOME: José Aldo Ferreira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SENHA: 080808</w:t>
      </w:r>
    </w:p>
    <w:p w:rsidR="007F51CF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RG: 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5.555.685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7F51CF">
        <w:rPr>
          <w:rFonts w:asciiTheme="minorHAnsi" w:hAnsiTheme="minorHAnsi"/>
          <w:b w:val="0"/>
          <w:color w:val="FF0000"/>
          <w:lang w:val="pt-BR"/>
        </w:rPr>
        <w:t>*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HABILITAÇÃO: 6.555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TELEFONE: (81)88458789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E-MAIL: teste@hotmail.com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MOTOCICLETA: Honda CG 150</w:t>
      </w:r>
    </w:p>
    <w:p w:rsidR="007F51CF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PLACA: KKL-1516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LOCALIZAÇÃO: “</w:t>
      </w:r>
      <w:r w:rsidRPr="00D77AB9">
        <w:rPr>
          <w:rFonts w:ascii="Arial" w:hAnsi="Arial" w:cs="Arial"/>
          <w:color w:val="000000"/>
          <w:sz w:val="20"/>
          <w:shd w:val="clear" w:color="auto" w:fill="FFFFFF"/>
          <w:lang w:val="pt-BR"/>
        </w:rPr>
        <w:t>40º 27'16.00''N 8º42'10.00</w:t>
      </w:r>
      <w:r w:rsidRPr="00D77AB9">
        <w:rPr>
          <w:rFonts w:ascii="Arial" w:hAnsi="Arial" w:cs="Arial"/>
          <w:sz w:val="20"/>
          <w:lang w:val="pt-BR"/>
        </w:rPr>
        <w:t>”</w:t>
      </w:r>
      <w:r>
        <w:rPr>
          <w:rFonts w:ascii="Arial" w:hAnsi="Arial" w:cs="Arial"/>
          <w:sz w:val="20"/>
          <w:lang w:val="pt-BR"/>
        </w:rPr>
        <w:t xml:space="preserve"> GPS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Testa e Valida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os dados inseridos.</w:t>
      </w:r>
    </w:p>
    <w:p w:rsidR="007F51CF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Retorna uma notificação de erro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(</w:t>
      </w:r>
      <w:r>
        <w:rPr>
          <w:rFonts w:asciiTheme="minorHAnsi" w:hAnsiTheme="minorHAnsi"/>
          <w:b w:val="0"/>
          <w:color w:val="1F497D" w:themeColor="text2"/>
          <w:lang w:val="pt-BR"/>
        </w:rPr>
        <w:t>“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Nº da HABILITAÇÃO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com dados Inválidos “)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.</w:t>
      </w:r>
    </w:p>
    <w:p w:rsidR="007F51CF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não grava os dados.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volta para o campo HABILITAÇÃO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para ser reinserido o dado.</w:t>
      </w:r>
    </w:p>
    <w:p w:rsidR="00D77AB9" w:rsidRDefault="00D77AB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F452E" w:rsidRPr="000826B7" w:rsidRDefault="003F31D2" w:rsidP="00FF452E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 0</w:t>
      </w:r>
      <w:r w:rsidR="00D77AB9">
        <w:rPr>
          <w:rFonts w:ascii="Arial" w:hAnsi="Arial"/>
          <w:b/>
          <w:sz w:val="24"/>
          <w:szCs w:val="24"/>
          <w:lang w:val="pt-BR"/>
        </w:rPr>
        <w:t>4</w:t>
      </w:r>
      <w:r w:rsidR="00FF452E"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D77AB9">
        <w:rPr>
          <w:rFonts w:ascii="Arial" w:hAnsi="Arial" w:cs="Arial"/>
          <w:b/>
          <w:sz w:val="24"/>
          <w:szCs w:val="24"/>
          <w:lang w:val="pt-BR"/>
        </w:rPr>
        <w:t>Teste Cadastrar Moto taxista</w:t>
      </w:r>
      <w:r w:rsidR="00FF452E">
        <w:rPr>
          <w:rFonts w:ascii="Arial" w:hAnsi="Arial" w:cs="Arial"/>
          <w:b/>
          <w:sz w:val="24"/>
          <w:szCs w:val="24"/>
          <w:lang w:val="pt-BR"/>
        </w:rPr>
        <w:t xml:space="preserve"> com</w:t>
      </w:r>
      <w:r w:rsidR="007F51CF">
        <w:rPr>
          <w:rFonts w:ascii="Arial" w:hAnsi="Arial" w:cs="Arial"/>
          <w:b/>
          <w:sz w:val="24"/>
          <w:szCs w:val="24"/>
          <w:lang w:val="pt-BR"/>
        </w:rPr>
        <w:t xml:space="preserve"> dados da </w:t>
      </w:r>
      <w:r w:rsidR="00D77AB9">
        <w:rPr>
          <w:rFonts w:ascii="Arial" w:hAnsi="Arial" w:cs="Arial"/>
          <w:b/>
          <w:sz w:val="24"/>
          <w:szCs w:val="24"/>
          <w:lang w:val="pt-BR"/>
        </w:rPr>
        <w:t>Placa inválida</w:t>
      </w:r>
      <w:r w:rsidR="007F51CF">
        <w:rPr>
          <w:rFonts w:ascii="Arial" w:hAnsi="Arial" w:cs="Arial"/>
          <w:b/>
          <w:sz w:val="24"/>
          <w:szCs w:val="24"/>
          <w:lang w:val="pt-BR"/>
        </w:rPr>
        <w:t xml:space="preserve"> e sem sucesso</w:t>
      </w:r>
      <w:r w:rsidR="00D77AB9">
        <w:rPr>
          <w:rFonts w:ascii="Arial" w:hAnsi="Arial" w:cs="Arial"/>
          <w:b/>
          <w:sz w:val="24"/>
          <w:szCs w:val="24"/>
          <w:lang w:val="pt-BR"/>
        </w:rPr>
        <w:t>.</w:t>
      </w:r>
    </w:p>
    <w:p w:rsidR="00FF452E" w:rsidRPr="00DA2604" w:rsidRDefault="00FF452E" w:rsidP="00FF452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7F51CF" w:rsidRDefault="007F51CF" w:rsidP="007F51CF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Na tela de menu principal, há um botão de Cadastrar Moto taxista, onde deverá ao clicar abrir a tela de cadastro vinculado. Após esse procedimento o usuário poderá preencher os dados na tela cadastro de Moto taxista.</w:t>
      </w:r>
    </w:p>
    <w:p w:rsidR="007F51CF" w:rsidRPr="004A09B5" w:rsidRDefault="007F51CF" w:rsidP="007F51CF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F51CF" w:rsidRDefault="007F51CF" w:rsidP="007F51CF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Qualquer usuário que utilize sistema Android a partir da versão 2.3, deve estar previamente cadastrado o usuário do tipo: Moto taxista e estar com acesso à internet para acessar o recurso.</w:t>
      </w:r>
    </w:p>
    <w:p w:rsidR="007F51CF" w:rsidRPr="00346AB9" w:rsidRDefault="007F51CF" w:rsidP="007F51CF">
      <w:pPr>
        <w:pStyle w:val="Corpodetexto"/>
        <w:rPr>
          <w:b w:val="0"/>
          <w:lang w:val="pt-BR"/>
        </w:rPr>
      </w:pPr>
    </w:p>
    <w:p w:rsidR="007F51CF" w:rsidRDefault="007F51CF" w:rsidP="007F51CF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 taxista não cadastrado sistema.</w:t>
      </w: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>Clicar no botão Cadastro de Moto taxista na tela de menu principal do app;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Selecionar o botão cadastrar Moto taxista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;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em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necessários para a inclusão: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NOME: José Aldo Ferreira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SENHA: 080808</w:t>
      </w:r>
    </w:p>
    <w:p w:rsidR="007F51CF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RG:  5</w:t>
      </w:r>
      <w:r>
        <w:rPr>
          <w:rFonts w:asciiTheme="minorHAnsi" w:hAnsiTheme="minorHAnsi"/>
          <w:b w:val="0"/>
          <w:color w:val="1F497D" w:themeColor="text2"/>
          <w:lang w:val="pt-BR"/>
        </w:rPr>
        <w:t>.</w:t>
      </w:r>
      <w:r>
        <w:rPr>
          <w:rFonts w:asciiTheme="minorHAnsi" w:hAnsiTheme="minorHAnsi"/>
          <w:b w:val="0"/>
          <w:color w:val="1F497D" w:themeColor="text2"/>
          <w:lang w:val="pt-BR"/>
        </w:rPr>
        <w:t>584</w:t>
      </w:r>
      <w:r>
        <w:rPr>
          <w:rFonts w:asciiTheme="minorHAnsi" w:hAnsiTheme="minorHAnsi"/>
          <w:b w:val="0"/>
          <w:color w:val="1F497D" w:themeColor="text2"/>
          <w:lang w:val="pt-BR"/>
        </w:rPr>
        <w:t>.555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HABILITAÇÃO: 6.555.847.255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TELEFONE: (81)88458789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E-MAIL: teste@hotmail.com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MOTOCICLETA: Honda CG 150</w:t>
      </w:r>
    </w:p>
    <w:p w:rsidR="007F51CF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7F51CF">
        <w:rPr>
          <w:rFonts w:asciiTheme="minorHAnsi" w:hAnsiTheme="minorHAnsi"/>
          <w:b w:val="0"/>
          <w:color w:val="FF0000"/>
          <w:lang w:val="pt-BR"/>
        </w:rPr>
        <w:t xml:space="preserve">* </w:t>
      </w:r>
      <w:r>
        <w:rPr>
          <w:rFonts w:asciiTheme="minorHAnsi" w:hAnsiTheme="minorHAnsi"/>
          <w:b w:val="0"/>
          <w:color w:val="1F497D" w:themeColor="text2"/>
          <w:lang w:val="pt-BR"/>
        </w:rPr>
        <w:t>PLACA</w:t>
      </w:r>
      <w:r>
        <w:rPr>
          <w:rFonts w:asciiTheme="minorHAnsi" w:hAnsiTheme="minorHAnsi"/>
          <w:b w:val="0"/>
          <w:color w:val="1F497D" w:themeColor="text2"/>
          <w:lang w:val="pt-BR"/>
        </w:rPr>
        <w:t>: KK</w:t>
      </w:r>
      <w:r>
        <w:rPr>
          <w:rFonts w:asciiTheme="minorHAnsi" w:hAnsiTheme="minorHAnsi"/>
          <w:b w:val="0"/>
          <w:color w:val="1F497D" w:themeColor="text2"/>
          <w:lang w:val="pt-BR"/>
        </w:rPr>
        <w:t>-151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LOCALIZAÇÃO: “</w:t>
      </w:r>
      <w:r w:rsidRPr="00D77AB9">
        <w:rPr>
          <w:rFonts w:ascii="Arial" w:hAnsi="Arial" w:cs="Arial"/>
          <w:color w:val="000000"/>
          <w:sz w:val="20"/>
          <w:shd w:val="clear" w:color="auto" w:fill="FFFFFF"/>
          <w:lang w:val="pt-BR"/>
        </w:rPr>
        <w:t>40º 27'16.00''N 8º42'10.00</w:t>
      </w:r>
      <w:r w:rsidRPr="00D77AB9">
        <w:rPr>
          <w:rFonts w:ascii="Arial" w:hAnsi="Arial" w:cs="Arial"/>
          <w:sz w:val="20"/>
          <w:lang w:val="pt-BR"/>
        </w:rPr>
        <w:t>”</w:t>
      </w:r>
      <w:r>
        <w:rPr>
          <w:rFonts w:ascii="Arial" w:hAnsi="Arial" w:cs="Arial"/>
          <w:sz w:val="20"/>
          <w:lang w:val="pt-BR"/>
        </w:rPr>
        <w:t xml:space="preserve"> GPS</w:t>
      </w:r>
    </w:p>
    <w:p w:rsidR="007F51CF" w:rsidRPr="000A3F24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Testa e Valida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os dados inseridos.</w:t>
      </w:r>
    </w:p>
    <w:p w:rsidR="007F51CF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Retorna uma notificação de erro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(</w:t>
      </w:r>
      <w:r>
        <w:rPr>
          <w:rFonts w:asciiTheme="minorHAnsi" w:hAnsiTheme="minorHAnsi"/>
          <w:b w:val="0"/>
          <w:color w:val="1F497D" w:themeColor="text2"/>
          <w:lang w:val="pt-BR"/>
        </w:rPr>
        <w:t>“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PLACA</w:t>
      </w:r>
      <w:bookmarkStart w:id="0" w:name="_GoBack"/>
      <w:bookmarkEnd w:id="0"/>
      <w:r>
        <w:rPr>
          <w:rFonts w:asciiTheme="minorHAnsi" w:hAnsiTheme="minorHAnsi"/>
          <w:b w:val="0"/>
          <w:color w:val="1F497D" w:themeColor="text2"/>
          <w:lang w:val="pt-BR"/>
        </w:rPr>
        <w:t xml:space="preserve"> com dados Inválidos “)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.</w:t>
      </w:r>
    </w:p>
    <w:p w:rsidR="007F51CF" w:rsidRDefault="007F51CF" w:rsidP="007F51CF">
      <w:pPr>
        <w:pStyle w:val="Corpodetexto"/>
        <w:keepLines/>
        <w:widowControl w:val="0"/>
        <w:numPr>
          <w:ilvl w:val="0"/>
          <w:numId w:val="45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não grava os dados.</w:t>
      </w:r>
    </w:p>
    <w:p w:rsidR="00FF452E" w:rsidRPr="007F51CF" w:rsidRDefault="007F51CF" w:rsidP="007F51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color w:val="0000FF"/>
          <w:szCs w:val="24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                    Sistema volta para o campo PLACA</w:t>
      </w:r>
      <w:r w:rsidRPr="007F51CF">
        <w:rPr>
          <w:rFonts w:asciiTheme="minorHAnsi" w:hAnsiTheme="minorHAnsi"/>
          <w:b w:val="0"/>
          <w:color w:val="1F497D" w:themeColor="text2"/>
          <w:lang w:val="pt-BR"/>
        </w:rPr>
        <w:t xml:space="preserve"> para ser reinserido o dado.</w:t>
      </w:r>
    </w:p>
    <w:sectPr w:rsidR="00FF452E" w:rsidRPr="007F51CF" w:rsidSect="007F51CF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28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9" w:rsidRDefault="009172D9">
      <w:r>
        <w:separator/>
      </w:r>
    </w:p>
  </w:endnote>
  <w:endnote w:type="continuationSeparator" w:id="0">
    <w:p w:rsidR="009172D9" w:rsidRDefault="0091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02" w:rsidRDefault="00F65F0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02" w:rsidRDefault="002E3138" w:rsidP="00D27E0B">
    <w:r>
      <w:rPr>
        <w:noProof/>
        <w:lang w:eastAsia="zh-TW"/>
      </w:rPr>
      <w:pict>
        <v:group id="_x0000_s2049" style="position:absolute;margin-left:151.5pt;margin-top:554.25pt;width:6pt;height:42.6pt;z-index:251660288;mso-height-percent:780;mso-position-horizontal-relative:right-margin-area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820;top:4935;width:0;height:1320" o:connectortype="straight" strokecolor="#4f81bd [3204]"/>
          <v:shape id="_x0000_s2051" type="#_x0000_t32" style="position:absolute;left:2880;top:4935;width:0;height:1320" o:connectortype="straight" strokecolor="#4f81bd [3204]"/>
          <v:shape id="_x0000_s2052" type="#_x0000_t32" style="position:absolute;left:2940;top:4935;width:0;height:1320" o:connectortype="straight" strokecolor="#4f81bd [3204]"/>
          <w10:wrap anchorx="page" anchory="page"/>
        </v:group>
      </w:pict>
    </w:r>
    <w:r w:rsidR="009172D9">
      <w:rPr>
        <w:noProof/>
        <w:lang w:eastAsia="zh-TW"/>
      </w:rPr>
      <w:pict>
        <v:rect id="_x0000_s2053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style="mso-next-textbox:#_x0000_s2053" inset=",0">
            <w:txbxContent>
              <w:p w:rsidR="00D27E0B" w:rsidRDefault="00D27E0B">
                <w:pPr>
                  <w:jc w:val="right"/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9" w:rsidRDefault="009172D9">
      <w:r>
        <w:separator/>
      </w:r>
    </w:p>
  </w:footnote>
  <w:footnote w:type="continuationSeparator" w:id="0">
    <w:p w:rsidR="009172D9" w:rsidRDefault="00917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4E" w:rsidRPr="00BC45DE" w:rsidRDefault="00167E26" w:rsidP="002E3138">
    <w:pPr>
      <w:pStyle w:val="Cabealho"/>
      <w:pBdr>
        <w:bottom w:val="double" w:sz="6" w:space="1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</w:t>
    </w:r>
    <w:r w:rsidR="00732C22">
      <w:rPr>
        <w:b/>
        <w:sz w:val="28"/>
        <w:lang w:val="pt-BR"/>
      </w:rPr>
      <w:t xml:space="preserve">: </w:t>
    </w:r>
    <w:r w:rsidR="002E3138">
      <w:rPr>
        <w:b/>
        <w:sz w:val="28"/>
        <w:lang w:val="pt-BR"/>
      </w:rPr>
      <w:t>Cadastrar Moto taxista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2540D9"/>
    <w:multiLevelType w:val="hybridMultilevel"/>
    <w:tmpl w:val="37C26CC2"/>
    <w:lvl w:ilvl="0" w:tplc="955C6F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61045F9"/>
    <w:multiLevelType w:val="hybridMultilevel"/>
    <w:tmpl w:val="4AD65316"/>
    <w:lvl w:ilvl="0" w:tplc="991436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8830343"/>
    <w:multiLevelType w:val="hybridMultilevel"/>
    <w:tmpl w:val="AD38B304"/>
    <w:lvl w:ilvl="0" w:tplc="2A824BF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A00150C"/>
    <w:multiLevelType w:val="hybridMultilevel"/>
    <w:tmpl w:val="14FECD2A"/>
    <w:lvl w:ilvl="0" w:tplc="74508F64">
      <w:start w:val="4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C9667E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17"/>
  </w:num>
  <w:num w:numId="5">
    <w:abstractNumId w:val="27"/>
  </w:num>
  <w:num w:numId="6">
    <w:abstractNumId w:val="25"/>
  </w:num>
  <w:num w:numId="7">
    <w:abstractNumId w:val="10"/>
  </w:num>
  <w:num w:numId="8">
    <w:abstractNumId w:val="24"/>
  </w:num>
  <w:num w:numId="9">
    <w:abstractNumId w:val="30"/>
  </w:num>
  <w:num w:numId="10">
    <w:abstractNumId w:val="1"/>
  </w:num>
  <w:num w:numId="11">
    <w:abstractNumId w:val="5"/>
  </w:num>
  <w:num w:numId="12">
    <w:abstractNumId w:val="42"/>
  </w:num>
  <w:num w:numId="13">
    <w:abstractNumId w:val="9"/>
  </w:num>
  <w:num w:numId="14">
    <w:abstractNumId w:val="0"/>
  </w:num>
  <w:num w:numId="15">
    <w:abstractNumId w:val="33"/>
  </w:num>
  <w:num w:numId="16">
    <w:abstractNumId w:val="32"/>
  </w:num>
  <w:num w:numId="17">
    <w:abstractNumId w:val="31"/>
  </w:num>
  <w:num w:numId="18">
    <w:abstractNumId w:val="29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8"/>
  </w:num>
  <w:num w:numId="24">
    <w:abstractNumId w:val="20"/>
  </w:num>
  <w:num w:numId="25">
    <w:abstractNumId w:val="2"/>
  </w:num>
  <w:num w:numId="26">
    <w:abstractNumId w:val="28"/>
  </w:num>
  <w:num w:numId="27">
    <w:abstractNumId w:val="37"/>
  </w:num>
  <w:num w:numId="28">
    <w:abstractNumId w:val="23"/>
  </w:num>
  <w:num w:numId="29">
    <w:abstractNumId w:val="36"/>
  </w:num>
  <w:num w:numId="30">
    <w:abstractNumId w:val="13"/>
  </w:num>
  <w:num w:numId="31">
    <w:abstractNumId w:val="14"/>
  </w:num>
  <w:num w:numId="32">
    <w:abstractNumId w:val="12"/>
  </w:num>
  <w:num w:numId="33">
    <w:abstractNumId w:val="26"/>
  </w:num>
  <w:num w:numId="34">
    <w:abstractNumId w:val="38"/>
  </w:num>
  <w:num w:numId="35">
    <w:abstractNumId w:val="19"/>
  </w:num>
  <w:num w:numId="36">
    <w:abstractNumId w:val="15"/>
  </w:num>
  <w:num w:numId="37">
    <w:abstractNumId w:val="22"/>
  </w:num>
  <w:num w:numId="38">
    <w:abstractNumId w:val="4"/>
  </w:num>
  <w:num w:numId="39">
    <w:abstractNumId w:val="34"/>
  </w:num>
  <w:num w:numId="40">
    <w:abstractNumId w:val="3"/>
  </w:num>
  <w:num w:numId="41">
    <w:abstractNumId w:val="40"/>
  </w:num>
  <w:num w:numId="42">
    <w:abstractNumId w:val="16"/>
  </w:num>
  <w:num w:numId="43">
    <w:abstractNumId w:val="39"/>
  </w:num>
  <w:num w:numId="44">
    <w:abstractNumId w:val="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  <o:r id="V:Rule2" type="connector" idref="#_x0000_s2050"/>
        <o:r id="V:Rule3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C63"/>
    <w:rsid w:val="000050FD"/>
    <w:rsid w:val="00040C68"/>
    <w:rsid w:val="00053DA6"/>
    <w:rsid w:val="00063477"/>
    <w:rsid w:val="000748D8"/>
    <w:rsid w:val="000826B7"/>
    <w:rsid w:val="00093BD3"/>
    <w:rsid w:val="000A3F24"/>
    <w:rsid w:val="000A7E17"/>
    <w:rsid w:val="000F2C61"/>
    <w:rsid w:val="000F59B8"/>
    <w:rsid w:val="00110AD6"/>
    <w:rsid w:val="00163571"/>
    <w:rsid w:val="00164020"/>
    <w:rsid w:val="00167E26"/>
    <w:rsid w:val="001B6D28"/>
    <w:rsid w:val="001C01B5"/>
    <w:rsid w:val="001E0394"/>
    <w:rsid w:val="002029C9"/>
    <w:rsid w:val="00211498"/>
    <w:rsid w:val="00243E3A"/>
    <w:rsid w:val="002A15F4"/>
    <w:rsid w:val="002B5806"/>
    <w:rsid w:val="002C0502"/>
    <w:rsid w:val="002C669F"/>
    <w:rsid w:val="002C6AE4"/>
    <w:rsid w:val="002E000A"/>
    <w:rsid w:val="002E3138"/>
    <w:rsid w:val="002F126F"/>
    <w:rsid w:val="00346AB9"/>
    <w:rsid w:val="00361023"/>
    <w:rsid w:val="00396AAC"/>
    <w:rsid w:val="003A0483"/>
    <w:rsid w:val="003C0E45"/>
    <w:rsid w:val="003F31D2"/>
    <w:rsid w:val="0042609E"/>
    <w:rsid w:val="0046641C"/>
    <w:rsid w:val="004808FC"/>
    <w:rsid w:val="0049173F"/>
    <w:rsid w:val="004A09B5"/>
    <w:rsid w:val="004C3B37"/>
    <w:rsid w:val="004C48D8"/>
    <w:rsid w:val="004D0AEE"/>
    <w:rsid w:val="004E76E8"/>
    <w:rsid w:val="004F4092"/>
    <w:rsid w:val="004F6F72"/>
    <w:rsid w:val="005038F9"/>
    <w:rsid w:val="005334EE"/>
    <w:rsid w:val="00547886"/>
    <w:rsid w:val="005B4471"/>
    <w:rsid w:val="00601AAF"/>
    <w:rsid w:val="00635F6F"/>
    <w:rsid w:val="00647FF2"/>
    <w:rsid w:val="006726A7"/>
    <w:rsid w:val="00685B9D"/>
    <w:rsid w:val="006B6ED2"/>
    <w:rsid w:val="006D7551"/>
    <w:rsid w:val="006E441F"/>
    <w:rsid w:val="00727FB9"/>
    <w:rsid w:val="00732740"/>
    <w:rsid w:val="00732C22"/>
    <w:rsid w:val="00734900"/>
    <w:rsid w:val="00765B6F"/>
    <w:rsid w:val="00772E4E"/>
    <w:rsid w:val="00784110"/>
    <w:rsid w:val="007A34B5"/>
    <w:rsid w:val="007D4217"/>
    <w:rsid w:val="007F51CF"/>
    <w:rsid w:val="008073D8"/>
    <w:rsid w:val="00807542"/>
    <w:rsid w:val="008B6C36"/>
    <w:rsid w:val="008E2C5B"/>
    <w:rsid w:val="008E6228"/>
    <w:rsid w:val="008F545B"/>
    <w:rsid w:val="009172D9"/>
    <w:rsid w:val="00921938"/>
    <w:rsid w:val="00950B59"/>
    <w:rsid w:val="00950C4B"/>
    <w:rsid w:val="009F72E7"/>
    <w:rsid w:val="00A14B9E"/>
    <w:rsid w:val="00A371C4"/>
    <w:rsid w:val="00A745D1"/>
    <w:rsid w:val="00AB3FD8"/>
    <w:rsid w:val="00AD13FC"/>
    <w:rsid w:val="00AD694F"/>
    <w:rsid w:val="00AE2441"/>
    <w:rsid w:val="00AF08FA"/>
    <w:rsid w:val="00B00C4B"/>
    <w:rsid w:val="00B02FC6"/>
    <w:rsid w:val="00BC45DE"/>
    <w:rsid w:val="00BD4C17"/>
    <w:rsid w:val="00BE696C"/>
    <w:rsid w:val="00C51629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77AB9"/>
    <w:rsid w:val="00D85418"/>
    <w:rsid w:val="00DA2604"/>
    <w:rsid w:val="00DC130B"/>
    <w:rsid w:val="00DC72BF"/>
    <w:rsid w:val="00DD3C63"/>
    <w:rsid w:val="00DE49CF"/>
    <w:rsid w:val="00E54415"/>
    <w:rsid w:val="00E562EA"/>
    <w:rsid w:val="00E7377C"/>
    <w:rsid w:val="00E816B4"/>
    <w:rsid w:val="00EC49DE"/>
    <w:rsid w:val="00EE7D32"/>
    <w:rsid w:val="00F20A60"/>
    <w:rsid w:val="00F65F03"/>
    <w:rsid w:val="00F91492"/>
    <w:rsid w:val="00FB1A27"/>
    <w:rsid w:val="00FD1113"/>
    <w:rsid w:val="00FD3C31"/>
    <w:rsid w:val="00FD4376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docId w15:val="{C196A173-9E55-4971-9E89-A0DA09C1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1972</TotalTime>
  <Pages>4</Pages>
  <Words>717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Elton Farias</cp:lastModifiedBy>
  <cp:revision>35</cp:revision>
  <cp:lastPrinted>2003-10-06T11:49:00Z</cp:lastPrinted>
  <dcterms:created xsi:type="dcterms:W3CDTF">2014-02-22T19:12:00Z</dcterms:created>
  <dcterms:modified xsi:type="dcterms:W3CDTF">2014-05-28T12:38:00Z</dcterms:modified>
</cp:coreProperties>
</file>