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392"/>
        <w:gridCol w:w="2270"/>
        <w:gridCol w:w="1702"/>
        <w:gridCol w:w="1794"/>
        <w:gridCol w:w="5599"/>
        <w:gridCol w:w="714"/>
        <w:gridCol w:w="714"/>
      </w:tblGrid>
      <w:tr w:rsidR="00D647DF" w:rsidTr="00D647DF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Caso de Teste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647DF" w:rsidRPr="005841E7" w:rsidRDefault="00D647DF" w:rsidP="00D647DF">
            <w:pPr>
              <w:pStyle w:val="bp"/>
              <w:tabs>
                <w:tab w:val="left" w:pos="5685"/>
              </w:tabs>
              <w:rPr>
                <w:rFonts w:asciiTheme="minorHAnsi" w:hAnsiTheme="minorHAnsi"/>
                <w:b/>
                <w:color w:val="0000FF"/>
                <w:szCs w:val="22"/>
                <w:lang w:val="pt-BR"/>
              </w:rPr>
            </w:pPr>
            <w:r w:rsidRPr="005841E7">
              <w:rPr>
                <w:rFonts w:asciiTheme="minorHAnsi" w:hAnsiTheme="minorHAnsi"/>
                <w:b/>
                <w:szCs w:val="22"/>
                <w:lang w:val="pt-BR"/>
              </w:rPr>
              <w:t>Teste de Usuário Logando no Sistema com sucesso.</w:t>
            </w:r>
          </w:p>
        </w:tc>
      </w:tr>
      <w:tr w:rsidR="00D647DF" w:rsidTr="00D647DF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Caso de Uso em Teste: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647DF" w:rsidRDefault="00BF212A" w:rsidP="00BF212A">
            <w:pPr>
              <w:pStyle w:val="bp"/>
              <w:tabs>
                <w:tab w:val="left" w:pos="5685"/>
              </w:tabs>
              <w:rPr>
                <w:rFonts w:asciiTheme="minorHAnsi" w:hAnsiTheme="minorHAnsi"/>
                <w:color w:val="0000FF"/>
                <w:szCs w:val="22"/>
                <w:lang w:val="pt-BR"/>
              </w:rPr>
            </w:pPr>
            <w:r>
              <w:rPr>
                <w:rFonts w:asciiTheme="minorHAnsi" w:hAnsiTheme="minorHAnsi" w:cs="Arial"/>
                <w:szCs w:val="22"/>
                <w:lang w:val="pt-BR"/>
              </w:rPr>
              <w:t xml:space="preserve">Teste Login do </w:t>
            </w:r>
            <w:r w:rsidR="00D647DF">
              <w:rPr>
                <w:rFonts w:asciiTheme="minorHAnsi" w:hAnsiTheme="minorHAnsi" w:cs="Arial"/>
                <w:szCs w:val="22"/>
                <w:lang w:val="pt-BR"/>
              </w:rPr>
              <w:t>usuário com sucesso</w:t>
            </w:r>
          </w:p>
        </w:tc>
      </w:tr>
      <w:tr w:rsidR="00D647DF" w:rsidTr="00D647DF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Descrição do Teste: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647DF" w:rsidRPr="00D647DF" w:rsidRDefault="00D647DF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Cs w:val="22"/>
                <w:lang w:val="pt-BR"/>
              </w:rPr>
            </w:pPr>
            <w:r w:rsidRPr="00D647DF">
              <w:rPr>
                <w:rFonts w:asciiTheme="minorHAnsi" w:hAnsiTheme="minorHAnsi"/>
                <w:szCs w:val="22"/>
                <w:lang w:val="pt-BR"/>
              </w:rPr>
              <w:t>O caso de uso, irá fazer a inclusão do ator, de forma a preencher todas as informações necessárias nos passos na ta</w:t>
            </w:r>
            <w:bookmarkStart w:id="0" w:name="_GoBack"/>
            <w:bookmarkEnd w:id="0"/>
            <w:r w:rsidRPr="00D647DF">
              <w:rPr>
                <w:rFonts w:asciiTheme="minorHAnsi" w:hAnsiTheme="minorHAnsi"/>
                <w:szCs w:val="22"/>
                <w:lang w:val="pt-BR"/>
              </w:rPr>
              <w:t>bela abaixo para cadastrar o usuário no sistema com sucesso.</w:t>
            </w:r>
          </w:p>
        </w:tc>
      </w:tr>
      <w:tr w:rsidR="00D647DF" w:rsidTr="00D647DF">
        <w:trPr>
          <w:cantSplit/>
          <w:trHeight w:val="711"/>
          <w:tblHeader/>
        </w:trPr>
        <w:tc>
          <w:tcPr>
            <w:tcW w:w="266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</w:rPr>
              <w:t>Pré-condições</w:t>
            </w:r>
          </w:p>
        </w:tc>
        <w:tc>
          <w:tcPr>
            <w:tcW w:w="1052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Corpodetexto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Qualquer usuário que utilize sistema Android a partir da versão 2.3, deve ter previamente o app instalado e com acesso a internet</w:t>
            </w:r>
          </w:p>
        </w:tc>
      </w:tr>
      <w:tr w:rsidR="00D647DF" w:rsidTr="00D647DF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Pós-condições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Usuário logado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 no sistema.</w:t>
            </w:r>
          </w:p>
        </w:tc>
      </w:tr>
      <w:tr w:rsidR="00D647DF" w:rsidTr="00D647DF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Observações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Ttulo2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pt-BR"/>
              </w:rPr>
              <w:t>Não há observações</w:t>
            </w:r>
          </w:p>
        </w:tc>
      </w:tr>
      <w:tr w:rsidR="00D647DF" w:rsidTr="00D647DF">
        <w:trPr>
          <w:cantSplit/>
          <w:tblHeader/>
        </w:trPr>
        <w:tc>
          <w:tcPr>
            <w:tcW w:w="436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Resultados (Passou/Falhou/Aviso/Incompleto)</w:t>
            </w:r>
          </w:p>
        </w:tc>
        <w:tc>
          <w:tcPr>
            <w:tcW w:w="882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b/>
                <w:bCs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bCs/>
                <w:szCs w:val="22"/>
                <w:lang w:val="pt-BR"/>
              </w:rPr>
              <w:t>Passou</w:t>
            </w:r>
          </w:p>
        </w:tc>
      </w:tr>
      <w:tr w:rsidR="00D647DF" w:rsidTr="00D647DF">
        <w:trPr>
          <w:cantSplit/>
          <w:tblHeader/>
        </w:trPr>
        <w:tc>
          <w:tcPr>
            <w:tcW w:w="43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</w:p>
        </w:tc>
        <w:tc>
          <w:tcPr>
            <w:tcW w:w="88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bCs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PASSOS DO TESTE</w:t>
            </w:r>
          </w:p>
        </w:tc>
      </w:tr>
      <w:tr w:rsidR="00D647DF" w:rsidTr="00D647DF">
        <w:trPr>
          <w:cantSplit/>
          <w:trHeight w:val="80"/>
          <w:tblHeader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647DF" w:rsidRDefault="00D647D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D647DF" w:rsidRDefault="00D647DF" w:rsidP="00D647D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D647DF" w:rsidRDefault="00D647DF">
            <w:pPr>
              <w:pStyle w:val="bp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RESULTADOS ESPERADO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D647DF" w:rsidRDefault="00D647DF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D647DF" w:rsidRDefault="00D647DF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</w:t>
            </w:r>
          </w:p>
        </w:tc>
      </w:tr>
      <w:tr w:rsidR="00D647DF" w:rsidTr="00D647DF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47DF" w:rsidRDefault="00D647DF" w:rsidP="00D647DF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 w:rsidP="003B03DC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Passo 1: </w:t>
            </w:r>
            <w:r w:rsidR="00BF212A">
              <w:rPr>
                <w:rFonts w:asciiTheme="minorHAnsi" w:hAnsiTheme="minorHAnsi"/>
                <w:sz w:val="20"/>
                <w:lang w:val="pt-BR"/>
              </w:rPr>
              <w:t xml:space="preserve">Usuário clica no botão Login </w:t>
            </w:r>
            <w:r w:rsidR="003B03DC">
              <w:rPr>
                <w:rFonts w:asciiTheme="minorHAnsi" w:hAnsiTheme="minorHAnsi"/>
                <w:sz w:val="20"/>
                <w:lang w:val="pt-BR"/>
              </w:rPr>
              <w:t xml:space="preserve">na tela principal </w:t>
            </w:r>
            <w:r>
              <w:rPr>
                <w:rFonts w:asciiTheme="minorHAnsi" w:hAnsiTheme="minorHAnsi"/>
                <w:sz w:val="20"/>
                <w:lang w:val="pt-BR"/>
              </w:rPr>
              <w:t>do sistema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7DF" w:rsidRDefault="00D647DF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D647DF" w:rsidTr="00D647DF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47DF" w:rsidRDefault="00D647DF" w:rsidP="00D647DF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647DF" w:rsidRDefault="00D647DF" w:rsidP="00D647D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2: O Usuário digita o login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7DF" w:rsidRDefault="00D647D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login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7DF" w:rsidRDefault="00D647DF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7DF" w:rsidRDefault="00D647DF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D647DF" w:rsidTr="00D647DF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47DF" w:rsidRDefault="00D647DF" w:rsidP="00D647DF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3</w:t>
            </w:r>
            <w:r w:rsidR="003B03DC">
              <w:rPr>
                <w:rFonts w:asciiTheme="minorHAnsi" w:hAnsiTheme="minorHAnsi"/>
                <w:sz w:val="20"/>
                <w:lang w:val="pt-BR"/>
              </w:rPr>
              <w:t>: O Usuário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 digita a senha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senha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7DF" w:rsidRDefault="00D647DF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D647DF" w:rsidTr="00D647DF">
        <w:trPr>
          <w:cantSplit/>
          <w:trHeight w:val="8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47DF" w:rsidRDefault="00D647DF" w:rsidP="00D647DF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 w:rsidP="003B03DC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4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: O </w:t>
            </w:r>
            <w:r w:rsidR="003B03DC">
              <w:rPr>
                <w:rFonts w:asciiTheme="minorHAnsi" w:hAnsiTheme="minorHAnsi"/>
                <w:sz w:val="20"/>
                <w:lang w:val="pt-BR"/>
              </w:rPr>
              <w:t>Usuário clica no botão login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senha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7DF" w:rsidRDefault="00D647DF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D647DF" w:rsidTr="00D647DF">
        <w:trPr>
          <w:cantSplit/>
          <w:trHeight w:val="8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47DF" w:rsidRDefault="00D647DF" w:rsidP="00D647DF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5</w:t>
            </w:r>
            <w:r w:rsidR="003B03DC">
              <w:rPr>
                <w:rFonts w:asciiTheme="minorHAnsi" w:hAnsiTheme="minorHAnsi"/>
                <w:sz w:val="20"/>
                <w:lang w:val="pt-BR"/>
              </w:rPr>
              <w:t>: O sistema retorna o menu principal e exibe mensagem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3B03DC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Carrega a tela de menu principal e exibe a mensagem (“Usuário logado com </w:t>
            </w:r>
            <w:r w:rsidR="001074C5">
              <w:rPr>
                <w:rFonts w:asciiTheme="minorHAnsi" w:hAnsiTheme="minorHAnsi"/>
                <w:sz w:val="20"/>
                <w:lang w:val="pt-BR"/>
              </w:rPr>
              <w:t>sucesso. ”</w:t>
            </w:r>
            <w:r>
              <w:rPr>
                <w:rFonts w:asciiTheme="minorHAnsi" w:hAnsiTheme="minorHAnsi"/>
                <w:sz w:val="20"/>
                <w:lang w:val="pt-BR"/>
              </w:rPr>
              <w:t>)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47DF" w:rsidRDefault="00D647DF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7DF" w:rsidRDefault="00D647DF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D647DF" w:rsidRDefault="00D647DF" w:rsidP="00D647DF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D647DF" w:rsidRDefault="00D647DF" w:rsidP="00D647DF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D647DF" w:rsidTr="00D647DF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47DF" w:rsidRDefault="00D647DF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47DF" w:rsidRDefault="00D647DF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47DF" w:rsidRDefault="00D647DF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47DF" w:rsidRDefault="00D647DF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D647DF" w:rsidRDefault="00D647DF">
            <w:pPr>
              <w:pStyle w:val="bp"/>
              <w:tabs>
                <w:tab w:val="center" w:pos="958"/>
                <w:tab w:val="right" w:pos="1916"/>
              </w:tabs>
              <w:spacing w:before="0" w:after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ab/>
              <w:t>5</w:t>
            </w:r>
            <w:r>
              <w:rPr>
                <w:rFonts w:asciiTheme="minorHAnsi" w:hAnsiTheme="minorHAnsi"/>
                <w:b/>
                <w:sz w:val="20"/>
              </w:rPr>
              <w:tab/>
            </w:r>
          </w:p>
        </w:tc>
      </w:tr>
      <w:tr w:rsidR="00D647DF" w:rsidTr="00D647DF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Login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carlos.gomes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willian87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andreag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marcos.aurelio</w:t>
            </w:r>
          </w:p>
        </w:tc>
      </w:tr>
      <w:tr w:rsidR="00D647DF" w:rsidTr="00D647DF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Nome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Carlos Gomes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 Passos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 Oliveira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 Gusmão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D647DF" w:rsidTr="00D647DF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12456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558478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868698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878787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242525</w:t>
            </w:r>
          </w:p>
        </w:tc>
      </w:tr>
      <w:tr w:rsidR="00D647DF" w:rsidTr="00D647DF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255245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35258987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100548789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25401568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7458987</w:t>
            </w:r>
          </w:p>
        </w:tc>
      </w:tr>
      <w:tr w:rsidR="00D647DF" w:rsidTr="00D647DF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telefone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D647DF" w:rsidTr="00D647DF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e-mail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7DF" w:rsidRDefault="00D647DF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</w:tbl>
    <w:p w:rsidR="00D647DF" w:rsidRDefault="00D647DF" w:rsidP="00D647DF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EC46A8" w:rsidRDefault="00EC46A8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p w:rsidR="00A03D49" w:rsidRDefault="00A03D49">
      <w:pPr>
        <w:pStyle w:val="bp"/>
        <w:spacing w:before="0" w:after="0"/>
      </w:pP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392"/>
        <w:gridCol w:w="2270"/>
        <w:gridCol w:w="1702"/>
        <w:gridCol w:w="1794"/>
        <w:gridCol w:w="5599"/>
        <w:gridCol w:w="714"/>
        <w:gridCol w:w="714"/>
      </w:tblGrid>
      <w:tr w:rsidR="00A03D49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lastRenderedPageBreak/>
              <w:t>Caso de Teste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03D49" w:rsidRPr="005841E7" w:rsidRDefault="00A03D49" w:rsidP="00A03D49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Cs w:val="22"/>
                <w:lang w:val="pt-BR"/>
              </w:rPr>
            </w:pPr>
            <w:r w:rsidRPr="005841E7">
              <w:rPr>
                <w:rFonts w:asciiTheme="minorHAnsi" w:hAnsiTheme="minorHAnsi"/>
                <w:b/>
                <w:szCs w:val="22"/>
                <w:lang w:val="pt-BR"/>
              </w:rPr>
              <w:t>Teste de Usuário Logando no Sistema com dado do Login Inválido.</w:t>
            </w:r>
          </w:p>
        </w:tc>
      </w:tr>
      <w:tr w:rsidR="00A03D49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Caso de Uso em Teste: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tabs>
                <w:tab w:val="left" w:pos="5685"/>
              </w:tabs>
              <w:rPr>
                <w:rFonts w:asciiTheme="minorHAnsi" w:hAnsiTheme="minorHAnsi"/>
                <w:color w:val="0000FF"/>
                <w:szCs w:val="22"/>
                <w:lang w:val="pt-BR"/>
              </w:rPr>
            </w:pPr>
            <w:r>
              <w:rPr>
                <w:rFonts w:asciiTheme="minorHAnsi" w:hAnsiTheme="minorHAnsi" w:cs="Arial"/>
                <w:szCs w:val="22"/>
                <w:lang w:val="pt-BR"/>
              </w:rPr>
              <w:t xml:space="preserve">Teste Login do </w:t>
            </w:r>
            <w:r>
              <w:rPr>
                <w:rFonts w:asciiTheme="minorHAnsi" w:hAnsiTheme="minorHAnsi" w:cs="Arial"/>
                <w:szCs w:val="22"/>
                <w:lang w:val="pt-BR"/>
              </w:rPr>
              <w:t>usuário sem</w:t>
            </w:r>
            <w:r>
              <w:rPr>
                <w:rFonts w:asciiTheme="minorHAnsi" w:hAnsiTheme="minorHAnsi" w:cs="Arial"/>
                <w:szCs w:val="22"/>
                <w:lang w:val="pt-BR"/>
              </w:rPr>
              <w:t xml:space="preserve"> sucesso</w:t>
            </w:r>
          </w:p>
        </w:tc>
      </w:tr>
      <w:tr w:rsidR="00A03D49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Descrição do Teste: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03D49" w:rsidRPr="00D647DF" w:rsidRDefault="00A03D49" w:rsidP="00D00E14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Cs w:val="22"/>
                <w:lang w:val="pt-BR"/>
              </w:rPr>
            </w:pPr>
            <w:r w:rsidRPr="00D647DF">
              <w:rPr>
                <w:rFonts w:asciiTheme="minorHAnsi" w:hAnsiTheme="minorHAnsi"/>
                <w:szCs w:val="22"/>
                <w:lang w:val="pt-BR"/>
              </w:rPr>
              <w:t>O caso de uso, irá fazer a inclusão do ator, de forma a preencher todas as informações necessárias nos passos na tabela abaixo para cadastrar o usuário no sistema com sucesso.</w:t>
            </w:r>
          </w:p>
        </w:tc>
      </w:tr>
      <w:tr w:rsidR="00A03D49" w:rsidTr="00D00E14">
        <w:trPr>
          <w:cantSplit/>
          <w:trHeight w:val="711"/>
          <w:tblHeader/>
        </w:trPr>
        <w:tc>
          <w:tcPr>
            <w:tcW w:w="266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</w:rPr>
              <w:t>Pré-condições</w:t>
            </w:r>
          </w:p>
        </w:tc>
        <w:tc>
          <w:tcPr>
            <w:tcW w:w="1052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Corpodetexto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Qualquer usuário que utilize sistema Android a partir da versão 2.3, deve ter previamente o app instalado e com acesso a internet</w:t>
            </w:r>
          </w:p>
        </w:tc>
      </w:tr>
      <w:tr w:rsidR="00A03D49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Pós-condições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03D49" w:rsidRDefault="00A03D49" w:rsidP="00A03D49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Usuário 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não se autentica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 xml:space="preserve"> no sistema.</w:t>
            </w:r>
          </w:p>
        </w:tc>
      </w:tr>
      <w:tr w:rsidR="00A03D49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Observações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Ttulo2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pt-BR"/>
              </w:rPr>
              <w:t>Não há observações</w:t>
            </w:r>
          </w:p>
        </w:tc>
      </w:tr>
      <w:tr w:rsidR="00A03D49" w:rsidTr="00D00E14">
        <w:trPr>
          <w:cantSplit/>
          <w:tblHeader/>
        </w:trPr>
        <w:tc>
          <w:tcPr>
            <w:tcW w:w="436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Resultados (Passou/Falhou/Aviso/Incompleto)</w:t>
            </w:r>
          </w:p>
        </w:tc>
        <w:tc>
          <w:tcPr>
            <w:tcW w:w="882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b/>
                <w:bCs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bCs/>
                <w:szCs w:val="22"/>
                <w:lang w:val="pt-BR"/>
              </w:rPr>
              <w:t>Falhou</w:t>
            </w:r>
          </w:p>
        </w:tc>
      </w:tr>
      <w:tr w:rsidR="00A03D49" w:rsidTr="00D00E14">
        <w:trPr>
          <w:cantSplit/>
          <w:tblHeader/>
        </w:trPr>
        <w:tc>
          <w:tcPr>
            <w:tcW w:w="43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</w:p>
        </w:tc>
        <w:tc>
          <w:tcPr>
            <w:tcW w:w="88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bCs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PASSOS DO TESTE</w:t>
            </w:r>
          </w:p>
        </w:tc>
      </w:tr>
      <w:tr w:rsidR="00A03D49" w:rsidTr="00D00E14">
        <w:trPr>
          <w:cantSplit/>
          <w:trHeight w:val="80"/>
          <w:tblHeader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03D49" w:rsidRDefault="00A03D49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A03D49" w:rsidRDefault="00A03D49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A03D49" w:rsidRDefault="00A03D49" w:rsidP="00D00E14">
            <w:pPr>
              <w:pStyle w:val="bp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RESULTADOS ESPERADO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A03D49" w:rsidRDefault="00A03D49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A03D49" w:rsidRDefault="00A03D49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</w:t>
            </w:r>
          </w:p>
        </w:tc>
      </w:tr>
      <w:tr w:rsidR="00A03D49" w:rsidTr="00D00E14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3D49" w:rsidRDefault="00A03D49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1: Usuário clica no botão Login na tela principal do sistema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A03D49" w:rsidTr="00D00E14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3D49" w:rsidRDefault="00A03D49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2: O Usuário digita o login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login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x</w:t>
            </w:r>
          </w:p>
        </w:tc>
      </w:tr>
      <w:tr w:rsidR="00A03D49" w:rsidTr="00D00E14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3D49" w:rsidRDefault="00A03D49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3: O Usuário digita a senha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senha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A03D49" w:rsidTr="00D00E14">
        <w:trPr>
          <w:cantSplit/>
          <w:trHeight w:val="8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3D49" w:rsidRDefault="00A03D49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4: O Usuário clica no botão login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senha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A03D49" w:rsidTr="00D00E14">
        <w:trPr>
          <w:cantSplit/>
          <w:trHeight w:val="8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3D49" w:rsidRDefault="00A03D49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A03D49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Passo 5: O sistema retorna </w:t>
            </w:r>
            <w:r>
              <w:rPr>
                <w:rFonts w:asciiTheme="minorHAnsi" w:hAnsiTheme="minorHAnsi"/>
                <w:sz w:val="20"/>
                <w:lang w:val="pt-BR"/>
              </w:rPr>
              <w:t>a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 mensagem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 de erro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A03D49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O sistema </w:t>
            </w:r>
            <w:r>
              <w:rPr>
                <w:rFonts w:asciiTheme="minorHAnsi" w:hAnsiTheme="minorHAnsi"/>
                <w:sz w:val="20"/>
                <w:lang w:val="pt-BR"/>
              </w:rPr>
              <w:t>exibe a mensagem (“</w:t>
            </w:r>
            <w:r>
              <w:rPr>
                <w:rFonts w:asciiTheme="minorHAnsi" w:hAnsiTheme="minorHAnsi"/>
                <w:sz w:val="20"/>
                <w:lang w:val="pt-BR"/>
              </w:rPr>
              <w:t>Usuário não encontrado, favor verifique o login novamente</w:t>
            </w:r>
            <w:r>
              <w:rPr>
                <w:rFonts w:asciiTheme="minorHAnsi" w:hAnsiTheme="minorHAnsi"/>
                <w:sz w:val="20"/>
                <w:lang w:val="pt-BR"/>
              </w:rPr>
              <w:t>.”)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D49" w:rsidRDefault="00A03D49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A03D49" w:rsidTr="00D00E14">
        <w:trPr>
          <w:cantSplit/>
          <w:trHeight w:val="8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3D49" w:rsidRDefault="00A03D49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</w:t>
            </w:r>
          </w:p>
        </w:tc>
        <w:tc>
          <w:tcPr>
            <w:tcW w:w="57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A03D49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6: O sistema retorna para o campo login para reinserir os dados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A03D49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sistema posiciona o cursor no campo para que o usuário digite novamente o login.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D49" w:rsidRDefault="00A03D49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A03D49" w:rsidRDefault="00A03D49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A03D49" w:rsidRDefault="00A03D49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A03D49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03D49" w:rsidRDefault="00A03D49" w:rsidP="00D00E14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03D49" w:rsidRDefault="00A03D49" w:rsidP="00D00E14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03D49" w:rsidRDefault="00A03D49" w:rsidP="00D00E14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03D49" w:rsidRDefault="00A03D49" w:rsidP="00D00E14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03D49" w:rsidRDefault="00A03D49" w:rsidP="00D00E14">
            <w:pPr>
              <w:pStyle w:val="bp"/>
              <w:tabs>
                <w:tab w:val="center" w:pos="958"/>
                <w:tab w:val="right" w:pos="1916"/>
              </w:tabs>
              <w:spacing w:before="0" w:after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ab/>
              <w:t>5</w:t>
            </w:r>
            <w:r>
              <w:rPr>
                <w:rFonts w:asciiTheme="minorHAnsi" w:hAnsiTheme="minorHAnsi"/>
                <w:b/>
                <w:sz w:val="20"/>
              </w:rPr>
              <w:tab/>
            </w:r>
          </w:p>
        </w:tc>
      </w:tr>
      <w:tr w:rsidR="00A03D49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Login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Pr="00A03D49" w:rsidRDefault="00A03D49" w:rsidP="00D00E14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A03D49">
              <w:rPr>
                <w:rFonts w:asciiTheme="minorHAnsi" w:hAnsiTheme="minorHAnsi"/>
                <w:color w:val="FF0000"/>
                <w:lang w:val="pt-BR"/>
              </w:rPr>
              <w:t>carlos-sol08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P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A03D49">
              <w:rPr>
                <w:rFonts w:asciiTheme="minorHAnsi" w:hAnsiTheme="minorHAnsi"/>
                <w:color w:val="FF0000"/>
                <w:sz w:val="20"/>
              </w:rPr>
              <w:t>V</w:t>
            </w:r>
            <w:r w:rsidRPr="00A03D49">
              <w:rPr>
                <w:rFonts w:asciiTheme="minorHAnsi" w:hAnsiTheme="minorHAnsi"/>
                <w:color w:val="FF0000"/>
                <w:sz w:val="20"/>
              </w:rPr>
              <w:t>ania</w:t>
            </w:r>
            <w:r w:rsidRPr="00A03D49">
              <w:rPr>
                <w:rFonts w:asciiTheme="minorHAnsi" w:hAnsiTheme="minorHAnsi"/>
                <w:color w:val="FF0000"/>
                <w:sz w:val="20"/>
              </w:rPr>
              <w:t>***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P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A03D49">
              <w:rPr>
                <w:rFonts w:asciiTheme="minorHAnsi" w:hAnsiTheme="minorHAnsi"/>
                <w:color w:val="FF0000"/>
                <w:sz w:val="20"/>
              </w:rPr>
              <w:t>Willian  #%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P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A03D49">
              <w:rPr>
                <w:rFonts w:asciiTheme="minorHAnsi" w:hAnsiTheme="minorHAnsi"/>
                <w:color w:val="FF0000"/>
                <w:sz w:val="20"/>
              </w:rPr>
              <w:t>Andrea&amp;+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P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color w:val="FF0000"/>
                <w:sz w:val="20"/>
              </w:rPr>
            </w:pPr>
            <w:r w:rsidRPr="00A03D49">
              <w:rPr>
                <w:rFonts w:asciiTheme="minorHAnsi" w:hAnsiTheme="minorHAnsi"/>
                <w:color w:val="FF0000"/>
                <w:sz w:val="20"/>
              </w:rPr>
              <w:t>Marco’’’</w:t>
            </w:r>
          </w:p>
        </w:tc>
      </w:tr>
      <w:tr w:rsidR="00A03D49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Nome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Carlos Gomes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 Passos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 Oliveira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 Gusmão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A03D49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12456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558478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868698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878787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242525</w:t>
            </w:r>
          </w:p>
        </w:tc>
      </w:tr>
      <w:tr w:rsidR="00A03D49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255245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35258987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100548789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25401568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7458987</w:t>
            </w:r>
          </w:p>
        </w:tc>
      </w:tr>
      <w:tr w:rsidR="00A03D49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telefone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A03D49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e-mail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D49" w:rsidRDefault="00A03D49" w:rsidP="00D00E14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</w:tbl>
    <w:p w:rsidR="00A03D49" w:rsidRDefault="00A03D49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392"/>
        <w:gridCol w:w="2270"/>
        <w:gridCol w:w="1702"/>
        <w:gridCol w:w="1794"/>
        <w:gridCol w:w="5599"/>
        <w:gridCol w:w="714"/>
        <w:gridCol w:w="714"/>
      </w:tblGrid>
      <w:tr w:rsidR="00041E7C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lastRenderedPageBreak/>
              <w:t>Caso de Teste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6023C" w:rsidRPr="005841E7" w:rsidRDefault="0076023C" w:rsidP="0076023C">
            <w:pPr>
              <w:pStyle w:val="bp"/>
              <w:spacing w:before="0" w:after="0"/>
              <w:rPr>
                <w:rFonts w:asciiTheme="minorHAnsi" w:hAnsiTheme="minorHAnsi"/>
                <w:b/>
                <w:szCs w:val="22"/>
                <w:lang w:val="pt-BR"/>
              </w:rPr>
            </w:pPr>
            <w:r w:rsidRPr="005841E7">
              <w:rPr>
                <w:rFonts w:asciiTheme="minorHAnsi" w:hAnsiTheme="minorHAnsi"/>
                <w:b/>
                <w:szCs w:val="22"/>
                <w:lang w:val="pt-BR"/>
              </w:rPr>
              <w:t>Teste de Usuário Logando no Sistema com Senha Inválida</w:t>
            </w:r>
          </w:p>
          <w:p w:rsidR="00041E7C" w:rsidRPr="00D647DF" w:rsidRDefault="00041E7C" w:rsidP="0076023C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  <w:lang w:val="pt-BR"/>
              </w:rPr>
            </w:pPr>
          </w:p>
        </w:tc>
      </w:tr>
      <w:tr w:rsidR="00041E7C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Caso de Uso em Teste: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41E7C" w:rsidRDefault="00041E7C" w:rsidP="00D00E14">
            <w:pPr>
              <w:pStyle w:val="bp"/>
              <w:tabs>
                <w:tab w:val="left" w:pos="5685"/>
              </w:tabs>
              <w:rPr>
                <w:rFonts w:asciiTheme="minorHAnsi" w:hAnsiTheme="minorHAnsi"/>
                <w:color w:val="0000FF"/>
                <w:szCs w:val="22"/>
                <w:lang w:val="pt-BR"/>
              </w:rPr>
            </w:pPr>
            <w:r>
              <w:rPr>
                <w:rFonts w:asciiTheme="minorHAnsi" w:hAnsiTheme="minorHAnsi" w:cs="Arial"/>
                <w:szCs w:val="22"/>
                <w:lang w:val="pt-BR"/>
              </w:rPr>
              <w:t>Teste Login do usuário sem sucesso</w:t>
            </w:r>
          </w:p>
        </w:tc>
      </w:tr>
      <w:tr w:rsidR="00041E7C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Descrição do Teste: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41E7C" w:rsidRPr="00D647DF" w:rsidRDefault="00041E7C" w:rsidP="00D00E14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Cs w:val="22"/>
                <w:lang w:val="pt-BR"/>
              </w:rPr>
            </w:pPr>
            <w:r w:rsidRPr="00D647DF">
              <w:rPr>
                <w:rFonts w:asciiTheme="minorHAnsi" w:hAnsiTheme="minorHAnsi"/>
                <w:szCs w:val="22"/>
                <w:lang w:val="pt-BR"/>
              </w:rPr>
              <w:t>O caso de uso, irá fazer a inclusão do ator, de forma a preencher todas as informações necessárias nos passos na tabela abaixo para cadastrar o usuário no sistema com sucesso.</w:t>
            </w:r>
          </w:p>
        </w:tc>
      </w:tr>
      <w:tr w:rsidR="00041E7C" w:rsidTr="00D00E14">
        <w:trPr>
          <w:cantSplit/>
          <w:trHeight w:val="711"/>
          <w:tblHeader/>
        </w:trPr>
        <w:tc>
          <w:tcPr>
            <w:tcW w:w="266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</w:rPr>
              <w:t>Pré-condições</w:t>
            </w:r>
          </w:p>
        </w:tc>
        <w:tc>
          <w:tcPr>
            <w:tcW w:w="1052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41E7C" w:rsidRDefault="00041E7C" w:rsidP="00D00E14">
            <w:pPr>
              <w:pStyle w:val="Corpodetexto"/>
              <w:jc w:val="both"/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="Arial"/>
                <w:b w:val="0"/>
                <w:sz w:val="22"/>
                <w:szCs w:val="22"/>
                <w:lang w:val="pt-BR"/>
              </w:rPr>
              <w:t>Qualquer usuário que utilize sistema Android a partir da versão 2.3, deve ter previamente o app instalado e com acesso a internet</w:t>
            </w:r>
          </w:p>
        </w:tc>
      </w:tr>
      <w:tr w:rsidR="00041E7C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Pós-condições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41E7C" w:rsidRDefault="00041E7C" w:rsidP="00D00E14">
            <w:pPr>
              <w:pStyle w:val="Corpodetexto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Usuário não se autentica no sistema.</w:t>
            </w:r>
          </w:p>
        </w:tc>
      </w:tr>
      <w:tr w:rsidR="00041E7C" w:rsidTr="00D00E14">
        <w:trPr>
          <w:cantSplit/>
          <w:tblHeader/>
        </w:trPr>
        <w:tc>
          <w:tcPr>
            <w:tcW w:w="266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Observações</w:t>
            </w:r>
          </w:p>
        </w:tc>
        <w:tc>
          <w:tcPr>
            <w:tcW w:w="1052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41E7C" w:rsidRDefault="00041E7C" w:rsidP="00D00E14">
            <w:pPr>
              <w:pStyle w:val="Ttulo2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pt-BR"/>
              </w:rPr>
              <w:t>Não há observações</w:t>
            </w:r>
          </w:p>
        </w:tc>
      </w:tr>
      <w:tr w:rsidR="00041E7C" w:rsidTr="00D00E14">
        <w:trPr>
          <w:cantSplit/>
          <w:tblHeader/>
        </w:trPr>
        <w:tc>
          <w:tcPr>
            <w:tcW w:w="436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Resultados (Passou/Falhou/Aviso/Incompleto)</w:t>
            </w:r>
          </w:p>
        </w:tc>
        <w:tc>
          <w:tcPr>
            <w:tcW w:w="882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b/>
                <w:bCs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bCs/>
                <w:szCs w:val="22"/>
                <w:lang w:val="pt-BR"/>
              </w:rPr>
              <w:t>Falhou</w:t>
            </w:r>
          </w:p>
        </w:tc>
      </w:tr>
      <w:tr w:rsidR="00041E7C" w:rsidTr="00D00E14">
        <w:trPr>
          <w:cantSplit/>
          <w:tblHeader/>
        </w:trPr>
        <w:tc>
          <w:tcPr>
            <w:tcW w:w="43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41E7C" w:rsidRDefault="00041E7C" w:rsidP="00D00E14">
            <w:pPr>
              <w:pStyle w:val="bp"/>
              <w:spacing w:before="0" w:after="0"/>
              <w:rPr>
                <w:rFonts w:asciiTheme="minorHAnsi" w:hAnsiTheme="minorHAnsi"/>
                <w:b/>
                <w:sz w:val="20"/>
                <w:lang w:val="pt-BR"/>
              </w:rPr>
            </w:pPr>
          </w:p>
        </w:tc>
        <w:tc>
          <w:tcPr>
            <w:tcW w:w="88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bCs/>
                <w:szCs w:val="22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lang w:val="pt-BR"/>
              </w:rPr>
              <w:t>PASSOS DO TESTE</w:t>
            </w:r>
          </w:p>
        </w:tc>
      </w:tr>
      <w:tr w:rsidR="00041E7C" w:rsidTr="00D00E14">
        <w:trPr>
          <w:cantSplit/>
          <w:trHeight w:val="80"/>
          <w:tblHeader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1E7C" w:rsidRDefault="00041E7C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041E7C" w:rsidRDefault="00041E7C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041E7C" w:rsidRDefault="00041E7C" w:rsidP="00D00E14">
            <w:pPr>
              <w:pStyle w:val="bp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RESULTADOS ESPERADO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041E7C" w:rsidRDefault="00041E7C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041E7C" w:rsidRDefault="00041E7C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</w:t>
            </w:r>
          </w:p>
        </w:tc>
      </w:tr>
      <w:tr w:rsidR="00041E7C" w:rsidTr="00D00E14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1E7C" w:rsidRDefault="00041E7C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1: Usuário clica no botão Login na tela principal do sistema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 tela de preenchimento das informações é exibida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041E7C" w:rsidTr="00D00E14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1E7C" w:rsidRDefault="00041E7C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2: O Usuário digita o login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login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76023C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</w:t>
            </w:r>
          </w:p>
        </w:tc>
      </w:tr>
      <w:tr w:rsidR="00041E7C" w:rsidTr="00D00E14">
        <w:trPr>
          <w:cantSplit/>
          <w:trHeight w:val="80"/>
        </w:trPr>
        <w:tc>
          <w:tcPr>
            <w:tcW w:w="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1E7C" w:rsidRDefault="00041E7C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3: O Usuário digita a senha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senha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76023C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     x</w:t>
            </w:r>
          </w:p>
        </w:tc>
      </w:tr>
      <w:tr w:rsidR="00041E7C" w:rsidTr="00D00E14">
        <w:trPr>
          <w:cantSplit/>
          <w:trHeight w:val="8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1E7C" w:rsidRDefault="00041E7C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7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4: O Usuário clica no botão login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campo senha é preenchido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041E7C" w:rsidTr="00D00E14">
        <w:trPr>
          <w:cantSplit/>
          <w:trHeight w:val="8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1E7C" w:rsidRDefault="00041E7C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  <w:lang w:val="pt-BR"/>
              </w:rPr>
            </w:pPr>
          </w:p>
        </w:tc>
        <w:tc>
          <w:tcPr>
            <w:tcW w:w="57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5: O sistema retorna a mensagem de erro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76023C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O sistema exibe a mensagem (“</w:t>
            </w:r>
            <w:r w:rsidR="0076023C">
              <w:rPr>
                <w:rFonts w:asciiTheme="minorHAnsi" w:hAnsiTheme="minorHAnsi"/>
                <w:sz w:val="20"/>
                <w:lang w:val="pt-BR"/>
              </w:rPr>
              <w:t>Senha Inválida, favor verifique e digite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 </w:t>
            </w:r>
            <w:r w:rsidR="0076023C">
              <w:rPr>
                <w:rFonts w:asciiTheme="minorHAnsi" w:hAnsiTheme="minorHAnsi"/>
                <w:sz w:val="20"/>
                <w:lang w:val="pt-BR"/>
              </w:rPr>
              <w:t>novamente. ”</w:t>
            </w:r>
            <w:r>
              <w:rPr>
                <w:rFonts w:asciiTheme="minorHAnsi" w:hAnsiTheme="minorHAnsi"/>
                <w:sz w:val="20"/>
                <w:lang w:val="pt-BR"/>
              </w:rPr>
              <w:t>)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41E7C" w:rsidRDefault="00041E7C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  <w:tr w:rsidR="00041E7C" w:rsidTr="00D00E14">
        <w:trPr>
          <w:cantSplit/>
          <w:trHeight w:val="8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41E7C" w:rsidRDefault="00041E7C" w:rsidP="00D00E14">
            <w:pPr>
              <w:pStyle w:val="proc"/>
              <w:numPr>
                <w:ilvl w:val="0"/>
                <w:numId w:val="20"/>
              </w:numPr>
              <w:tabs>
                <w:tab w:val="num" w:pos="644"/>
              </w:tabs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</w:t>
            </w:r>
          </w:p>
        </w:tc>
        <w:tc>
          <w:tcPr>
            <w:tcW w:w="576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Passo 6: O si</w:t>
            </w:r>
            <w:r w:rsidR="0076023C">
              <w:rPr>
                <w:rFonts w:asciiTheme="minorHAnsi" w:hAnsiTheme="minorHAnsi"/>
                <w:sz w:val="20"/>
                <w:lang w:val="pt-BR"/>
              </w:rPr>
              <w:t>stema retorna para o campo senha</w:t>
            </w:r>
            <w:r>
              <w:rPr>
                <w:rFonts w:asciiTheme="minorHAnsi" w:hAnsiTheme="minorHAnsi"/>
                <w:sz w:val="20"/>
                <w:lang w:val="pt-BR"/>
              </w:rPr>
              <w:t xml:space="preserve"> para reinserir os dados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76023C">
            <w:pPr>
              <w:pStyle w:val="bp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 xml:space="preserve">O sistema posiciona o cursor no campo para que o usuário digite novamente </w:t>
            </w:r>
            <w:r w:rsidR="0076023C">
              <w:rPr>
                <w:rFonts w:asciiTheme="minorHAnsi" w:hAnsiTheme="minorHAnsi"/>
                <w:sz w:val="20"/>
                <w:lang w:val="pt-BR"/>
              </w:rPr>
              <w:t>a senha</w:t>
            </w:r>
            <w:r>
              <w:rPr>
                <w:rFonts w:asciiTheme="minorHAnsi" w:hAnsiTheme="minorHAnsi"/>
                <w:sz w:val="20"/>
                <w:lang w:val="pt-BR"/>
              </w:rPr>
              <w:t>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1E7C" w:rsidRDefault="00041E7C" w:rsidP="00D00E14">
            <w:pPr>
              <w:pStyle w:val="RowHeadings"/>
              <w:spacing w:before="80" w:after="80"/>
              <w:rPr>
                <w:rFonts w:asciiTheme="minorHAnsi" w:hAnsiTheme="minorHAnsi"/>
                <w:sz w:val="20"/>
                <w:lang w:val="pt-BR"/>
              </w:rPr>
            </w:pPr>
          </w:p>
        </w:tc>
      </w:tr>
    </w:tbl>
    <w:p w:rsidR="00041E7C" w:rsidRDefault="00041E7C" w:rsidP="00041E7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041E7C">
      <w:pPr>
        <w:pStyle w:val="bp"/>
        <w:spacing w:before="0" w:after="0"/>
        <w:rPr>
          <w:rFonts w:asciiTheme="minorHAnsi" w:hAnsiTheme="minorHAnsi"/>
          <w:lang w:val="pt-BR"/>
        </w:rPr>
      </w:pPr>
    </w:p>
    <w:tbl>
      <w:tblPr>
        <w:tblpPr w:leftFromText="141" w:rightFromText="141" w:vertAnchor="page" w:horzAnchor="margin" w:tblpY="24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304"/>
        <w:gridCol w:w="1892"/>
        <w:gridCol w:w="2090"/>
        <w:gridCol w:w="2853"/>
        <w:gridCol w:w="2132"/>
      </w:tblGrid>
      <w:tr w:rsidR="00041E7C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41E7C" w:rsidRDefault="00041E7C" w:rsidP="00D00E14">
            <w:pPr>
              <w:pStyle w:val="bp"/>
              <w:spacing w:before="0" w:after="0"/>
              <w:rPr>
                <w:rFonts w:asciiTheme="minorHAnsi" w:hAnsiTheme="minorHAnsi"/>
                <w:b/>
                <w:color w:val="0000FF"/>
                <w:sz w:val="20"/>
                <w:lang w:val="pt-BR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41E7C" w:rsidRDefault="00041E7C" w:rsidP="00D00E14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41E7C" w:rsidRDefault="00041E7C" w:rsidP="00D00E14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41E7C" w:rsidRDefault="00041E7C" w:rsidP="00D00E14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3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41E7C" w:rsidRDefault="00041E7C" w:rsidP="00D00E14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041E7C" w:rsidRDefault="00041E7C" w:rsidP="00D00E14">
            <w:pPr>
              <w:pStyle w:val="bp"/>
              <w:tabs>
                <w:tab w:val="center" w:pos="958"/>
                <w:tab w:val="right" w:pos="1916"/>
              </w:tabs>
              <w:spacing w:before="0" w:after="0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ab/>
              <w:t>5</w:t>
            </w:r>
            <w:r>
              <w:rPr>
                <w:rFonts w:asciiTheme="minorHAnsi" w:hAnsiTheme="minorHAnsi"/>
                <w:b/>
                <w:sz w:val="20"/>
              </w:rPr>
              <w:tab/>
            </w:r>
          </w:p>
        </w:tc>
      </w:tr>
      <w:tr w:rsidR="0076023C" w:rsidTr="0076023C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Login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3C" w:rsidRDefault="0076023C" w:rsidP="0076023C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carlos.gomes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willian87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andreag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marcos.aurelio</w:t>
            </w:r>
          </w:p>
        </w:tc>
      </w:tr>
      <w:tr w:rsidR="0076023C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Nome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tabs>
                <w:tab w:val="center" w:pos="864"/>
                <w:tab w:val="right" w:pos="1728"/>
              </w:tabs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Carlos Gomes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Vania Passos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Willian Oliveira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Andrea Gusmão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Marcos Aurelio</w:t>
            </w:r>
          </w:p>
        </w:tc>
      </w:tr>
      <w:tr w:rsidR="0076023C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Senha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</w:p>
        </w:tc>
      </w:tr>
      <w:tr w:rsidR="0076023C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Campo RG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255245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35258987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100548789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25401568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7458987</w:t>
            </w:r>
          </w:p>
        </w:tc>
      </w:tr>
      <w:tr w:rsidR="0076023C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telefone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81-88566321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81-99874125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81-81045858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81-97485656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81-99552253</w:t>
            </w:r>
          </w:p>
        </w:tc>
      </w:tr>
      <w:tr w:rsidR="0076023C" w:rsidTr="00D00E1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Campo e-mail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carlos.gomes@gmail.com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vania@uol.com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willian@hotmail.com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Andreagusmao12@hotmail.com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23C" w:rsidRDefault="0076023C" w:rsidP="0076023C">
            <w:pPr>
              <w:pStyle w:val="bp"/>
              <w:spacing w:before="0" w:after="0"/>
              <w:rPr>
                <w:rFonts w:asciiTheme="minorHAnsi" w:hAnsiTheme="minorHAnsi"/>
                <w:sz w:val="20"/>
                <w:lang w:val="pt-BR"/>
              </w:rPr>
            </w:pPr>
            <w:r>
              <w:rPr>
                <w:rFonts w:asciiTheme="minorHAnsi" w:hAnsiTheme="minorHAnsi"/>
                <w:sz w:val="20"/>
                <w:lang w:val="pt-BR"/>
              </w:rPr>
              <w:t>Marcos12@gmail.com</w:t>
            </w:r>
          </w:p>
        </w:tc>
      </w:tr>
    </w:tbl>
    <w:p w:rsidR="00041E7C" w:rsidRDefault="00041E7C" w:rsidP="00041E7C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041E7C" w:rsidRDefault="00041E7C" w:rsidP="00A03D49">
      <w:pPr>
        <w:pStyle w:val="bp"/>
        <w:spacing w:before="0" w:after="0"/>
        <w:rPr>
          <w:rFonts w:asciiTheme="minorHAnsi" w:hAnsiTheme="minorHAnsi"/>
          <w:lang w:val="pt-BR"/>
        </w:rPr>
      </w:pPr>
    </w:p>
    <w:p w:rsidR="00A03D49" w:rsidRDefault="00A03D49">
      <w:pPr>
        <w:pStyle w:val="bp"/>
        <w:spacing w:before="0" w:after="0"/>
      </w:pPr>
    </w:p>
    <w:sectPr w:rsidR="00A03D49" w:rsidSect="000F379B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C0C" w:rsidRDefault="00AF1C0C">
      <w:r>
        <w:separator/>
      </w:r>
    </w:p>
  </w:endnote>
  <w:endnote w:type="continuationSeparator" w:id="0">
    <w:p w:rsidR="00AF1C0C" w:rsidRDefault="00AF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A8" w:rsidRDefault="00B650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C46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C46A8" w:rsidRDefault="00EC46A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A8" w:rsidRDefault="00EC46A8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 w:rsidR="00B650EC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B650EC">
      <w:rPr>
        <w:rStyle w:val="Nmerodepgina"/>
      </w:rPr>
      <w:fldChar w:fldCharType="separate"/>
    </w:r>
    <w:r w:rsidR="005841E7">
      <w:rPr>
        <w:rStyle w:val="Nmerodepgina"/>
        <w:noProof/>
      </w:rPr>
      <w:t>2</w:t>
    </w:r>
    <w:r w:rsidR="00B650EC">
      <w:rPr>
        <w:rStyle w:val="Nmerodepgina"/>
      </w:rPr>
      <w:fldChar w:fldCharType="end"/>
    </w:r>
    <w:r>
      <w:rPr>
        <w:rStyle w:val="Nmerodepgina"/>
      </w:rPr>
      <w:t xml:space="preserve"> de </w:t>
    </w:r>
    <w:r w:rsidR="00B650EC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B650EC">
      <w:rPr>
        <w:rStyle w:val="Nmerodepgina"/>
      </w:rPr>
      <w:fldChar w:fldCharType="separate"/>
    </w:r>
    <w:r w:rsidR="005841E7">
      <w:rPr>
        <w:rStyle w:val="Nmerodepgina"/>
        <w:noProof/>
      </w:rPr>
      <w:t>6</w:t>
    </w:r>
    <w:r w:rsidR="00B650EC">
      <w:rPr>
        <w:rStyle w:val="Nmerodepgina"/>
      </w:rPr>
      <w:fldChar w:fldCharType="end"/>
    </w:r>
  </w:p>
  <w:p w:rsidR="00EC46A8" w:rsidRDefault="00EC46A8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C0C" w:rsidRDefault="00AF1C0C">
      <w:r>
        <w:separator/>
      </w:r>
    </w:p>
  </w:footnote>
  <w:footnote w:type="continuationSeparator" w:id="0">
    <w:p w:rsidR="00AF1C0C" w:rsidRDefault="00AF1C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67"/>
      <w:gridCol w:w="4369"/>
    </w:tblGrid>
    <w:tr w:rsidR="00BF212A" w:rsidRPr="008D56DB" w:rsidTr="00D00E14">
      <w:trPr>
        <w:trHeight w:val="382"/>
      </w:trPr>
      <w:tc>
        <w:tcPr>
          <w:tcW w:w="8767" w:type="dxa"/>
        </w:tcPr>
        <w:p w:rsidR="00BF212A" w:rsidRPr="008D56DB" w:rsidRDefault="00BF212A" w:rsidP="00BF212A">
          <w:pPr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b/>
            </w:rPr>
            <w:fldChar w:fldCharType="begin"/>
          </w:r>
          <w:r w:rsidRPr="008D56DB">
            <w:rPr>
              <w:rFonts w:asciiTheme="minorHAnsi" w:hAnsiTheme="minorHAnsi"/>
              <w:b/>
              <w:lang w:val="pt-BR"/>
            </w:rPr>
            <w:instrText xml:space="preserve"> SUBJECT  \* MERGEFORMAT </w:instrText>
          </w:r>
          <w:r w:rsidRPr="008D56DB">
            <w:rPr>
              <w:rFonts w:asciiTheme="minorHAnsi" w:hAnsiTheme="minorHAnsi"/>
              <w:b/>
            </w:rPr>
            <w:fldChar w:fldCharType="end"/>
          </w:r>
          <w:r w:rsidRPr="008D56DB">
            <w:rPr>
              <w:rFonts w:asciiTheme="minorHAnsi" w:hAnsiTheme="minorHAnsi"/>
              <w:lang w:val="pt-BR"/>
            </w:rPr>
            <w:t xml:space="preserve">  Script de Teste</w:t>
          </w:r>
        </w:p>
      </w:tc>
      <w:tc>
        <w:tcPr>
          <w:tcW w:w="4369" w:type="dxa"/>
        </w:tcPr>
        <w:p w:rsidR="00BF212A" w:rsidRPr="008D56DB" w:rsidRDefault="00BF212A" w:rsidP="00BF212A">
          <w:pPr>
            <w:tabs>
              <w:tab w:val="left" w:pos="1135"/>
            </w:tabs>
            <w:spacing w:before="40"/>
            <w:ind w:right="68"/>
            <w:jc w:val="center"/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MotoTaxiJA App</w:t>
          </w:r>
        </w:p>
      </w:tc>
    </w:tr>
    <w:tr w:rsidR="00BF212A" w:rsidRPr="008D56DB" w:rsidTr="00D00E14">
      <w:trPr>
        <w:trHeight w:val="255"/>
      </w:trPr>
      <w:tc>
        <w:tcPr>
          <w:tcW w:w="8767" w:type="dxa"/>
        </w:tcPr>
        <w:p w:rsidR="00BF212A" w:rsidRPr="008D56DB" w:rsidRDefault="00BF212A" w:rsidP="00BF212A">
          <w:pPr>
            <w:rPr>
              <w:rFonts w:asciiTheme="minorHAnsi" w:hAnsiTheme="minorHAnsi"/>
              <w:lang w:val="pt-BR"/>
            </w:rPr>
          </w:pPr>
          <w:r>
            <w:rPr>
              <w:rFonts w:asciiTheme="minorHAnsi" w:hAnsiTheme="minorHAnsi"/>
              <w:lang w:val="pt-BR"/>
            </w:rPr>
            <w:t xml:space="preserve"> Login no Sistema</w:t>
          </w:r>
        </w:p>
      </w:tc>
      <w:tc>
        <w:tcPr>
          <w:tcW w:w="4369" w:type="dxa"/>
        </w:tcPr>
        <w:p w:rsidR="00BF212A" w:rsidRPr="008D56DB" w:rsidRDefault="00BF212A" w:rsidP="00BF212A">
          <w:pPr>
            <w:jc w:val="center"/>
            <w:rPr>
              <w:rFonts w:asciiTheme="minorHAnsi" w:hAnsiTheme="minorHAnsi"/>
              <w:lang w:val="pt-BR"/>
            </w:rPr>
          </w:pPr>
          <w:r w:rsidRPr="008D56DB">
            <w:rPr>
              <w:rFonts w:asciiTheme="minorHAnsi" w:hAnsiTheme="minorHAnsi"/>
              <w:lang w:val="pt-BR"/>
            </w:rPr>
            <w:t>Data: 02/04/2014</w:t>
          </w:r>
        </w:p>
      </w:tc>
    </w:tr>
  </w:tbl>
  <w:p w:rsidR="00EC46A8" w:rsidRDefault="00EC46A8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1EE80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C7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4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0D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AE56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46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29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C09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A830E8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262F1D"/>
    <w:multiLevelType w:val="hybridMultilevel"/>
    <w:tmpl w:val="350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6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6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6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E2A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A049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C0D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02A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04090001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5F665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2FC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2692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FC2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6D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5E3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8B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8E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61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48544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28606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F723F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41C07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FB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425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4AD7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C6F5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B1492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5492EB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B6EB1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7900F8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E6EB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62EAA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322FE5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8AAE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A60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1C4C64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30E8D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73E23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88F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4C4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45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0D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E63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017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ECE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543A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1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FF22ED4"/>
    <w:multiLevelType w:val="hybridMultilevel"/>
    <w:tmpl w:val="603E9AE0"/>
    <w:lvl w:ilvl="0" w:tplc="04090007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EA6"/>
    <w:rsid w:val="00041E7C"/>
    <w:rsid w:val="000765D6"/>
    <w:rsid w:val="000862ED"/>
    <w:rsid w:val="000F379B"/>
    <w:rsid w:val="001074C5"/>
    <w:rsid w:val="001E3FF4"/>
    <w:rsid w:val="001E40E6"/>
    <w:rsid w:val="002E5EC8"/>
    <w:rsid w:val="00311519"/>
    <w:rsid w:val="00342693"/>
    <w:rsid w:val="003832C4"/>
    <w:rsid w:val="003B03DC"/>
    <w:rsid w:val="003D4348"/>
    <w:rsid w:val="004A4D4E"/>
    <w:rsid w:val="004A6229"/>
    <w:rsid w:val="004A6C5D"/>
    <w:rsid w:val="005046F9"/>
    <w:rsid w:val="005841E7"/>
    <w:rsid w:val="00597CDB"/>
    <w:rsid w:val="005E1AA2"/>
    <w:rsid w:val="00612269"/>
    <w:rsid w:val="0065016E"/>
    <w:rsid w:val="006C2884"/>
    <w:rsid w:val="007356AD"/>
    <w:rsid w:val="00743AB4"/>
    <w:rsid w:val="0076023C"/>
    <w:rsid w:val="00762EA6"/>
    <w:rsid w:val="007A4846"/>
    <w:rsid w:val="00817C5F"/>
    <w:rsid w:val="0089678C"/>
    <w:rsid w:val="008A2978"/>
    <w:rsid w:val="008B34C8"/>
    <w:rsid w:val="0090750A"/>
    <w:rsid w:val="00950E2C"/>
    <w:rsid w:val="009D741D"/>
    <w:rsid w:val="009E5EF0"/>
    <w:rsid w:val="00A03D49"/>
    <w:rsid w:val="00A0404A"/>
    <w:rsid w:val="00A4009C"/>
    <w:rsid w:val="00AE0828"/>
    <w:rsid w:val="00AF1C0C"/>
    <w:rsid w:val="00B1758C"/>
    <w:rsid w:val="00B650EC"/>
    <w:rsid w:val="00BA18A0"/>
    <w:rsid w:val="00BF212A"/>
    <w:rsid w:val="00C47D62"/>
    <w:rsid w:val="00C66297"/>
    <w:rsid w:val="00CD0ADC"/>
    <w:rsid w:val="00CD7ED6"/>
    <w:rsid w:val="00D647DF"/>
    <w:rsid w:val="00D666FE"/>
    <w:rsid w:val="00E039DA"/>
    <w:rsid w:val="00E21D9F"/>
    <w:rsid w:val="00E91CB0"/>
    <w:rsid w:val="00EC46A8"/>
    <w:rsid w:val="00F669D0"/>
    <w:rsid w:val="00F670E8"/>
    <w:rsid w:val="00F86B58"/>
    <w:rsid w:val="00FA5101"/>
    <w:rsid w:val="00FD0C36"/>
    <w:rsid w:val="00F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B93A20-4727-431A-AC10-D6BF6B04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7A4846"/>
    <w:pPr>
      <w:keepNext w:val="0"/>
      <w:widowControl w:val="0"/>
      <w:tabs>
        <w:tab w:val="num" w:pos="576"/>
      </w:tabs>
      <w:spacing w:before="120" w:after="60" w:line="240" w:lineRule="atLeast"/>
      <w:ind w:left="720" w:hanging="720"/>
      <w:jc w:val="left"/>
      <w:outlineLvl w:val="1"/>
    </w:pPr>
    <w:rPr>
      <w:rFonts w:ascii="Arial" w:hAnsi="Arial"/>
      <w:sz w:val="20"/>
    </w:rPr>
  </w:style>
  <w:style w:type="paragraph" w:styleId="Ttulo3">
    <w:name w:val="heading 3"/>
    <w:basedOn w:val="Ttulo1"/>
    <w:link w:val="Ttulo3Char"/>
    <w:qFormat/>
    <w:rsid w:val="007A4846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7A4846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7A484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7A4846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7A4846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7A4846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7A484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link w:val="CorpodetextoChar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46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6A8"/>
    <w:rPr>
      <w:rFonts w:ascii="Tahoma" w:hAnsi="Tahoma" w:cs="Tahoma"/>
      <w:sz w:val="16"/>
      <w:szCs w:val="16"/>
      <w:lang w:val="en-US" w:eastAsia="en-US"/>
    </w:rPr>
  </w:style>
  <w:style w:type="character" w:customStyle="1" w:styleId="Ttulo2Char">
    <w:name w:val="Título 2 Char"/>
    <w:basedOn w:val="Fontepargpadro"/>
    <w:link w:val="Ttulo2"/>
    <w:rsid w:val="007A4846"/>
    <w:rPr>
      <w:rFonts w:ascii="Arial" w:hAnsi="Arial"/>
      <w:b/>
      <w:lang w:val="en-US" w:eastAsia="en-US"/>
    </w:rPr>
  </w:style>
  <w:style w:type="character" w:customStyle="1" w:styleId="Ttulo3Char">
    <w:name w:val="Título 3 Char"/>
    <w:basedOn w:val="Fontepargpadro"/>
    <w:link w:val="Ttulo3"/>
    <w:rsid w:val="007A4846"/>
    <w:rPr>
      <w:rFonts w:ascii="Arial" w:hAnsi="Arial"/>
      <w:iCs/>
      <w:lang w:val="en-US" w:eastAsia="en-US"/>
    </w:rPr>
  </w:style>
  <w:style w:type="character" w:customStyle="1" w:styleId="Ttulo4Char">
    <w:name w:val="Título 4 Char"/>
    <w:basedOn w:val="Fontepargpadro"/>
    <w:link w:val="Ttulo4"/>
    <w:rsid w:val="007A4846"/>
    <w:rPr>
      <w:b/>
      <w:bCs/>
      <w:sz w:val="28"/>
      <w:szCs w:val="28"/>
      <w:lang w:val="en-US" w:eastAsia="en-US"/>
    </w:rPr>
  </w:style>
  <w:style w:type="character" w:customStyle="1" w:styleId="Ttulo5Char">
    <w:name w:val="Título 5 Char"/>
    <w:basedOn w:val="Fontepargpadro"/>
    <w:link w:val="Ttulo5"/>
    <w:rsid w:val="007A4846"/>
    <w:rPr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basedOn w:val="Fontepargpadro"/>
    <w:link w:val="Ttulo6"/>
    <w:rsid w:val="007A4846"/>
    <w:rPr>
      <w:b/>
      <w:bCs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7A4846"/>
    <w:rPr>
      <w:sz w:val="24"/>
      <w:szCs w:val="24"/>
      <w:lang w:val="en-US" w:eastAsia="en-US"/>
    </w:rPr>
  </w:style>
  <w:style w:type="character" w:customStyle="1" w:styleId="Ttulo8Char">
    <w:name w:val="Título 8 Char"/>
    <w:basedOn w:val="Fontepargpadro"/>
    <w:link w:val="Ttulo8"/>
    <w:rsid w:val="007A4846"/>
    <w:rPr>
      <w:i/>
      <w:iCs/>
      <w:sz w:val="24"/>
      <w:szCs w:val="24"/>
      <w:lang w:val="en-US" w:eastAsia="en-US"/>
    </w:rPr>
  </w:style>
  <w:style w:type="character" w:customStyle="1" w:styleId="Ttulo9Char">
    <w:name w:val="Título 9 Char"/>
    <w:basedOn w:val="Fontepargpadro"/>
    <w:link w:val="Ttulo9"/>
    <w:rsid w:val="007A4846"/>
    <w:rPr>
      <w:rFonts w:ascii="Arial" w:hAnsi="Arial" w:cs="Arial"/>
      <w:sz w:val="22"/>
      <w:szCs w:val="22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647DF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68314-67D0-436C-A971-B76B0313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119</TotalTime>
  <Pages>6</Pages>
  <Words>794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Elton Farias</cp:lastModifiedBy>
  <cp:revision>38</cp:revision>
  <cp:lastPrinted>2003-10-06T11:49:00Z</cp:lastPrinted>
  <dcterms:created xsi:type="dcterms:W3CDTF">2014-02-22T19:08:00Z</dcterms:created>
  <dcterms:modified xsi:type="dcterms:W3CDTF">2014-05-28T14:43:00Z</dcterms:modified>
</cp:coreProperties>
</file>