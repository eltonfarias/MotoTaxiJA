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0F379B" w:rsidRPr="00EC46A8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9E5EF0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1E40E6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E21D9F" w:rsidP="009E5EF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 w:rsidRPr="00E21D9F">
              <w:rPr>
                <w:sz w:val="24"/>
                <w:szCs w:val="24"/>
                <w:lang w:val="pt-BR"/>
              </w:rPr>
              <w:t>Logar</w:t>
            </w:r>
            <w:proofErr w:type="spellEnd"/>
            <w:r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1E40E6" w:rsidTr="00FD38A4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spellStart"/>
            <w:r w:rsidRPr="007A4846">
              <w:rPr>
                <w:b w:val="0"/>
                <w:lang w:val="pt-BR"/>
              </w:rPr>
              <w:t>Logar</w:t>
            </w:r>
            <w:proofErr w:type="spellEnd"/>
            <w:r w:rsidRPr="007A4846">
              <w:rPr>
                <w:b w:val="0"/>
                <w:lang w:val="pt-BR"/>
              </w:rPr>
              <w:t xml:space="preserve"> no Sistema autentica o usuário que terá acesso às funcionalidades do sistema através de uma verificação de </w:t>
            </w:r>
            <w:proofErr w:type="spellStart"/>
            <w:r w:rsidRPr="007A4846">
              <w:rPr>
                <w:b w:val="0"/>
                <w:lang w:val="pt-BR"/>
              </w:rPr>
              <w:t>Login</w:t>
            </w:r>
            <w:proofErr w:type="spellEnd"/>
            <w:r w:rsidRPr="007A4846">
              <w:rPr>
                <w:b w:val="0"/>
                <w:lang w:val="pt-BR"/>
              </w:rPr>
              <w:t xml:space="preserve"> e Senha.</w:t>
            </w:r>
          </w:p>
        </w:tc>
      </w:tr>
      <w:tr w:rsidR="000F379B" w:rsidRPr="001E40E6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bookmarkStart w:id="0" w:name="_GoBack"/>
            <w:bookmarkEnd w:id="0"/>
            <w:r w:rsidRPr="007A4846">
              <w:rPr>
                <w:b w:val="0"/>
                <w:szCs w:val="24"/>
                <w:lang w:val="pt-BR"/>
              </w:rPr>
              <w:t xml:space="preserve"> e na tela de </w:t>
            </w:r>
            <w:proofErr w:type="spellStart"/>
            <w:r w:rsidRPr="007A4846">
              <w:rPr>
                <w:b w:val="0"/>
                <w:szCs w:val="24"/>
                <w:lang w:val="pt-BR"/>
              </w:rPr>
              <w:t>Login</w:t>
            </w:r>
            <w:proofErr w:type="spellEnd"/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 w:rsidTr="00FD38A4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Usuário </w:t>
            </w:r>
            <w:proofErr w:type="spellStart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logado</w:t>
            </w:r>
            <w:proofErr w:type="spellEnd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0F379B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65016E" w:rsidTr="00FD38A4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0862ED" w:rsidRDefault="000862ED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3D4348" w:rsidRDefault="003D434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 w:rsidR="0065016E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0F379B" w:rsidRPr="003D4348" w:rsidRDefault="001E40E6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A2978" w:rsidRPr="008A29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A2978" w:rsidRDefault="008A29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A2978" w:rsidRDefault="008A2978" w:rsidP="008A2978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a S</w:t>
            </w:r>
            <w:r w:rsidRPr="00297AE7">
              <w:rPr>
                <w:lang w:val="pt-BR"/>
              </w:rPr>
              <w:t>enha</w:t>
            </w:r>
          </w:p>
        </w:tc>
        <w:tc>
          <w:tcPr>
            <w:tcW w:w="5596" w:type="dxa"/>
          </w:tcPr>
          <w:p w:rsidR="008A2978" w:rsidRPr="003D4348" w:rsidRDefault="001E40E6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senha é preenchido</w:t>
            </w:r>
          </w:p>
        </w:tc>
        <w:tc>
          <w:tcPr>
            <w:tcW w:w="714" w:type="dxa"/>
          </w:tcPr>
          <w:p w:rsidR="008A2978" w:rsidRPr="003D4348" w:rsidRDefault="008A2978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A2978" w:rsidRPr="003D4348" w:rsidRDefault="008A297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8A297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3D4348" w:rsidRPr="007356AD">
              <w:rPr>
                <w:lang w:val="pt-BR"/>
              </w:rPr>
              <w:t>Clica</w:t>
            </w:r>
            <w:r w:rsidR="0065016E">
              <w:rPr>
                <w:lang w:val="pt-BR"/>
              </w:rPr>
              <w:t>r</w:t>
            </w:r>
            <w:r w:rsidR="003D4348" w:rsidRPr="007356AD">
              <w:rPr>
                <w:lang w:val="pt-BR"/>
              </w:rPr>
              <w:t xml:space="preserve"> no botão Entrar</w:t>
            </w:r>
          </w:p>
        </w:tc>
        <w:tc>
          <w:tcPr>
            <w:tcW w:w="5596" w:type="dxa"/>
          </w:tcPr>
          <w:p w:rsidR="000F379B" w:rsidRPr="003D4348" w:rsidRDefault="009D741D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verifica</w:t>
            </w:r>
            <w:r w:rsidR="001E40E6">
              <w:rPr>
                <w:sz w:val="24"/>
                <w:lang w:val="pt-BR"/>
              </w:rPr>
              <w:t xml:space="preserve"> </w:t>
            </w:r>
            <w:proofErr w:type="spellStart"/>
            <w:r w:rsidR="001E40E6">
              <w:rPr>
                <w:sz w:val="24"/>
                <w:lang w:val="pt-BR"/>
              </w:rPr>
              <w:t>Login</w:t>
            </w:r>
            <w:proofErr w:type="spellEnd"/>
            <w:r w:rsidR="001E40E6">
              <w:rPr>
                <w:sz w:val="24"/>
                <w:lang w:val="pt-BR"/>
              </w:rPr>
              <w:t xml:space="preserve"> e Senha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8A2978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 w:rsidR="007356AD" w:rsidRPr="007356AD">
              <w:rPr>
                <w:lang w:val="pt-BR"/>
              </w:rPr>
              <w:t xml:space="preserve">: </w:t>
            </w:r>
            <w:r w:rsidR="003D4348" w:rsidRPr="007356AD">
              <w:rPr>
                <w:lang w:val="pt-BR"/>
              </w:rPr>
              <w:t xml:space="preserve">Usuário </w:t>
            </w:r>
            <w:proofErr w:type="spellStart"/>
            <w:r w:rsidR="003D4348" w:rsidRPr="007356AD">
              <w:rPr>
                <w:lang w:val="pt-BR"/>
              </w:rPr>
              <w:t>logado</w:t>
            </w:r>
            <w:proofErr w:type="spellEnd"/>
            <w:r w:rsidR="003D4348" w:rsidRPr="007356AD">
              <w:rPr>
                <w:lang w:val="pt-BR"/>
              </w:rPr>
              <w:t xml:space="preserve"> com sucesso</w:t>
            </w:r>
          </w:p>
        </w:tc>
        <w:tc>
          <w:tcPr>
            <w:tcW w:w="5596" w:type="dxa"/>
          </w:tcPr>
          <w:p w:rsidR="000F379B" w:rsidRPr="001E40E6" w:rsidRDefault="001E40E6" w:rsidP="008B34C8">
            <w:pPr>
              <w:pStyle w:val="bp"/>
              <w:rPr>
                <w:sz w:val="24"/>
                <w:lang w:val="pt-BR"/>
              </w:rPr>
            </w:pPr>
            <w:r w:rsidRPr="001E40E6">
              <w:rPr>
                <w:lang w:val="pt-BR"/>
              </w:rPr>
              <w:t>Tela inicial do sistema é exibida</w:t>
            </w: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1E40E6" w:rsidTr="006775B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E40E6" w:rsidRDefault="001E40E6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E40E6" w:rsidTr="006775B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1E40E6" w:rsidRPr="004A4D4E" w:rsidRDefault="001E40E6" w:rsidP="006775B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proofErr w:type="spellStart"/>
            <w:r w:rsidRPr="004A4D4E">
              <w:rPr>
                <w:lang w:val="pt-BR"/>
              </w:rPr>
              <w:t>Login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1E40E6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</w:tr>
      <w:tr w:rsidR="001E40E6" w:rsidTr="006775B2">
        <w:tc>
          <w:tcPr>
            <w:tcW w:w="2448" w:type="dxa"/>
            <w:shd w:val="clear" w:color="auto" w:fill="E0E0E0"/>
          </w:tcPr>
          <w:p w:rsidR="001E40E6" w:rsidRPr="004A4D4E" w:rsidRDefault="001E40E6" w:rsidP="006775B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>Campo Senha</w:t>
            </w:r>
          </w:p>
        </w:tc>
        <w:tc>
          <w:tcPr>
            <w:tcW w:w="1944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</w:tr>
      <w:tr w:rsidR="001E40E6" w:rsidTr="006775B2">
        <w:tc>
          <w:tcPr>
            <w:tcW w:w="2448" w:type="dxa"/>
            <w:shd w:val="clear" w:color="auto" w:fill="E0E0E0"/>
          </w:tcPr>
          <w:p w:rsidR="001E40E6" w:rsidRPr="004A4D4E" w:rsidRDefault="001E40E6" w:rsidP="006775B2">
            <w:pPr>
              <w:pStyle w:val="bp"/>
              <w:spacing w:before="0" w:after="0"/>
            </w:pPr>
            <w:proofErr w:type="spellStart"/>
            <w:r w:rsidRPr="004A4D4E">
              <w:t>Botão</w:t>
            </w:r>
            <w:proofErr w:type="spellEnd"/>
            <w:r w:rsidRPr="004A4D4E">
              <w:t xml:space="preserve"> </w:t>
            </w:r>
            <w:proofErr w:type="spellStart"/>
            <w:r w:rsidRPr="004A4D4E">
              <w:t>Entrar</w:t>
            </w:r>
            <w:proofErr w:type="spellEnd"/>
          </w:p>
        </w:tc>
        <w:tc>
          <w:tcPr>
            <w:tcW w:w="1944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1E40E6" w:rsidRPr="004A4D4E" w:rsidRDefault="001E40E6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</w:tr>
    </w:tbl>
    <w:p w:rsidR="000F379B" w:rsidRPr="003D4348" w:rsidRDefault="000F379B">
      <w:pPr>
        <w:pStyle w:val="bp"/>
        <w:spacing w:before="0" w:after="0"/>
        <w:rPr>
          <w:color w:val="0000FF"/>
          <w:lang w:val="pt-BR"/>
        </w:rPr>
      </w:pPr>
    </w:p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2E5EC8" w:rsidRDefault="002E5EC8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5E1AA2" w:rsidRPr="00EC46A8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Default="005E1AA2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Default="005E1AA2" w:rsidP="003951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 </w:t>
            </w:r>
          </w:p>
        </w:tc>
      </w:tr>
      <w:tr w:rsidR="005E1AA2" w:rsidRPr="001E40E6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Default="005E1AA2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E21D9F" w:rsidRDefault="0090750A" w:rsidP="00BA18A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Logar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no </w:t>
            </w:r>
            <w:r w:rsidR="00BA18A0">
              <w:rPr>
                <w:sz w:val="24"/>
                <w:szCs w:val="24"/>
                <w:lang w:val="pt-BR"/>
              </w:rPr>
              <w:t>S</w:t>
            </w:r>
            <w:r>
              <w:rPr>
                <w:sz w:val="24"/>
                <w:szCs w:val="24"/>
                <w:lang w:val="pt-BR"/>
              </w:rPr>
              <w:t xml:space="preserve">istema </w:t>
            </w:r>
            <w:proofErr w:type="spellStart"/>
            <w:r>
              <w:rPr>
                <w:sz w:val="24"/>
                <w:szCs w:val="24"/>
                <w:lang w:val="pt-BR"/>
              </w:rPr>
              <w:t>Login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Inválido</w:t>
            </w:r>
          </w:p>
        </w:tc>
      </w:tr>
      <w:tr w:rsidR="005E1AA2" w:rsidRPr="001E40E6" w:rsidTr="0039510F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Default="005E1AA2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7A4846" w:rsidRDefault="005E1AA2" w:rsidP="0090750A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spellStart"/>
            <w:r w:rsidRPr="007A4846">
              <w:rPr>
                <w:b w:val="0"/>
                <w:lang w:val="pt-BR"/>
              </w:rPr>
              <w:t>Logar</w:t>
            </w:r>
            <w:proofErr w:type="spellEnd"/>
            <w:r w:rsidRPr="007A4846">
              <w:rPr>
                <w:b w:val="0"/>
                <w:lang w:val="pt-BR"/>
              </w:rPr>
              <w:t xml:space="preserve"> no Sistema </w:t>
            </w:r>
            <w:proofErr w:type="spellStart"/>
            <w:r w:rsidR="0090750A">
              <w:rPr>
                <w:b w:val="0"/>
                <w:lang w:val="pt-BR"/>
              </w:rPr>
              <w:t>Login</w:t>
            </w:r>
            <w:proofErr w:type="spellEnd"/>
            <w:r w:rsidR="0090750A">
              <w:rPr>
                <w:b w:val="0"/>
                <w:lang w:val="pt-BR"/>
              </w:rPr>
              <w:t xml:space="preserve"> Inválido confere a não </w:t>
            </w:r>
            <w:r w:rsidRPr="007A4846">
              <w:rPr>
                <w:b w:val="0"/>
                <w:lang w:val="pt-BR"/>
              </w:rPr>
              <w:t>autentica</w:t>
            </w:r>
            <w:r w:rsidR="0090750A">
              <w:rPr>
                <w:b w:val="0"/>
                <w:lang w:val="pt-BR"/>
              </w:rPr>
              <w:t>ção d</w:t>
            </w:r>
            <w:r w:rsidRPr="007A4846">
              <w:rPr>
                <w:b w:val="0"/>
                <w:lang w:val="pt-BR"/>
              </w:rPr>
              <w:t>o usuário</w:t>
            </w:r>
            <w:r w:rsidR="0090750A">
              <w:rPr>
                <w:b w:val="0"/>
                <w:lang w:val="pt-BR"/>
              </w:rPr>
              <w:t xml:space="preserve"> quando este fornece um </w:t>
            </w:r>
            <w:proofErr w:type="spellStart"/>
            <w:r w:rsidR="0090750A">
              <w:rPr>
                <w:b w:val="0"/>
                <w:lang w:val="pt-BR"/>
              </w:rPr>
              <w:t>Login</w:t>
            </w:r>
            <w:proofErr w:type="spellEnd"/>
            <w:r w:rsidR="0090750A">
              <w:rPr>
                <w:b w:val="0"/>
                <w:lang w:val="pt-BR"/>
              </w:rPr>
              <w:t xml:space="preserve"> Inválido.</w:t>
            </w:r>
          </w:p>
        </w:tc>
      </w:tr>
      <w:tr w:rsidR="005E1AA2" w:rsidRPr="001E40E6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Pr="0090750A" w:rsidRDefault="005E1AA2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Pré-condições</w:t>
            </w:r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7A4846" w:rsidRDefault="005E1AA2" w:rsidP="0039510F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 xml:space="preserve">Usuário previamente cadastrado e na tela de </w:t>
            </w:r>
            <w:proofErr w:type="spellStart"/>
            <w:r w:rsidRPr="007A4846">
              <w:rPr>
                <w:b w:val="0"/>
                <w:szCs w:val="24"/>
                <w:lang w:val="pt-BR"/>
              </w:rPr>
              <w:t>Login</w:t>
            </w:r>
            <w:proofErr w:type="spellEnd"/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5E1AA2" w:rsidRPr="001E40E6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1AA2" w:rsidRPr="0090750A" w:rsidRDefault="005E1AA2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Pós-condições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E1AA2" w:rsidRPr="0090750A" w:rsidRDefault="005E1AA2" w:rsidP="005E1AA2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Usuário 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não consegue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logar</w:t>
            </w:r>
            <w:proofErr w:type="spellEnd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0862ED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862ED" w:rsidRDefault="000862ED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862ED" w:rsidRPr="000862ED" w:rsidRDefault="000862ED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862ED" w:rsidRPr="0065016E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862ED" w:rsidRDefault="000862ED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862ED" w:rsidRPr="000862ED" w:rsidRDefault="000862ED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5E1AA2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E1AA2" w:rsidRDefault="005E1AA2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E1AA2" w:rsidRDefault="005E1AA2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5E1AA2" w:rsidRDefault="005E1AA2" w:rsidP="003951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E1AA2" w:rsidRDefault="005E1AA2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E1AA2" w:rsidRDefault="005E1AA2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E1AA2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E1AA2" w:rsidRDefault="005E1AA2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E1AA2" w:rsidRPr="003D4348" w:rsidRDefault="005E1AA2" w:rsidP="0039510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="00BA18A0">
              <w:rPr>
                <w:lang w:val="pt-BR"/>
              </w:rPr>
              <w:t xml:space="preserve"> Inválido</w:t>
            </w:r>
          </w:p>
        </w:tc>
        <w:tc>
          <w:tcPr>
            <w:tcW w:w="5596" w:type="dxa"/>
          </w:tcPr>
          <w:p w:rsidR="005E1AA2" w:rsidRPr="003D4348" w:rsidRDefault="009D741D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E1AA2" w:rsidRPr="008A297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E1AA2" w:rsidRDefault="005E1AA2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E1AA2" w:rsidRDefault="005E1AA2" w:rsidP="0039510F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a S</w:t>
            </w:r>
            <w:r w:rsidRPr="00297AE7">
              <w:rPr>
                <w:lang w:val="pt-BR"/>
              </w:rPr>
              <w:t>enha</w:t>
            </w:r>
          </w:p>
        </w:tc>
        <w:tc>
          <w:tcPr>
            <w:tcW w:w="5596" w:type="dxa"/>
          </w:tcPr>
          <w:p w:rsidR="005E1AA2" w:rsidRPr="003D4348" w:rsidRDefault="009D741D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senha é preenchido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E1AA2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E1AA2" w:rsidRPr="003D4348" w:rsidRDefault="005E1AA2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E1AA2" w:rsidRPr="003D4348" w:rsidRDefault="005E1AA2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Pr="007356AD">
              <w:rPr>
                <w:lang w:val="pt-BR"/>
              </w:rPr>
              <w:t>: Clica</w:t>
            </w:r>
            <w:r>
              <w:rPr>
                <w:lang w:val="pt-BR"/>
              </w:rPr>
              <w:t>r</w:t>
            </w:r>
            <w:r w:rsidRPr="007356AD">
              <w:rPr>
                <w:lang w:val="pt-BR"/>
              </w:rPr>
              <w:t xml:space="preserve"> no botão Entrar</w:t>
            </w:r>
          </w:p>
        </w:tc>
        <w:tc>
          <w:tcPr>
            <w:tcW w:w="5596" w:type="dxa"/>
          </w:tcPr>
          <w:p w:rsidR="005E1AA2" w:rsidRPr="003D4348" w:rsidRDefault="009D741D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verifica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e Senha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E1AA2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E1AA2" w:rsidRPr="003D4348" w:rsidRDefault="005E1AA2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A18A0" w:rsidRPr="00BA18A0" w:rsidRDefault="00BA18A0" w:rsidP="00BA18A0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b w:val="0"/>
                <w:sz w:val="22"/>
                <w:szCs w:val="22"/>
                <w:lang w:val="pt-BR"/>
              </w:rPr>
            </w:pPr>
            <w:r>
              <w:rPr>
                <w:b w:val="0"/>
                <w:sz w:val="22"/>
                <w:szCs w:val="22"/>
                <w:lang w:val="pt-BR"/>
              </w:rPr>
              <w:t xml:space="preserve">Passo </w:t>
            </w:r>
            <w:proofErr w:type="gramStart"/>
            <w:r w:rsidR="005E1AA2" w:rsidRPr="00BA18A0">
              <w:rPr>
                <w:b w:val="0"/>
                <w:sz w:val="22"/>
                <w:szCs w:val="22"/>
                <w:lang w:val="pt-BR"/>
              </w:rPr>
              <w:t>5</w:t>
            </w:r>
            <w:proofErr w:type="gramEnd"/>
            <w:r w:rsidR="005E1AA2" w:rsidRPr="00BA18A0">
              <w:rPr>
                <w:sz w:val="22"/>
                <w:szCs w:val="22"/>
                <w:lang w:val="pt-BR"/>
              </w:rPr>
              <w:t xml:space="preserve">: </w:t>
            </w:r>
            <w:r w:rsidRPr="00BA18A0">
              <w:rPr>
                <w:b w:val="0"/>
                <w:sz w:val="22"/>
                <w:szCs w:val="22"/>
                <w:lang w:val="pt-BR"/>
              </w:rPr>
              <w:t xml:space="preserve">Usuário obtém a resposta de erro ao tentar </w:t>
            </w:r>
            <w:proofErr w:type="spellStart"/>
            <w:r w:rsidRPr="00BA18A0">
              <w:rPr>
                <w:b w:val="0"/>
                <w:sz w:val="22"/>
                <w:szCs w:val="22"/>
                <w:lang w:val="pt-BR"/>
              </w:rPr>
              <w:t>logar</w:t>
            </w:r>
            <w:proofErr w:type="spellEnd"/>
            <w:r w:rsidRPr="00BA18A0">
              <w:rPr>
                <w:b w:val="0"/>
                <w:sz w:val="22"/>
                <w:szCs w:val="22"/>
                <w:lang w:val="pt-BR"/>
              </w:rPr>
              <w:t xml:space="preserve"> no sistema</w:t>
            </w:r>
          </w:p>
          <w:p w:rsidR="005E1AA2" w:rsidRPr="003D4348" w:rsidRDefault="005E1AA2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A18A0" w:rsidRDefault="00BA18A0" w:rsidP="008B34C8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 xml:space="preserve">Erro ao tentar </w:t>
            </w:r>
            <w:proofErr w:type="spellStart"/>
            <w:r>
              <w:rPr>
                <w:rFonts w:ascii="Arial" w:hAnsi="Arial"/>
                <w:sz w:val="20"/>
                <w:lang w:val="pt-BR"/>
              </w:rPr>
              <w:t>logar</w:t>
            </w:r>
            <w:proofErr w:type="spellEnd"/>
            <w:r>
              <w:rPr>
                <w:rFonts w:ascii="Arial" w:hAnsi="Arial"/>
                <w:sz w:val="20"/>
                <w:lang w:val="pt-BR"/>
              </w:rPr>
              <w:t xml:space="preserve"> no sistema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5E1AA2" w:rsidRPr="003D4348" w:rsidRDefault="005E1AA2" w:rsidP="008B34C8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E1AA2" w:rsidRPr="003D4348" w:rsidRDefault="005E1AA2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EC46A8" w:rsidRDefault="00EC46A8" w:rsidP="00EC46A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9D741D" w:rsidTr="006775B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741D" w:rsidRDefault="009D741D" w:rsidP="006775B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741D" w:rsidRDefault="009D741D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741D" w:rsidRDefault="009D741D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741D" w:rsidRDefault="009D741D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741D" w:rsidRDefault="009D741D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D741D" w:rsidRDefault="009D741D" w:rsidP="006775B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D741D" w:rsidTr="006775B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D741D" w:rsidRPr="004A4D4E" w:rsidRDefault="009D741D" w:rsidP="006775B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proofErr w:type="spellStart"/>
            <w:r w:rsidRPr="004A4D4E">
              <w:rPr>
                <w:lang w:val="pt-BR"/>
              </w:rPr>
              <w:t>Login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>
              <w:t>alt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r>
              <w:t>rr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>
              <w:t>vvalter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</w:t>
            </w:r>
            <w:r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</w:t>
            </w:r>
            <w:r>
              <w:t>er</w:t>
            </w:r>
            <w:proofErr w:type="spellEnd"/>
          </w:p>
        </w:tc>
      </w:tr>
      <w:tr w:rsidR="009D741D" w:rsidTr="006775B2">
        <w:tc>
          <w:tcPr>
            <w:tcW w:w="2448" w:type="dxa"/>
            <w:shd w:val="clear" w:color="auto" w:fill="E0E0E0"/>
          </w:tcPr>
          <w:p w:rsidR="009D741D" w:rsidRPr="004A4D4E" w:rsidRDefault="009D741D" w:rsidP="006775B2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>Campo Senha</w:t>
            </w:r>
          </w:p>
        </w:tc>
        <w:tc>
          <w:tcPr>
            <w:tcW w:w="1944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r w:rsidRPr="004A4D4E">
              <w:t>5858</w:t>
            </w:r>
          </w:p>
        </w:tc>
      </w:tr>
      <w:tr w:rsidR="009D741D" w:rsidTr="006775B2">
        <w:tc>
          <w:tcPr>
            <w:tcW w:w="2448" w:type="dxa"/>
            <w:shd w:val="clear" w:color="auto" w:fill="E0E0E0"/>
          </w:tcPr>
          <w:p w:rsidR="009D741D" w:rsidRPr="004A4D4E" w:rsidRDefault="009D741D" w:rsidP="006775B2">
            <w:pPr>
              <w:pStyle w:val="bp"/>
              <w:spacing w:before="0" w:after="0"/>
            </w:pPr>
            <w:proofErr w:type="spellStart"/>
            <w:r w:rsidRPr="004A4D4E">
              <w:t>Botão</w:t>
            </w:r>
            <w:proofErr w:type="spellEnd"/>
            <w:r w:rsidRPr="004A4D4E">
              <w:t xml:space="preserve"> </w:t>
            </w:r>
            <w:proofErr w:type="spellStart"/>
            <w:r w:rsidRPr="004A4D4E">
              <w:t>Entrar</w:t>
            </w:r>
            <w:proofErr w:type="spellEnd"/>
          </w:p>
        </w:tc>
        <w:tc>
          <w:tcPr>
            <w:tcW w:w="1944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9D741D" w:rsidRPr="004A4D4E" w:rsidRDefault="009D741D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</w:tr>
    </w:tbl>
    <w:p w:rsidR="00EC46A8" w:rsidRDefault="00EC46A8" w:rsidP="00EC46A8">
      <w:pPr>
        <w:pStyle w:val="bp"/>
        <w:spacing w:before="0" w:after="0"/>
        <w:rPr>
          <w:color w:val="0000FF"/>
        </w:rPr>
      </w:pPr>
    </w:p>
    <w:p w:rsidR="00EC46A8" w:rsidRDefault="00EC46A8" w:rsidP="00EC46A8">
      <w:pPr>
        <w:pStyle w:val="bp"/>
        <w:spacing w:before="0" w:after="0"/>
        <w:sectPr w:rsidR="00EC46A8" w:rsidSect="00EC46A8">
          <w:headerReference w:type="default" r:id="rId11"/>
          <w:footerReference w:type="even" r:id="rId12"/>
          <w:footerReference w:type="default" r:id="rId13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/>
      </w:tblPr>
      <w:tblGrid>
        <w:gridCol w:w="558"/>
        <w:gridCol w:w="2102"/>
        <w:gridCol w:w="1701"/>
        <w:gridCol w:w="1793"/>
        <w:gridCol w:w="5596"/>
        <w:gridCol w:w="714"/>
        <w:gridCol w:w="714"/>
      </w:tblGrid>
      <w:tr w:rsidR="00950E2C" w:rsidRPr="00EC46A8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Default="00950E2C" w:rsidP="003951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 </w:t>
            </w:r>
          </w:p>
        </w:tc>
      </w:tr>
      <w:tr w:rsidR="00950E2C" w:rsidRPr="001E40E6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E21D9F" w:rsidRDefault="00950E2C" w:rsidP="0039510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Logar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no Sistema Senha Inválido</w:t>
            </w:r>
          </w:p>
        </w:tc>
      </w:tr>
      <w:tr w:rsidR="00950E2C" w:rsidRPr="00FD0C36" w:rsidTr="0039510F">
        <w:trPr>
          <w:cantSplit/>
          <w:trHeight w:val="711"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7A4846" w:rsidRDefault="00950E2C" w:rsidP="0039510F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spellStart"/>
            <w:r w:rsidRPr="007A4846">
              <w:rPr>
                <w:b w:val="0"/>
                <w:lang w:val="pt-BR"/>
              </w:rPr>
              <w:t>Logar</w:t>
            </w:r>
            <w:proofErr w:type="spellEnd"/>
            <w:r>
              <w:rPr>
                <w:b w:val="0"/>
                <w:lang w:val="pt-BR"/>
              </w:rPr>
              <w:t xml:space="preserve"> no Sistema Senha Inválido confere a não </w:t>
            </w:r>
            <w:r w:rsidRPr="007A4846">
              <w:rPr>
                <w:b w:val="0"/>
                <w:lang w:val="pt-BR"/>
              </w:rPr>
              <w:t>autentica</w:t>
            </w:r>
            <w:r>
              <w:rPr>
                <w:b w:val="0"/>
                <w:lang w:val="pt-BR"/>
              </w:rPr>
              <w:t>ção d</w:t>
            </w:r>
            <w:r w:rsidRPr="007A4846">
              <w:rPr>
                <w:b w:val="0"/>
                <w:lang w:val="pt-BR"/>
              </w:rPr>
              <w:t>o usuário</w:t>
            </w:r>
            <w:r>
              <w:rPr>
                <w:b w:val="0"/>
                <w:lang w:val="pt-BR"/>
              </w:rPr>
              <w:t xml:space="preserve"> quand</w:t>
            </w:r>
            <w:r w:rsidR="00F86B58">
              <w:rPr>
                <w:b w:val="0"/>
                <w:lang w:val="pt-BR"/>
              </w:rPr>
              <w:t>o este fornece uma senha Inválida</w:t>
            </w:r>
            <w:r>
              <w:rPr>
                <w:b w:val="0"/>
                <w:lang w:val="pt-BR"/>
              </w:rPr>
              <w:t>.</w:t>
            </w:r>
          </w:p>
        </w:tc>
      </w:tr>
      <w:tr w:rsidR="00950E2C" w:rsidRPr="001E40E6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Pr="0090750A" w:rsidRDefault="00950E2C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Pré-condições</w:t>
            </w:r>
          </w:p>
        </w:tc>
        <w:tc>
          <w:tcPr>
            <w:tcW w:w="1051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7A4846" w:rsidRDefault="00950E2C" w:rsidP="0039510F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 xml:space="preserve">Usuário previamente cadastrado e na tela de </w:t>
            </w:r>
            <w:proofErr w:type="spellStart"/>
            <w:r w:rsidRPr="007A4846">
              <w:rPr>
                <w:b w:val="0"/>
                <w:szCs w:val="24"/>
                <w:lang w:val="pt-BR"/>
              </w:rPr>
              <w:t>Login</w:t>
            </w:r>
            <w:proofErr w:type="spellEnd"/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950E2C" w:rsidRPr="001E40E6" w:rsidTr="0039510F">
        <w:trPr>
          <w:cantSplit/>
          <w:tblHeader/>
        </w:trPr>
        <w:tc>
          <w:tcPr>
            <w:tcW w:w="26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Pr="0090750A" w:rsidRDefault="00950E2C" w:rsidP="0039510F">
            <w:pPr>
              <w:pStyle w:val="bp"/>
              <w:rPr>
                <w:b/>
                <w:lang w:val="pt-BR"/>
              </w:rPr>
            </w:pPr>
            <w:r w:rsidRPr="0090750A">
              <w:rPr>
                <w:b/>
                <w:lang w:val="pt-BR"/>
              </w:rPr>
              <w:t>Pós-condições</w:t>
            </w:r>
          </w:p>
        </w:tc>
        <w:tc>
          <w:tcPr>
            <w:tcW w:w="10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90750A" w:rsidRDefault="00950E2C" w:rsidP="0039510F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Usuário 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não consegue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logar</w:t>
            </w:r>
            <w:proofErr w:type="spellEnd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950E2C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0E2C" w:rsidRPr="000862ED" w:rsidRDefault="00950E2C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950E2C" w:rsidRPr="0065016E" w:rsidTr="0039510F">
        <w:trPr>
          <w:cantSplit/>
          <w:tblHeader/>
        </w:trPr>
        <w:tc>
          <w:tcPr>
            <w:tcW w:w="436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0E2C" w:rsidRDefault="00950E2C" w:rsidP="003951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881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50E2C" w:rsidRPr="000862ED" w:rsidRDefault="00950E2C" w:rsidP="0039510F">
            <w:pPr>
              <w:pStyle w:val="bp"/>
              <w:rPr>
                <w:bCs/>
                <w:sz w:val="24"/>
                <w:lang w:val="pt-BR"/>
              </w:rPr>
            </w:pPr>
            <w:r w:rsidRPr="000862ED">
              <w:rPr>
                <w:bCs/>
                <w:sz w:val="24"/>
                <w:lang w:val="pt-BR"/>
              </w:rPr>
              <w:t>Passou</w:t>
            </w:r>
          </w:p>
        </w:tc>
      </w:tr>
      <w:tr w:rsidR="00950E2C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0E2C" w:rsidRDefault="00950E2C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50E2C" w:rsidRDefault="00950E2C" w:rsidP="003951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950E2C" w:rsidRDefault="00950E2C" w:rsidP="003951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950E2C" w:rsidRDefault="00950E2C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950E2C" w:rsidRDefault="00950E2C" w:rsidP="003951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A6229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A6229" w:rsidRDefault="004A6229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A6229" w:rsidRPr="003D4348" w:rsidRDefault="004A6229" w:rsidP="00950E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4A6229" w:rsidRPr="003D4348" w:rsidRDefault="004A6229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é preenchido</w:t>
            </w: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A6229" w:rsidRPr="008A297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A6229" w:rsidRDefault="004A6229" w:rsidP="003951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A6229" w:rsidRDefault="004A6229" w:rsidP="0039510F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>a S</w:t>
            </w:r>
            <w:r w:rsidRPr="00297AE7">
              <w:rPr>
                <w:lang w:val="pt-BR"/>
              </w:rPr>
              <w:t>enha</w:t>
            </w:r>
            <w:r>
              <w:rPr>
                <w:lang w:val="pt-BR"/>
              </w:rPr>
              <w:t xml:space="preserve"> Inválido</w:t>
            </w:r>
          </w:p>
        </w:tc>
        <w:tc>
          <w:tcPr>
            <w:tcW w:w="5596" w:type="dxa"/>
          </w:tcPr>
          <w:p w:rsidR="004A6229" w:rsidRPr="003D4348" w:rsidRDefault="004A6229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senha é preenchido</w:t>
            </w: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A6229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A6229" w:rsidRPr="003D4348" w:rsidRDefault="004A6229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A6229" w:rsidRPr="003D4348" w:rsidRDefault="004A6229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3</w:t>
            </w:r>
            <w:proofErr w:type="gramEnd"/>
            <w:r w:rsidRPr="007356AD">
              <w:rPr>
                <w:lang w:val="pt-BR"/>
              </w:rPr>
              <w:t>: Clica</w:t>
            </w:r>
            <w:r>
              <w:rPr>
                <w:lang w:val="pt-BR"/>
              </w:rPr>
              <w:t>r</w:t>
            </w:r>
            <w:r w:rsidRPr="007356AD">
              <w:rPr>
                <w:lang w:val="pt-BR"/>
              </w:rPr>
              <w:t xml:space="preserve"> no botão Entrar</w:t>
            </w:r>
          </w:p>
        </w:tc>
        <w:tc>
          <w:tcPr>
            <w:tcW w:w="5596" w:type="dxa"/>
          </w:tcPr>
          <w:p w:rsidR="004A6229" w:rsidRPr="003D4348" w:rsidRDefault="004A6229" w:rsidP="008B34C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verifica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e Senha</w:t>
            </w: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4A6229" w:rsidRPr="003D4348" w:rsidTr="003951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A6229" w:rsidRPr="003D4348" w:rsidRDefault="004A6229" w:rsidP="0039510F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A6229" w:rsidRPr="00BA18A0" w:rsidRDefault="004A6229" w:rsidP="0039510F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b w:val="0"/>
                <w:sz w:val="22"/>
                <w:szCs w:val="22"/>
                <w:lang w:val="pt-BR"/>
              </w:rPr>
            </w:pPr>
            <w:r>
              <w:rPr>
                <w:b w:val="0"/>
                <w:sz w:val="22"/>
                <w:szCs w:val="22"/>
                <w:lang w:val="pt-BR"/>
              </w:rPr>
              <w:t xml:space="preserve">Passo </w:t>
            </w:r>
            <w:proofErr w:type="gramStart"/>
            <w:r w:rsidRPr="00BA18A0">
              <w:rPr>
                <w:b w:val="0"/>
                <w:sz w:val="22"/>
                <w:szCs w:val="22"/>
                <w:lang w:val="pt-BR"/>
              </w:rPr>
              <w:t>5</w:t>
            </w:r>
            <w:proofErr w:type="gramEnd"/>
            <w:r w:rsidRPr="00BA18A0">
              <w:rPr>
                <w:sz w:val="22"/>
                <w:szCs w:val="22"/>
                <w:lang w:val="pt-BR"/>
              </w:rPr>
              <w:t xml:space="preserve">: </w:t>
            </w:r>
            <w:r w:rsidRPr="00BA18A0">
              <w:rPr>
                <w:b w:val="0"/>
                <w:sz w:val="22"/>
                <w:szCs w:val="22"/>
                <w:lang w:val="pt-BR"/>
              </w:rPr>
              <w:t xml:space="preserve">Usuário obtém a resposta de erro ao tentar </w:t>
            </w:r>
            <w:proofErr w:type="spellStart"/>
            <w:r w:rsidRPr="00BA18A0">
              <w:rPr>
                <w:b w:val="0"/>
                <w:sz w:val="22"/>
                <w:szCs w:val="22"/>
                <w:lang w:val="pt-BR"/>
              </w:rPr>
              <w:t>logar</w:t>
            </w:r>
            <w:proofErr w:type="spellEnd"/>
            <w:r w:rsidRPr="00BA18A0">
              <w:rPr>
                <w:b w:val="0"/>
                <w:sz w:val="22"/>
                <w:szCs w:val="22"/>
                <w:lang w:val="pt-BR"/>
              </w:rPr>
              <w:t xml:space="preserve"> no sistema</w:t>
            </w:r>
          </w:p>
          <w:p w:rsidR="004A6229" w:rsidRPr="003D4348" w:rsidRDefault="004A6229" w:rsidP="003951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4A6229" w:rsidRDefault="004A6229" w:rsidP="008B34C8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 xml:space="preserve">Erro ao tentar </w:t>
            </w:r>
            <w:proofErr w:type="spellStart"/>
            <w:r>
              <w:rPr>
                <w:rFonts w:ascii="Arial" w:hAnsi="Arial"/>
                <w:sz w:val="20"/>
                <w:lang w:val="pt-BR"/>
              </w:rPr>
              <w:t>logar</w:t>
            </w:r>
            <w:proofErr w:type="spellEnd"/>
            <w:r>
              <w:rPr>
                <w:rFonts w:ascii="Arial" w:hAnsi="Arial"/>
                <w:sz w:val="20"/>
                <w:lang w:val="pt-BR"/>
              </w:rPr>
              <w:t xml:space="preserve"> no sistema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4A6229" w:rsidRPr="003D4348" w:rsidRDefault="004A6229" w:rsidP="008B34C8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4A6229" w:rsidRPr="003D4348" w:rsidRDefault="004A6229" w:rsidP="003951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EC46A8" w:rsidRDefault="00EC46A8" w:rsidP="00EC46A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EC46A8" w:rsidRPr="001E40E6" w:rsidTr="00856AF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EC46A8" w:rsidTr="00856AF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43AB4" w:rsidTr="00856AF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43AB4" w:rsidRPr="004A4D4E" w:rsidRDefault="00743AB4" w:rsidP="004A4D4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 xml:space="preserve">Campo </w:t>
            </w:r>
            <w:proofErr w:type="spellStart"/>
            <w:r w:rsidRPr="004A4D4E">
              <w:rPr>
                <w:lang w:val="pt-BR"/>
              </w:rPr>
              <w:t>Login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43AB4" w:rsidRPr="004A4D4E" w:rsidRDefault="00743AB4" w:rsidP="004A4D4E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>
              <w:t>v</w:t>
            </w:r>
            <w:r w:rsidRPr="004A4D4E">
              <w:t>alter</w:t>
            </w:r>
            <w:proofErr w:type="spellEnd"/>
          </w:p>
        </w:tc>
      </w:tr>
      <w:tr w:rsidR="00743AB4" w:rsidTr="00856AFA">
        <w:tc>
          <w:tcPr>
            <w:tcW w:w="2448" w:type="dxa"/>
            <w:shd w:val="clear" w:color="auto" w:fill="E0E0E0"/>
          </w:tcPr>
          <w:p w:rsidR="00743AB4" w:rsidRPr="004A4D4E" w:rsidRDefault="00743AB4" w:rsidP="004A4D4E">
            <w:pPr>
              <w:pStyle w:val="bp"/>
              <w:spacing w:before="0" w:after="0"/>
              <w:rPr>
                <w:lang w:val="pt-BR"/>
              </w:rPr>
            </w:pPr>
            <w:r w:rsidRPr="004A4D4E">
              <w:rPr>
                <w:lang w:val="pt-BR"/>
              </w:rPr>
              <w:t>Campo Senha</w:t>
            </w:r>
          </w:p>
        </w:tc>
        <w:tc>
          <w:tcPr>
            <w:tcW w:w="1944" w:type="dxa"/>
          </w:tcPr>
          <w:p w:rsidR="00743AB4" w:rsidRPr="004A4D4E" w:rsidRDefault="00743AB4" w:rsidP="004A4D4E">
            <w:pPr>
              <w:pStyle w:val="bp"/>
              <w:spacing w:before="0" w:after="0"/>
              <w:jc w:val="center"/>
            </w:pPr>
            <w:r w:rsidRPr="004A4D4E">
              <w:t>58</w:t>
            </w:r>
            <w:r>
              <w:t>00</w:t>
            </w:r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r w:rsidRPr="004A4D4E">
              <w:t>58</w:t>
            </w:r>
            <w:r>
              <w:t>22</w:t>
            </w:r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r w:rsidRPr="004A4D4E">
              <w:t>58</w:t>
            </w:r>
            <w:r>
              <w:t>33</w:t>
            </w:r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r w:rsidRPr="004A4D4E">
              <w:t>58</w:t>
            </w:r>
            <w:r>
              <w:t>11</w:t>
            </w:r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r>
              <w:t>5544</w:t>
            </w:r>
          </w:p>
        </w:tc>
      </w:tr>
      <w:tr w:rsidR="00743AB4" w:rsidTr="00856AFA">
        <w:tc>
          <w:tcPr>
            <w:tcW w:w="2448" w:type="dxa"/>
            <w:shd w:val="clear" w:color="auto" w:fill="E0E0E0"/>
          </w:tcPr>
          <w:p w:rsidR="00743AB4" w:rsidRPr="004A4D4E" w:rsidRDefault="00743AB4" w:rsidP="00856AFA">
            <w:pPr>
              <w:pStyle w:val="bp"/>
              <w:spacing w:before="0" w:after="0"/>
            </w:pPr>
            <w:proofErr w:type="spellStart"/>
            <w:r w:rsidRPr="004A4D4E">
              <w:t>Botão</w:t>
            </w:r>
            <w:proofErr w:type="spellEnd"/>
            <w:r w:rsidRPr="004A4D4E">
              <w:t xml:space="preserve"> </w:t>
            </w:r>
            <w:proofErr w:type="spellStart"/>
            <w:r w:rsidRPr="004A4D4E">
              <w:t>Entrar</w:t>
            </w:r>
            <w:proofErr w:type="spellEnd"/>
          </w:p>
        </w:tc>
        <w:tc>
          <w:tcPr>
            <w:tcW w:w="1944" w:type="dxa"/>
          </w:tcPr>
          <w:p w:rsidR="00743AB4" w:rsidRPr="004A4D4E" w:rsidRDefault="00743AB4" w:rsidP="004A4D4E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  <w:tc>
          <w:tcPr>
            <w:tcW w:w="2196" w:type="dxa"/>
          </w:tcPr>
          <w:p w:rsidR="00743AB4" w:rsidRPr="004A4D4E" w:rsidRDefault="00743AB4" w:rsidP="006775B2">
            <w:pPr>
              <w:pStyle w:val="bp"/>
              <w:spacing w:before="0" w:after="0"/>
              <w:jc w:val="center"/>
            </w:pPr>
            <w:proofErr w:type="spellStart"/>
            <w:r w:rsidRPr="004A4D4E">
              <w:t>Entrar</w:t>
            </w:r>
            <w:proofErr w:type="spellEnd"/>
          </w:p>
        </w:tc>
      </w:tr>
    </w:tbl>
    <w:p w:rsidR="00EC46A8" w:rsidRDefault="00EC46A8">
      <w:pPr>
        <w:pStyle w:val="bp"/>
        <w:spacing w:before="0" w:after="0"/>
      </w:pPr>
    </w:p>
    <w:sectPr w:rsidR="00EC46A8" w:rsidSect="000F379B">
      <w:headerReference w:type="default" r:id="rId14"/>
      <w:footerReference w:type="even" r:id="rId15"/>
      <w:footerReference w:type="default" r:id="rId16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78C" w:rsidRDefault="0089678C">
      <w:r>
        <w:separator/>
      </w:r>
    </w:p>
  </w:endnote>
  <w:endnote w:type="continuationSeparator" w:id="0">
    <w:p w:rsidR="0089678C" w:rsidRDefault="00896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B650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B650EC">
      <w:rPr>
        <w:rStyle w:val="Nmerodepgina"/>
      </w:rPr>
      <w:fldChar w:fldCharType="separate"/>
    </w:r>
    <w:r w:rsidR="008B34C8">
      <w:rPr>
        <w:rStyle w:val="Nmerodepgina"/>
        <w:noProof/>
      </w:rPr>
      <w:t>1</w:t>
    </w:r>
    <w:r w:rsidR="00B650EC">
      <w:rPr>
        <w:rStyle w:val="Nmerodepgina"/>
      </w:rPr>
      <w:fldChar w:fldCharType="end"/>
    </w:r>
    <w:r>
      <w:rPr>
        <w:rStyle w:val="Nmerodepgina"/>
      </w:rPr>
      <w:t xml:space="preserve"> de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650EC">
      <w:rPr>
        <w:rStyle w:val="Nmerodepgina"/>
      </w:rPr>
      <w:fldChar w:fldCharType="separate"/>
    </w:r>
    <w:r w:rsidR="008B34C8">
      <w:rPr>
        <w:rStyle w:val="Nmerodepgina"/>
        <w:noProof/>
      </w:rPr>
      <w:t>3</w:t>
    </w:r>
    <w:r w:rsidR="00B650EC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B650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B650EC">
      <w:rPr>
        <w:rStyle w:val="Nmerodepgina"/>
      </w:rPr>
      <w:fldChar w:fldCharType="separate"/>
    </w:r>
    <w:r w:rsidR="008B34C8">
      <w:rPr>
        <w:rStyle w:val="Nmerodepgina"/>
        <w:noProof/>
      </w:rPr>
      <w:t>2</w:t>
    </w:r>
    <w:r w:rsidR="00B650EC">
      <w:rPr>
        <w:rStyle w:val="Nmerodepgina"/>
      </w:rPr>
      <w:fldChar w:fldCharType="end"/>
    </w:r>
    <w:r>
      <w:rPr>
        <w:rStyle w:val="Nmerodepgina"/>
      </w:rPr>
      <w:t xml:space="preserve"> de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650EC">
      <w:rPr>
        <w:rStyle w:val="Nmerodepgina"/>
      </w:rPr>
      <w:fldChar w:fldCharType="separate"/>
    </w:r>
    <w:r w:rsidR="008B34C8">
      <w:rPr>
        <w:rStyle w:val="Nmerodepgina"/>
        <w:noProof/>
      </w:rPr>
      <w:t>3</w:t>
    </w:r>
    <w:r w:rsidR="00B650EC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B650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B650EC">
      <w:rPr>
        <w:rStyle w:val="Nmerodepgina"/>
      </w:rPr>
      <w:fldChar w:fldCharType="separate"/>
    </w:r>
    <w:r w:rsidR="008B34C8">
      <w:rPr>
        <w:rStyle w:val="Nmerodepgina"/>
        <w:noProof/>
      </w:rPr>
      <w:t>3</w:t>
    </w:r>
    <w:r w:rsidR="00B650EC">
      <w:rPr>
        <w:rStyle w:val="Nmerodepgina"/>
      </w:rPr>
      <w:fldChar w:fldCharType="end"/>
    </w:r>
    <w:r>
      <w:rPr>
        <w:rStyle w:val="Nmerodepgina"/>
      </w:rPr>
      <w:t xml:space="preserve"> de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650EC">
      <w:rPr>
        <w:rStyle w:val="Nmerodepgina"/>
      </w:rPr>
      <w:fldChar w:fldCharType="separate"/>
    </w:r>
    <w:r w:rsidR="008B34C8">
      <w:rPr>
        <w:rStyle w:val="Nmerodepgina"/>
        <w:noProof/>
      </w:rPr>
      <w:t>3</w:t>
    </w:r>
    <w:r w:rsidR="00B650EC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78C" w:rsidRDefault="0089678C">
      <w:r>
        <w:separator/>
      </w:r>
    </w:p>
  </w:footnote>
  <w:footnote w:type="continuationSeparator" w:id="0">
    <w:p w:rsidR="0089678C" w:rsidRDefault="00896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0F379B" w:rsidTr="00EC46A8">
      <w:trPr>
        <w:trHeight w:val="382"/>
      </w:trPr>
      <w:tc>
        <w:tcPr>
          <w:tcW w:w="5905" w:type="dxa"/>
        </w:tcPr>
        <w:p w:rsidR="000F379B" w:rsidRDefault="00B650EC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0F379B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 w:rsidTr="00EC46A8">
      <w:trPr>
        <w:trHeight w:val="255"/>
      </w:trPr>
      <w:tc>
        <w:tcPr>
          <w:tcW w:w="5905" w:type="dxa"/>
        </w:tcPr>
        <w:p w:rsidR="000F379B" w:rsidRDefault="00F669D0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5046F9" w:rsidRDefault="00B1758C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CD0ADC">
            <w:rPr>
              <w:lang w:val="pt-BR"/>
            </w:rPr>
            <w:t>06/11/2013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B650EC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3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FD0C36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>Data:</w:t>
          </w:r>
          <w:r w:rsidR="00342693">
            <w:rPr>
              <w:lang w:val="pt-BR"/>
            </w:rPr>
            <w:t xml:space="preserve"> 06/11/2013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B650EC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FA5101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A0404A">
            <w:rPr>
              <w:lang w:val="pt-BR"/>
            </w:rPr>
            <w:t>06/11/2013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765D6"/>
    <w:rsid w:val="000862ED"/>
    <w:rsid w:val="000F379B"/>
    <w:rsid w:val="001E3FF4"/>
    <w:rsid w:val="001E40E6"/>
    <w:rsid w:val="002E5EC8"/>
    <w:rsid w:val="00311519"/>
    <w:rsid w:val="00342693"/>
    <w:rsid w:val="003832C4"/>
    <w:rsid w:val="003D4348"/>
    <w:rsid w:val="004A4D4E"/>
    <w:rsid w:val="004A6229"/>
    <w:rsid w:val="004A6C5D"/>
    <w:rsid w:val="005046F9"/>
    <w:rsid w:val="00597CDB"/>
    <w:rsid w:val="005E1AA2"/>
    <w:rsid w:val="00612269"/>
    <w:rsid w:val="0065016E"/>
    <w:rsid w:val="006C2884"/>
    <w:rsid w:val="007356AD"/>
    <w:rsid w:val="00743AB4"/>
    <w:rsid w:val="00762EA6"/>
    <w:rsid w:val="007A4846"/>
    <w:rsid w:val="00817C5F"/>
    <w:rsid w:val="0089678C"/>
    <w:rsid w:val="008A2978"/>
    <w:rsid w:val="008B34C8"/>
    <w:rsid w:val="0090750A"/>
    <w:rsid w:val="00950E2C"/>
    <w:rsid w:val="009D741D"/>
    <w:rsid w:val="009E5EF0"/>
    <w:rsid w:val="00A0404A"/>
    <w:rsid w:val="00A4009C"/>
    <w:rsid w:val="00AE0828"/>
    <w:rsid w:val="00B1758C"/>
    <w:rsid w:val="00B650EC"/>
    <w:rsid w:val="00BA18A0"/>
    <w:rsid w:val="00C47D62"/>
    <w:rsid w:val="00C66297"/>
    <w:rsid w:val="00CD0ADC"/>
    <w:rsid w:val="00CD7ED6"/>
    <w:rsid w:val="00D666FE"/>
    <w:rsid w:val="00E039DA"/>
    <w:rsid w:val="00E21D9F"/>
    <w:rsid w:val="00E91CB0"/>
    <w:rsid w:val="00EC46A8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4CD93-E383-4197-B343-9694DF8C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90</TotalTime>
  <Pages>3</Pages>
  <Words>454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33</cp:revision>
  <cp:lastPrinted>2003-10-06T11:49:00Z</cp:lastPrinted>
  <dcterms:created xsi:type="dcterms:W3CDTF">2014-02-22T19:08:00Z</dcterms:created>
  <dcterms:modified xsi:type="dcterms:W3CDTF">2014-03-12T13:21:00Z</dcterms:modified>
</cp:coreProperties>
</file>