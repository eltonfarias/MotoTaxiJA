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017EE3">
        <w:rPr>
          <w:rFonts w:ascii="Arial" w:hAnsi="Arial"/>
          <w:b/>
          <w:sz w:val="24"/>
          <w:szCs w:val="24"/>
          <w:lang w:val="pt-BR"/>
        </w:rPr>
        <w:t>Teste de Usuário</w:t>
      </w:r>
      <w:r w:rsidR="00167E26">
        <w:rPr>
          <w:rFonts w:ascii="Arial" w:hAnsi="Arial"/>
          <w:b/>
          <w:sz w:val="24"/>
          <w:szCs w:val="24"/>
          <w:lang w:val="pt-BR"/>
        </w:rPr>
        <w:t xml:space="preserve"> Log</w:t>
      </w:r>
      <w:r w:rsidR="00017EE3">
        <w:rPr>
          <w:rFonts w:ascii="Arial" w:hAnsi="Arial"/>
          <w:b/>
          <w:sz w:val="24"/>
          <w:szCs w:val="24"/>
          <w:lang w:val="pt-BR"/>
        </w:rPr>
        <w:t>ando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 xml:space="preserve"> no Sistema</w:t>
      </w:r>
      <w:r w:rsidR="00DC130B">
        <w:rPr>
          <w:rFonts w:ascii="Arial" w:hAnsi="Arial"/>
          <w:b/>
          <w:sz w:val="24"/>
          <w:szCs w:val="24"/>
          <w:lang w:val="pt-BR"/>
        </w:rPr>
        <w:t xml:space="preserve"> com </w:t>
      </w:r>
      <w:r w:rsidR="00017EE3">
        <w:rPr>
          <w:rFonts w:ascii="Arial" w:hAnsi="Arial"/>
          <w:b/>
          <w:sz w:val="24"/>
          <w:szCs w:val="24"/>
          <w:lang w:val="pt-BR"/>
        </w:rPr>
        <w:t>s</w:t>
      </w:r>
      <w:r>
        <w:rPr>
          <w:rFonts w:ascii="Arial" w:hAnsi="Arial"/>
          <w:b/>
          <w:sz w:val="24"/>
          <w:szCs w:val="24"/>
          <w:lang w:val="pt-BR"/>
        </w:rPr>
        <w:t>ucesso</w:t>
      </w:r>
      <w:r w:rsidR="00017EE3">
        <w:rPr>
          <w:rFonts w:ascii="Arial" w:hAnsi="Arial"/>
          <w:b/>
          <w:sz w:val="24"/>
          <w:szCs w:val="24"/>
          <w:lang w:val="pt-BR"/>
        </w:rPr>
        <w:t>.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017EE3" w:rsidRDefault="00017EE3" w:rsidP="00017EE3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Na tela de menu principal, há um botão de Cadastrar Usuário, onde ao clicar no botão, vai abrir a tela de cadastro. Após esse procedimento o usuário poderá realizar com sucesso o cadastro de usuário.</w:t>
      </w:r>
    </w:p>
    <w:p w:rsidR="00017EE3" w:rsidRPr="004A09B5" w:rsidRDefault="00017EE3" w:rsidP="00017EE3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017EE3" w:rsidRDefault="00017EE3" w:rsidP="00017EE3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 xml:space="preserve">Qualquer usuário que utilize sistema </w:t>
      </w:r>
      <w:proofErr w:type="spellStart"/>
      <w:r>
        <w:rPr>
          <w:rFonts w:ascii="Arial" w:hAnsi="Arial" w:cs="Arial"/>
          <w:b w:val="0"/>
          <w:sz w:val="20"/>
          <w:lang w:val="pt-BR"/>
        </w:rPr>
        <w:t>Android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a partir da versão 2.3, deve estar com o app previamente instalado, com acesso à internet e com usuário previamente cadastrado no sistema.</w:t>
      </w:r>
    </w:p>
    <w:p w:rsidR="00017EE3" w:rsidRPr="00346AB9" w:rsidRDefault="00017EE3" w:rsidP="00017EE3">
      <w:pPr>
        <w:pStyle w:val="Corpodetexto"/>
        <w:rPr>
          <w:b w:val="0"/>
          <w:lang w:val="pt-BR"/>
        </w:rPr>
      </w:pPr>
    </w:p>
    <w:p w:rsidR="00017EE3" w:rsidRDefault="00017EE3" w:rsidP="00017EE3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Usuário logado no sistema.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Default="00950B59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4F4092">
        <w:rPr>
          <w:rFonts w:ascii="Arial" w:hAnsi="Arial"/>
          <w:b/>
          <w:sz w:val="20"/>
          <w:u w:val="single"/>
        </w:rPr>
        <w:t>Requeridos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para </w:t>
      </w:r>
      <w:proofErr w:type="spellStart"/>
      <w:r w:rsidRPr="004F4092">
        <w:rPr>
          <w:rFonts w:ascii="Arial" w:hAnsi="Arial"/>
          <w:b/>
          <w:sz w:val="20"/>
          <w:u w:val="single"/>
        </w:rPr>
        <w:t>Execução</w:t>
      </w:r>
      <w:proofErr w:type="spellEnd"/>
      <w:r w:rsidRPr="004F4092">
        <w:rPr>
          <w:rFonts w:ascii="Arial" w:hAnsi="Arial"/>
          <w:b/>
          <w:sz w:val="20"/>
        </w:rPr>
        <w:t xml:space="preserve">: </w:t>
      </w:r>
    </w:p>
    <w:p w:rsidR="00017EE3" w:rsidRPr="004F4092" w:rsidRDefault="00017EE3">
      <w:pPr>
        <w:pStyle w:val="bp"/>
        <w:spacing w:before="0" w:after="0"/>
        <w:rPr>
          <w:rFonts w:ascii="Arial" w:hAnsi="Arial"/>
          <w:b/>
          <w:sz w:val="20"/>
        </w:rPr>
      </w:pPr>
    </w:p>
    <w:p w:rsidR="004A09B5" w:rsidRDefault="004A09B5">
      <w:pPr>
        <w:pStyle w:val="bp"/>
        <w:spacing w:before="0" w:after="0"/>
        <w:rPr>
          <w:rFonts w:ascii="Arial" w:hAnsi="Arial"/>
          <w:sz w:val="20"/>
        </w:rPr>
      </w:pPr>
    </w:p>
    <w:p w:rsidR="00017EE3" w:rsidRPr="000A3F24" w:rsidRDefault="00017EE3" w:rsidP="00017EE3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Clicar no botão Login</w:t>
      </w:r>
      <w:r w:rsidRPr="000A3F24">
        <w:rPr>
          <w:rFonts w:asciiTheme="minorHAnsi" w:hAnsiTheme="minorHAnsi"/>
          <w:b w:val="0"/>
          <w:color w:val="1F497D" w:themeColor="text2"/>
          <w:lang w:val="pt-BR"/>
        </w:rPr>
        <w:t xml:space="preserve"> na tela de menu principal do app;</w:t>
      </w:r>
    </w:p>
    <w:p w:rsidR="00017EE3" w:rsidRPr="000A3F24" w:rsidRDefault="00017EE3" w:rsidP="00017EE3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 xml:space="preserve">Preenche os campos em </w:t>
      </w:r>
      <w:r w:rsidRPr="000A3F24">
        <w:rPr>
          <w:rFonts w:asciiTheme="minorHAnsi" w:hAnsiTheme="minorHAnsi"/>
          <w:b w:val="0"/>
          <w:color w:val="1F497D" w:themeColor="text2"/>
          <w:lang w:val="pt-BR"/>
        </w:rPr>
        <w:t xml:space="preserve">necessários para </w:t>
      </w:r>
      <w:r>
        <w:rPr>
          <w:rFonts w:asciiTheme="minorHAnsi" w:hAnsiTheme="minorHAnsi"/>
          <w:b w:val="0"/>
          <w:color w:val="1F497D" w:themeColor="text2"/>
          <w:lang w:val="pt-BR"/>
        </w:rPr>
        <w:t>ação</w:t>
      </w:r>
      <w:r w:rsidRPr="000A3F24">
        <w:rPr>
          <w:rFonts w:asciiTheme="minorHAnsi" w:hAnsiTheme="minorHAnsi"/>
          <w:b w:val="0"/>
          <w:color w:val="1F497D" w:themeColor="text2"/>
          <w:lang w:val="pt-BR"/>
        </w:rPr>
        <w:t>:</w:t>
      </w:r>
      <w:r>
        <w:rPr>
          <w:rFonts w:asciiTheme="minorHAnsi" w:hAnsiTheme="minorHAnsi"/>
          <w:b w:val="0"/>
          <w:color w:val="1F497D" w:themeColor="text2"/>
          <w:lang w:val="pt-BR"/>
        </w:rPr>
        <w:t xml:space="preserve"> </w:t>
      </w:r>
    </w:p>
    <w:p w:rsidR="00017EE3" w:rsidRDefault="00FC5617" w:rsidP="00017EE3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LOGIN</w:t>
      </w:r>
    </w:p>
    <w:p w:rsidR="00017EE3" w:rsidRDefault="00FC5617" w:rsidP="00017EE3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SENHA</w:t>
      </w:r>
    </w:p>
    <w:p w:rsidR="00017EE3" w:rsidRPr="000A3F24" w:rsidRDefault="00017EE3" w:rsidP="00017EE3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Sistema valida</w:t>
      </w:r>
      <w:r w:rsidRPr="000A3F24">
        <w:rPr>
          <w:rFonts w:asciiTheme="minorHAnsi" w:hAnsiTheme="minorHAnsi"/>
          <w:b w:val="0"/>
          <w:color w:val="1F497D" w:themeColor="text2"/>
          <w:lang w:val="pt-BR"/>
        </w:rPr>
        <w:t xml:space="preserve"> os dados inseridos.</w:t>
      </w:r>
    </w:p>
    <w:p w:rsidR="00017EE3" w:rsidRDefault="00017EE3" w:rsidP="00017EE3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Sistema autentica</w:t>
      </w:r>
      <w:r w:rsidRPr="000A3F24">
        <w:rPr>
          <w:rFonts w:asciiTheme="minorHAnsi" w:hAnsiTheme="minorHAnsi"/>
          <w:b w:val="0"/>
          <w:color w:val="1F497D" w:themeColor="text2"/>
          <w:lang w:val="pt-BR"/>
        </w:rPr>
        <w:t xml:space="preserve"> o</w:t>
      </w:r>
      <w:r>
        <w:rPr>
          <w:rFonts w:asciiTheme="minorHAnsi" w:hAnsiTheme="minorHAnsi"/>
          <w:b w:val="0"/>
          <w:color w:val="1F497D" w:themeColor="text2"/>
          <w:lang w:val="pt-BR"/>
        </w:rPr>
        <w:t xml:space="preserve"> usuário</w:t>
      </w:r>
      <w:r w:rsidRPr="000A3F24">
        <w:rPr>
          <w:rFonts w:asciiTheme="minorHAnsi" w:hAnsiTheme="minorHAnsi"/>
          <w:b w:val="0"/>
          <w:color w:val="1F497D" w:themeColor="text2"/>
          <w:lang w:val="pt-BR"/>
        </w:rPr>
        <w:t>.</w:t>
      </w:r>
    </w:p>
    <w:p w:rsidR="00017EE3" w:rsidRDefault="00017EE3" w:rsidP="00017EE3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 xml:space="preserve">Sistema exibe mensagem (“Usuário Logado no sistema com </w:t>
      </w:r>
      <w:proofErr w:type="gramStart"/>
      <w:r>
        <w:rPr>
          <w:rFonts w:asciiTheme="minorHAnsi" w:hAnsiTheme="minorHAnsi"/>
          <w:b w:val="0"/>
          <w:color w:val="1F497D" w:themeColor="text2"/>
          <w:lang w:val="pt-BR"/>
        </w:rPr>
        <w:t>sucesso.”</w:t>
      </w:r>
      <w:proofErr w:type="gramEnd"/>
      <w:r>
        <w:rPr>
          <w:rFonts w:asciiTheme="minorHAnsi" w:hAnsiTheme="minorHAnsi"/>
          <w:b w:val="0"/>
          <w:color w:val="1F497D" w:themeColor="text2"/>
          <w:lang w:val="pt-BR"/>
        </w:rPr>
        <w:t>)</w:t>
      </w:r>
    </w:p>
    <w:p w:rsidR="00017EE3" w:rsidRDefault="00017EE3" w:rsidP="00017EE3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Sistema exibe a Tela Principal com os Menus</w:t>
      </w:r>
    </w:p>
    <w:p w:rsidR="00017EE3" w:rsidRPr="00017EE3" w:rsidRDefault="00017EE3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D5073C" w:rsidRDefault="00D5073C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017EE3" w:rsidRDefault="00017EE3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017EE3" w:rsidRDefault="00017EE3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017EE3" w:rsidRDefault="00017EE3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017EE3" w:rsidRDefault="00017EE3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017EE3" w:rsidRDefault="00017EE3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017EE3" w:rsidRDefault="00017EE3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017EE3" w:rsidRDefault="00017EE3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017EE3" w:rsidRDefault="00017EE3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017EE3" w:rsidRDefault="00017EE3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T 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3467F2">
        <w:rPr>
          <w:rFonts w:ascii="Arial" w:hAnsi="Arial"/>
          <w:b/>
          <w:sz w:val="24"/>
          <w:szCs w:val="24"/>
          <w:lang w:val="pt-BR"/>
        </w:rPr>
        <w:t>Teste de Usuário Logando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no Sistema</w:t>
      </w:r>
      <w:r w:rsidR="003467F2">
        <w:rPr>
          <w:rFonts w:ascii="Arial" w:hAnsi="Arial"/>
          <w:b/>
          <w:sz w:val="24"/>
          <w:szCs w:val="24"/>
          <w:lang w:val="pt-BR"/>
        </w:rPr>
        <w:t xml:space="preserve"> com dado do</w:t>
      </w:r>
      <w:r w:rsidR="006B6ED2">
        <w:rPr>
          <w:rFonts w:ascii="Arial" w:hAnsi="Arial"/>
          <w:b/>
          <w:sz w:val="24"/>
          <w:szCs w:val="24"/>
          <w:lang w:val="pt-BR"/>
        </w:rPr>
        <w:t xml:space="preserve"> </w:t>
      </w:r>
      <w:r w:rsidR="00DC130B">
        <w:rPr>
          <w:rFonts w:ascii="Arial" w:hAnsi="Arial"/>
          <w:b/>
          <w:sz w:val="24"/>
          <w:szCs w:val="24"/>
          <w:lang w:val="pt-BR"/>
        </w:rPr>
        <w:t>Login I</w:t>
      </w:r>
      <w:r w:rsidR="006B6ED2">
        <w:rPr>
          <w:rFonts w:ascii="Arial" w:hAnsi="Arial"/>
          <w:b/>
          <w:sz w:val="24"/>
          <w:szCs w:val="24"/>
          <w:lang w:val="pt-BR"/>
        </w:rPr>
        <w:t>nválido</w:t>
      </w:r>
      <w:r w:rsidR="003467F2">
        <w:rPr>
          <w:rFonts w:ascii="Arial" w:hAnsi="Arial"/>
          <w:b/>
          <w:sz w:val="24"/>
          <w:szCs w:val="24"/>
          <w:lang w:val="pt-BR"/>
        </w:rPr>
        <w:t>.</w:t>
      </w:r>
    </w:p>
    <w:p w:rsidR="004F4092" w:rsidRPr="00DA2604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017EE3" w:rsidRDefault="00017EE3" w:rsidP="00017EE3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Na tela de menu principal, há um botão de Cadastrar Usuário, onde ao clicar no botão, vai abrir a tela de cadastro. Após esse procedimento o usuário poderá realizar com sucesso o cadastro de usuário.</w:t>
      </w:r>
    </w:p>
    <w:p w:rsidR="00017EE3" w:rsidRPr="004A09B5" w:rsidRDefault="00017EE3" w:rsidP="00017EE3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017EE3" w:rsidRDefault="00017EE3" w:rsidP="00017EE3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 xml:space="preserve">Qualquer usuário que utilize sistema </w:t>
      </w:r>
      <w:proofErr w:type="spellStart"/>
      <w:r>
        <w:rPr>
          <w:rFonts w:ascii="Arial" w:hAnsi="Arial" w:cs="Arial"/>
          <w:b w:val="0"/>
          <w:sz w:val="20"/>
          <w:lang w:val="pt-BR"/>
        </w:rPr>
        <w:t>Android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a partir da versão 2.3, deve estar com o app previamente instalado, com acesso à internet e com usuário previamente cadastrado no sistema.</w:t>
      </w:r>
    </w:p>
    <w:p w:rsidR="00017EE3" w:rsidRPr="00346AB9" w:rsidRDefault="00017EE3" w:rsidP="00017EE3">
      <w:pPr>
        <w:pStyle w:val="Corpodetexto"/>
        <w:rPr>
          <w:b w:val="0"/>
          <w:lang w:val="pt-BR"/>
        </w:rPr>
      </w:pPr>
    </w:p>
    <w:p w:rsidR="00017EE3" w:rsidRDefault="00017EE3" w:rsidP="00017EE3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Usuário não autenticado no sistema.</w:t>
      </w:r>
    </w:p>
    <w:p w:rsidR="00017EE3" w:rsidRPr="004A09B5" w:rsidRDefault="00017EE3" w:rsidP="00017EE3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017EE3" w:rsidRDefault="00017EE3" w:rsidP="00017EE3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4F4092">
        <w:rPr>
          <w:rFonts w:ascii="Arial" w:hAnsi="Arial"/>
          <w:b/>
          <w:sz w:val="20"/>
          <w:u w:val="single"/>
        </w:rPr>
        <w:t>Requeridos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para </w:t>
      </w:r>
      <w:proofErr w:type="spellStart"/>
      <w:r w:rsidRPr="004F4092">
        <w:rPr>
          <w:rFonts w:ascii="Arial" w:hAnsi="Arial"/>
          <w:b/>
          <w:sz w:val="20"/>
          <w:u w:val="single"/>
        </w:rPr>
        <w:t>Execução</w:t>
      </w:r>
      <w:proofErr w:type="spellEnd"/>
      <w:r w:rsidRPr="004F4092">
        <w:rPr>
          <w:rFonts w:ascii="Arial" w:hAnsi="Arial"/>
          <w:b/>
          <w:sz w:val="20"/>
        </w:rPr>
        <w:t xml:space="preserve">: </w:t>
      </w:r>
    </w:p>
    <w:p w:rsidR="00017EE3" w:rsidRPr="004F4092" w:rsidRDefault="00017EE3" w:rsidP="00017EE3">
      <w:pPr>
        <w:pStyle w:val="bp"/>
        <w:spacing w:before="0" w:after="0"/>
        <w:rPr>
          <w:rFonts w:ascii="Arial" w:hAnsi="Arial"/>
          <w:b/>
          <w:sz w:val="20"/>
        </w:rPr>
      </w:pPr>
    </w:p>
    <w:p w:rsidR="00017EE3" w:rsidRDefault="00017EE3" w:rsidP="00017EE3">
      <w:pPr>
        <w:pStyle w:val="bp"/>
        <w:spacing w:before="0" w:after="0"/>
        <w:rPr>
          <w:rFonts w:ascii="Arial" w:hAnsi="Arial"/>
          <w:sz w:val="20"/>
        </w:rPr>
      </w:pPr>
    </w:p>
    <w:p w:rsidR="00017EE3" w:rsidRPr="000A3F24" w:rsidRDefault="00017EE3" w:rsidP="00017EE3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Clicar no botão Login</w:t>
      </w:r>
      <w:r w:rsidRPr="000A3F24">
        <w:rPr>
          <w:rFonts w:asciiTheme="minorHAnsi" w:hAnsiTheme="minorHAnsi"/>
          <w:b w:val="0"/>
          <w:color w:val="1F497D" w:themeColor="text2"/>
          <w:lang w:val="pt-BR"/>
        </w:rPr>
        <w:t xml:space="preserve"> na tela de menu principal do app;</w:t>
      </w:r>
    </w:p>
    <w:p w:rsidR="00017EE3" w:rsidRPr="000A3F24" w:rsidRDefault="00017EE3" w:rsidP="00017EE3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 xml:space="preserve">Preenche os campos em </w:t>
      </w:r>
      <w:r w:rsidRPr="000A3F24">
        <w:rPr>
          <w:rFonts w:asciiTheme="minorHAnsi" w:hAnsiTheme="minorHAnsi"/>
          <w:b w:val="0"/>
          <w:color w:val="1F497D" w:themeColor="text2"/>
          <w:lang w:val="pt-BR"/>
        </w:rPr>
        <w:t xml:space="preserve">necessários para </w:t>
      </w:r>
      <w:r>
        <w:rPr>
          <w:rFonts w:asciiTheme="minorHAnsi" w:hAnsiTheme="minorHAnsi"/>
          <w:b w:val="0"/>
          <w:color w:val="1F497D" w:themeColor="text2"/>
          <w:lang w:val="pt-BR"/>
        </w:rPr>
        <w:t>ação</w:t>
      </w:r>
      <w:r w:rsidRPr="000A3F24">
        <w:rPr>
          <w:rFonts w:asciiTheme="minorHAnsi" w:hAnsiTheme="minorHAnsi"/>
          <w:b w:val="0"/>
          <w:color w:val="1F497D" w:themeColor="text2"/>
          <w:lang w:val="pt-BR"/>
        </w:rPr>
        <w:t>:</w:t>
      </w:r>
      <w:r>
        <w:rPr>
          <w:rFonts w:asciiTheme="minorHAnsi" w:hAnsiTheme="minorHAnsi"/>
          <w:b w:val="0"/>
          <w:color w:val="1F497D" w:themeColor="text2"/>
          <w:lang w:val="pt-BR"/>
        </w:rPr>
        <w:t xml:space="preserve"> </w:t>
      </w:r>
    </w:p>
    <w:p w:rsidR="00017EE3" w:rsidRPr="000A3F24" w:rsidRDefault="00FC5617" w:rsidP="00017EE3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LOGIN</w:t>
      </w:r>
    </w:p>
    <w:p w:rsidR="00017EE3" w:rsidRDefault="00FC5617" w:rsidP="00017EE3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SENHA</w:t>
      </w:r>
    </w:p>
    <w:p w:rsidR="00017EE3" w:rsidRPr="000A3F24" w:rsidRDefault="00017EE3" w:rsidP="00017EE3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Sistema valida</w:t>
      </w:r>
      <w:r w:rsidRPr="000A3F24">
        <w:rPr>
          <w:rFonts w:asciiTheme="minorHAnsi" w:hAnsiTheme="minorHAnsi"/>
          <w:b w:val="0"/>
          <w:color w:val="1F497D" w:themeColor="text2"/>
          <w:lang w:val="pt-BR"/>
        </w:rPr>
        <w:t xml:space="preserve"> os dados inseridos.</w:t>
      </w:r>
    </w:p>
    <w:p w:rsidR="00017EE3" w:rsidRDefault="00017EE3" w:rsidP="00017EE3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Sistema exibe mensagem (“Login</w:t>
      </w:r>
      <w:r w:rsidR="003467F2">
        <w:rPr>
          <w:rFonts w:asciiTheme="minorHAnsi" w:hAnsiTheme="minorHAnsi"/>
          <w:b w:val="0"/>
          <w:color w:val="1F497D" w:themeColor="text2"/>
          <w:lang w:val="pt-BR"/>
        </w:rPr>
        <w:t xml:space="preserve"> não existe ou com dados inválidos</w:t>
      </w:r>
      <w:r>
        <w:rPr>
          <w:rFonts w:asciiTheme="minorHAnsi" w:hAnsiTheme="minorHAnsi"/>
          <w:b w:val="0"/>
          <w:color w:val="1F497D" w:themeColor="text2"/>
          <w:lang w:val="pt-BR"/>
        </w:rPr>
        <w:t>.</w:t>
      </w:r>
      <w:r w:rsidR="003467F2">
        <w:rPr>
          <w:rFonts w:asciiTheme="minorHAnsi" w:hAnsiTheme="minorHAnsi"/>
          <w:b w:val="0"/>
          <w:color w:val="1F497D" w:themeColor="text2"/>
          <w:lang w:val="pt-BR"/>
        </w:rPr>
        <w:t xml:space="preserve"> Favor reinserir os dados. ”</w:t>
      </w:r>
      <w:r>
        <w:rPr>
          <w:rFonts w:asciiTheme="minorHAnsi" w:hAnsiTheme="minorHAnsi"/>
          <w:b w:val="0"/>
          <w:color w:val="1F497D" w:themeColor="text2"/>
          <w:lang w:val="pt-BR"/>
        </w:rPr>
        <w:t>)</w:t>
      </w:r>
    </w:p>
    <w:p w:rsidR="00017EE3" w:rsidRDefault="00017EE3" w:rsidP="00017EE3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 xml:space="preserve">Sistema </w:t>
      </w:r>
      <w:r w:rsidR="003467F2">
        <w:rPr>
          <w:rFonts w:asciiTheme="minorHAnsi" w:hAnsiTheme="minorHAnsi"/>
          <w:b w:val="0"/>
          <w:color w:val="1F497D" w:themeColor="text2"/>
          <w:lang w:val="pt-BR"/>
        </w:rPr>
        <w:t>exibe o cursor no campo Login para que os dados sejam reinseridos novamente.</w:t>
      </w:r>
    </w:p>
    <w:p w:rsidR="00D5073C" w:rsidRDefault="00D5073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3467F2" w:rsidRDefault="003467F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3467F2" w:rsidRDefault="003467F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3467F2" w:rsidRDefault="003467F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3467F2" w:rsidRDefault="003467F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3467F2" w:rsidRDefault="003467F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3467F2" w:rsidRDefault="003467F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3467F2" w:rsidRDefault="003467F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3467F2" w:rsidRDefault="003467F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3467F2" w:rsidRDefault="003467F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3467F2" w:rsidRDefault="003467F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396AAC" w:rsidRDefault="00396AA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B6ED2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lastRenderedPageBreak/>
        <w:t>T 03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3467F2">
        <w:rPr>
          <w:rFonts w:ascii="Arial" w:hAnsi="Arial"/>
          <w:b/>
          <w:sz w:val="24"/>
          <w:szCs w:val="24"/>
          <w:lang w:val="pt-BR"/>
        </w:rPr>
        <w:t>Teste de Usuário Logando</w:t>
      </w:r>
      <w:r w:rsidR="003467F2" w:rsidRPr="00DA2604">
        <w:rPr>
          <w:rFonts w:ascii="Arial" w:hAnsi="Arial"/>
          <w:b/>
          <w:sz w:val="24"/>
          <w:szCs w:val="24"/>
          <w:lang w:val="pt-BR"/>
        </w:rPr>
        <w:t xml:space="preserve"> no Sistema</w:t>
      </w:r>
      <w:r w:rsidR="003467F2">
        <w:rPr>
          <w:rFonts w:ascii="Arial" w:hAnsi="Arial"/>
          <w:b/>
          <w:sz w:val="24"/>
          <w:szCs w:val="24"/>
          <w:lang w:val="pt-BR"/>
        </w:rPr>
        <w:t xml:space="preserve"> com</w:t>
      </w:r>
      <w:r w:rsidR="00DC130B">
        <w:rPr>
          <w:rFonts w:ascii="Arial" w:hAnsi="Arial"/>
          <w:b/>
          <w:sz w:val="24"/>
          <w:szCs w:val="24"/>
          <w:lang w:val="pt-BR"/>
        </w:rPr>
        <w:t xml:space="preserve"> Senha I</w:t>
      </w:r>
      <w:r>
        <w:rPr>
          <w:rFonts w:ascii="Arial" w:hAnsi="Arial"/>
          <w:b/>
          <w:sz w:val="24"/>
          <w:szCs w:val="24"/>
          <w:lang w:val="pt-BR"/>
        </w:rPr>
        <w:t>nválida</w:t>
      </w:r>
    </w:p>
    <w:p w:rsidR="006B6ED2" w:rsidRPr="00DA2604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53250E" w:rsidRDefault="0053250E" w:rsidP="0053250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Na tela de menu principal, há um botão de Cadastrar Usuário, onde ao clicar no botão, vai abrir a tela de cadastro. Após esse procedimento o usuário poderá realizar com sucesso o cadastro de usuário.</w:t>
      </w:r>
    </w:p>
    <w:p w:rsidR="0053250E" w:rsidRPr="004A09B5" w:rsidRDefault="0053250E" w:rsidP="0053250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53250E" w:rsidRDefault="0053250E" w:rsidP="0053250E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 xml:space="preserve">Qualquer usuário que utilize sistema </w:t>
      </w:r>
      <w:proofErr w:type="spellStart"/>
      <w:r>
        <w:rPr>
          <w:rFonts w:ascii="Arial" w:hAnsi="Arial" w:cs="Arial"/>
          <w:b w:val="0"/>
          <w:sz w:val="20"/>
          <w:lang w:val="pt-BR"/>
        </w:rPr>
        <w:t>Android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a partir da versão 2.3, deve estar com o app previamente instalado, com acesso à internet e com usuário previamente cadastrado no sistema.</w:t>
      </w:r>
    </w:p>
    <w:p w:rsidR="0053250E" w:rsidRPr="00346AB9" w:rsidRDefault="0053250E" w:rsidP="0053250E">
      <w:pPr>
        <w:pStyle w:val="Corpodetexto"/>
        <w:rPr>
          <w:b w:val="0"/>
          <w:lang w:val="pt-BR"/>
        </w:rPr>
      </w:pPr>
    </w:p>
    <w:p w:rsidR="0053250E" w:rsidRDefault="0053250E" w:rsidP="0053250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Usuário não autenticado no sistema.</w:t>
      </w:r>
    </w:p>
    <w:p w:rsidR="006B6ED2" w:rsidRPr="004A09B5" w:rsidRDefault="006B6ED2" w:rsidP="006B6ED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6B6ED2" w:rsidRPr="004F4092" w:rsidRDefault="006B6ED2" w:rsidP="006B6ED2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4F4092">
        <w:rPr>
          <w:rFonts w:ascii="Arial" w:hAnsi="Arial"/>
          <w:b/>
          <w:sz w:val="20"/>
          <w:u w:val="single"/>
        </w:rPr>
        <w:t>Requeridos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para </w:t>
      </w:r>
      <w:proofErr w:type="spellStart"/>
      <w:r w:rsidRPr="004F4092">
        <w:rPr>
          <w:rFonts w:ascii="Arial" w:hAnsi="Arial"/>
          <w:b/>
          <w:sz w:val="20"/>
          <w:u w:val="single"/>
        </w:rPr>
        <w:t>Execução</w:t>
      </w:r>
      <w:proofErr w:type="spellEnd"/>
      <w:r w:rsidRPr="004F4092">
        <w:rPr>
          <w:rFonts w:ascii="Arial" w:hAnsi="Arial"/>
          <w:b/>
          <w:sz w:val="20"/>
        </w:rPr>
        <w:t xml:space="preserve">: </w:t>
      </w:r>
    </w:p>
    <w:p w:rsidR="006B6ED2" w:rsidRDefault="006B6ED2" w:rsidP="006B6ED2">
      <w:pPr>
        <w:pStyle w:val="bp"/>
        <w:spacing w:before="0" w:after="0"/>
        <w:rPr>
          <w:rFonts w:ascii="Arial" w:hAnsi="Arial"/>
          <w:sz w:val="20"/>
        </w:rPr>
      </w:pPr>
    </w:p>
    <w:p w:rsidR="0053250E" w:rsidRPr="000A3F24" w:rsidRDefault="0053250E" w:rsidP="0053250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Clicar no botão Login</w:t>
      </w:r>
      <w:r w:rsidRPr="000A3F24">
        <w:rPr>
          <w:rFonts w:asciiTheme="minorHAnsi" w:hAnsiTheme="minorHAnsi"/>
          <w:b w:val="0"/>
          <w:color w:val="1F497D" w:themeColor="text2"/>
          <w:lang w:val="pt-BR"/>
        </w:rPr>
        <w:t xml:space="preserve"> na tela de menu principal do app;</w:t>
      </w:r>
    </w:p>
    <w:p w:rsidR="0053250E" w:rsidRPr="000A3F24" w:rsidRDefault="0053250E" w:rsidP="0053250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 xml:space="preserve">Preenche os campos em </w:t>
      </w:r>
      <w:r w:rsidRPr="000A3F24">
        <w:rPr>
          <w:rFonts w:asciiTheme="minorHAnsi" w:hAnsiTheme="minorHAnsi"/>
          <w:b w:val="0"/>
          <w:color w:val="1F497D" w:themeColor="text2"/>
          <w:lang w:val="pt-BR"/>
        </w:rPr>
        <w:t xml:space="preserve">necessários para </w:t>
      </w:r>
      <w:r>
        <w:rPr>
          <w:rFonts w:asciiTheme="minorHAnsi" w:hAnsiTheme="minorHAnsi"/>
          <w:b w:val="0"/>
          <w:color w:val="1F497D" w:themeColor="text2"/>
          <w:lang w:val="pt-BR"/>
        </w:rPr>
        <w:t>ação</w:t>
      </w:r>
      <w:r w:rsidRPr="000A3F24">
        <w:rPr>
          <w:rFonts w:asciiTheme="minorHAnsi" w:hAnsiTheme="minorHAnsi"/>
          <w:b w:val="0"/>
          <w:color w:val="1F497D" w:themeColor="text2"/>
          <w:lang w:val="pt-BR"/>
        </w:rPr>
        <w:t>:</w:t>
      </w:r>
      <w:r>
        <w:rPr>
          <w:rFonts w:asciiTheme="minorHAnsi" w:hAnsiTheme="minorHAnsi"/>
          <w:b w:val="0"/>
          <w:color w:val="1F497D" w:themeColor="text2"/>
          <w:lang w:val="pt-BR"/>
        </w:rPr>
        <w:t xml:space="preserve"> </w:t>
      </w:r>
    </w:p>
    <w:p w:rsidR="0053250E" w:rsidRPr="000A3F24" w:rsidRDefault="00FC5617" w:rsidP="0053250E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LOGIN</w:t>
      </w:r>
      <w:bookmarkStart w:id="0" w:name="_GoBack"/>
      <w:bookmarkEnd w:id="0"/>
    </w:p>
    <w:p w:rsidR="0053250E" w:rsidRDefault="00FC5617" w:rsidP="0053250E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SENHA</w:t>
      </w:r>
    </w:p>
    <w:p w:rsidR="0053250E" w:rsidRPr="000A3F24" w:rsidRDefault="0053250E" w:rsidP="0053250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Sistema valida</w:t>
      </w:r>
      <w:r w:rsidRPr="000A3F24">
        <w:rPr>
          <w:rFonts w:asciiTheme="minorHAnsi" w:hAnsiTheme="minorHAnsi"/>
          <w:b w:val="0"/>
          <w:color w:val="1F497D" w:themeColor="text2"/>
          <w:lang w:val="pt-BR"/>
        </w:rPr>
        <w:t xml:space="preserve"> os dados inseridos.</w:t>
      </w:r>
    </w:p>
    <w:p w:rsidR="0053250E" w:rsidRDefault="0053250E" w:rsidP="0053250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Sistema exibe mensagem (“Senha não existe ou com dados inválidos. Favor reinserir os dados. ”)</w:t>
      </w:r>
    </w:p>
    <w:p w:rsidR="0053250E" w:rsidRDefault="0053250E" w:rsidP="0053250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Sistema exibe o cursor no campo Senha para que os dados sejam reinseridos novamente.</w:t>
      </w:r>
    </w:p>
    <w:p w:rsidR="004F4092" w:rsidRPr="006B6ED2" w:rsidRDefault="004F4092" w:rsidP="004F4092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</w:p>
    <w:p w:rsidR="004C48D8" w:rsidRPr="006B6ED2" w:rsidRDefault="004C48D8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DD3C63" w:rsidRPr="007D4217" w:rsidRDefault="00DD3C6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DD3C63" w:rsidRPr="007D4217" w:rsidSect="00D5073C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A5A" w:rsidRDefault="001C3A5A">
      <w:r>
        <w:separator/>
      </w:r>
    </w:p>
  </w:endnote>
  <w:endnote w:type="continuationSeparator" w:id="0">
    <w:p w:rsidR="001C3A5A" w:rsidRDefault="001C3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502" w:rsidRDefault="00BF45C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502" w:rsidRDefault="001C3A5A">
    <w:pPr>
      <w:jc w:val="right"/>
    </w:pPr>
    <w:r>
      <w:rPr>
        <w:noProof/>
        <w:lang w:eastAsia="zh-TW"/>
      </w:rPr>
      <w:pict>
        <v:group id="_x0000_s2049" style="position:absolute;left:0;text-align:left;margin-left:168.75pt;margin-top:578.25pt;width:6pt;height:42.6pt;z-index:251660288;mso-height-percent:780;mso-position-horizontal-relative:right-margin-area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2820;top:4935;width:0;height:1320" o:connectortype="straight" strokecolor="#4f81bd [3204]"/>
          <v:shape id="_x0000_s2051" type="#_x0000_t32" style="position:absolute;left:2880;top:4935;width:0;height:1320" o:connectortype="straight" strokecolor="#4f81bd [3204]"/>
          <v:shape id="_x0000_s2052" type="#_x0000_t32" style="position:absolute;left:2940;top:4935;width:0;height:1320" o:connectortype="straight" strokecolor="#4f81bd [3204]"/>
          <w10:wrap anchorx="page" anchory="page"/>
        </v:group>
      </w:pict>
    </w:r>
    <w:r>
      <w:rPr>
        <w:noProof/>
        <w:lang w:eastAsia="zh-TW"/>
      </w:rPr>
      <w:pict>
        <v:rect id="_x0000_s2053" style="position:absolute;left:0;text-align:left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p w:rsidR="00441A3D" w:rsidRPr="00441A3D" w:rsidRDefault="00441A3D" w:rsidP="00441A3D">
                <w:pPr>
                  <w:rPr>
                    <w:lang w:val="pt-BR"/>
                  </w:rPr>
                </w:pPr>
              </w:p>
            </w:txbxContent>
          </v:textbox>
          <w10:wrap anchorx="margin" anchory="pag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A5A" w:rsidRDefault="001C3A5A">
      <w:r>
        <w:separator/>
      </w:r>
    </w:p>
  </w:footnote>
  <w:footnote w:type="continuationSeparator" w:id="0">
    <w:p w:rsidR="001C3A5A" w:rsidRDefault="001C3A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502" w:rsidRDefault="00167E26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</w:t>
    </w:r>
    <w:r w:rsidR="00950B59">
      <w:rPr>
        <w:b/>
        <w:sz w:val="28"/>
        <w:lang w:val="pt-BR"/>
      </w:rPr>
      <w:t xml:space="preserve">: </w:t>
    </w:r>
    <w:r w:rsidR="002029C9">
      <w:rPr>
        <w:b/>
        <w:sz w:val="28"/>
        <w:lang w:val="pt-BR"/>
      </w:rPr>
      <w:t>Log</w:t>
    </w:r>
    <w:r w:rsidR="00017EE3">
      <w:rPr>
        <w:b/>
        <w:sz w:val="28"/>
        <w:lang w:val="pt-BR"/>
      </w:rPr>
      <w:t>in</w:t>
    </w:r>
    <w:r w:rsidR="002029C9">
      <w:rPr>
        <w:b/>
        <w:sz w:val="28"/>
        <w:lang w:val="pt-BR"/>
      </w:rPr>
      <w:t xml:space="preserve"> no Sistema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D6348DA"/>
    <w:multiLevelType w:val="hybridMultilevel"/>
    <w:tmpl w:val="37FABA52"/>
    <w:lvl w:ilvl="0" w:tplc="BF64E92E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3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8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3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7"/>
  </w:num>
  <w:num w:numId="4">
    <w:abstractNumId w:val="13"/>
  </w:num>
  <w:num w:numId="5">
    <w:abstractNumId w:val="22"/>
  </w:num>
  <w:num w:numId="6">
    <w:abstractNumId w:val="20"/>
  </w:num>
  <w:num w:numId="7">
    <w:abstractNumId w:val="8"/>
  </w:num>
  <w:num w:numId="8">
    <w:abstractNumId w:val="19"/>
  </w:num>
  <w:num w:numId="9">
    <w:abstractNumId w:val="25"/>
  </w:num>
  <w:num w:numId="10">
    <w:abstractNumId w:val="1"/>
  </w:num>
  <w:num w:numId="11">
    <w:abstractNumId w:val="4"/>
  </w:num>
  <w:num w:numId="12">
    <w:abstractNumId w:val="33"/>
  </w:num>
  <w:num w:numId="13">
    <w:abstractNumId w:val="7"/>
  </w:num>
  <w:num w:numId="14">
    <w:abstractNumId w:val="0"/>
  </w:num>
  <w:num w:numId="15">
    <w:abstractNumId w:val="28"/>
  </w:num>
  <w:num w:numId="16">
    <w:abstractNumId w:val="27"/>
  </w:num>
  <w:num w:numId="17">
    <w:abstractNumId w:val="26"/>
  </w:num>
  <w:num w:numId="18">
    <w:abstractNumId w:val="24"/>
  </w:num>
  <w:num w:numId="19">
    <w:abstractNumId w:val="5"/>
  </w:num>
  <w:num w:numId="20">
    <w:abstractNumId w:val="13"/>
    <w:lvlOverride w:ilvl="0">
      <w:startOverride w:val="1"/>
    </w:lvlOverride>
  </w:num>
  <w:num w:numId="2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6"/>
  </w:num>
  <w:num w:numId="24">
    <w:abstractNumId w:val="16"/>
  </w:num>
  <w:num w:numId="25">
    <w:abstractNumId w:val="2"/>
  </w:num>
  <w:num w:numId="26">
    <w:abstractNumId w:val="23"/>
  </w:num>
  <w:num w:numId="27">
    <w:abstractNumId w:val="31"/>
  </w:num>
  <w:num w:numId="28">
    <w:abstractNumId w:val="18"/>
  </w:num>
  <w:num w:numId="29">
    <w:abstractNumId w:val="30"/>
  </w:num>
  <w:num w:numId="30">
    <w:abstractNumId w:val="11"/>
  </w:num>
  <w:num w:numId="31">
    <w:abstractNumId w:val="12"/>
  </w:num>
  <w:num w:numId="32">
    <w:abstractNumId w:val="10"/>
  </w:num>
  <w:num w:numId="33">
    <w:abstractNumId w:val="21"/>
  </w:num>
  <w:num w:numId="34">
    <w:abstractNumId w:val="32"/>
  </w:num>
  <w:num w:numId="35">
    <w:abstractNumId w:val="15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2"/>
        <o:r id="V:Rule2" type="connector" idref="#_x0000_s2050"/>
        <o:r id="V:Rule3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3C63"/>
    <w:rsid w:val="000050FD"/>
    <w:rsid w:val="00017EE3"/>
    <w:rsid w:val="00040C68"/>
    <w:rsid w:val="00063477"/>
    <w:rsid w:val="00070BD4"/>
    <w:rsid w:val="000A7E17"/>
    <w:rsid w:val="000F2C61"/>
    <w:rsid w:val="000F59B8"/>
    <w:rsid w:val="00164020"/>
    <w:rsid w:val="00167E26"/>
    <w:rsid w:val="001C3A5A"/>
    <w:rsid w:val="001E0394"/>
    <w:rsid w:val="002029C9"/>
    <w:rsid w:val="002A15F4"/>
    <w:rsid w:val="002C0502"/>
    <w:rsid w:val="002E000A"/>
    <w:rsid w:val="00343D24"/>
    <w:rsid w:val="003467F2"/>
    <w:rsid w:val="00346AB9"/>
    <w:rsid w:val="00361023"/>
    <w:rsid w:val="00396AAC"/>
    <w:rsid w:val="0042609E"/>
    <w:rsid w:val="00441A3D"/>
    <w:rsid w:val="004A09B5"/>
    <w:rsid w:val="004C48D8"/>
    <w:rsid w:val="004F4092"/>
    <w:rsid w:val="005038F9"/>
    <w:rsid w:val="0053250E"/>
    <w:rsid w:val="005334EE"/>
    <w:rsid w:val="00634671"/>
    <w:rsid w:val="006360A2"/>
    <w:rsid w:val="00642B1C"/>
    <w:rsid w:val="006726A7"/>
    <w:rsid w:val="006B6ED2"/>
    <w:rsid w:val="00734900"/>
    <w:rsid w:val="00784110"/>
    <w:rsid w:val="007A34B5"/>
    <w:rsid w:val="007D4217"/>
    <w:rsid w:val="00807542"/>
    <w:rsid w:val="008E6228"/>
    <w:rsid w:val="00950B59"/>
    <w:rsid w:val="00950C4B"/>
    <w:rsid w:val="009F72E7"/>
    <w:rsid w:val="00A03C62"/>
    <w:rsid w:val="00A371C4"/>
    <w:rsid w:val="00A745D1"/>
    <w:rsid w:val="00AD13FC"/>
    <w:rsid w:val="00AE2441"/>
    <w:rsid w:val="00B02FC6"/>
    <w:rsid w:val="00BD373A"/>
    <w:rsid w:val="00BF45C2"/>
    <w:rsid w:val="00CA15B1"/>
    <w:rsid w:val="00CF6171"/>
    <w:rsid w:val="00D31E44"/>
    <w:rsid w:val="00D5073C"/>
    <w:rsid w:val="00DA2604"/>
    <w:rsid w:val="00DC130B"/>
    <w:rsid w:val="00DD3C63"/>
    <w:rsid w:val="00EE401A"/>
    <w:rsid w:val="00EE7D32"/>
    <w:rsid w:val="00F91492"/>
    <w:rsid w:val="00FC5617"/>
    <w:rsid w:val="00FD1113"/>
    <w:rsid w:val="00FD3C31"/>
    <w:rsid w:val="00FD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,"/>
  <w:listSeparator w:val=";"/>
  <w15:docId w15:val="{36A78342-B4BF-445A-9E61-B92543B4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link w:val="CorpodetextoChar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017EE3"/>
    <w:rPr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1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Sistema de Rastreamento 4 de dezembro de 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(1).dot</Template>
  <TotalTime>42</TotalTime>
  <Pages>3</Pages>
  <Words>414</Words>
  <Characters>2238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Teste Logar no Sistema</vt:lpstr>
      <vt:lpstr>Test Cases</vt:lpstr>
    </vt:vector>
  </TitlesOfParts>
  <Company>&lt;company&gt;</Company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Teste Logar no Sistema</dc:title>
  <dc:subject>Caso de Teste Logar no Sistema</dc:subject>
  <dc:creator>Valter Vasconcelos</dc:creator>
  <dc:description>Projeto de Software II</dc:description>
  <cp:lastModifiedBy>Elton Farias</cp:lastModifiedBy>
  <cp:revision>21</cp:revision>
  <cp:lastPrinted>2003-10-06T11:49:00Z</cp:lastPrinted>
  <dcterms:created xsi:type="dcterms:W3CDTF">2013-10-09T19:39:00Z</dcterms:created>
  <dcterms:modified xsi:type="dcterms:W3CDTF">2014-05-28T15:17:00Z</dcterms:modified>
</cp:coreProperties>
</file>