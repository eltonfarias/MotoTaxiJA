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0F379B" w:rsidRPr="001127FA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Pr="00E52278" w:rsidRDefault="00762EA6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127FA" w:rsidRDefault="008D56DB" w:rsidP="009E5EF0">
            <w:pPr>
              <w:pStyle w:val="bp"/>
              <w:tabs>
                <w:tab w:val="left" w:pos="5685"/>
              </w:tabs>
              <w:rPr>
                <w:rFonts w:asciiTheme="minorHAnsi" w:hAnsiTheme="minorHAnsi"/>
                <w:b/>
                <w:szCs w:val="22"/>
                <w:lang w:val="pt-BR"/>
              </w:rPr>
            </w:pPr>
            <w:r w:rsidRPr="001127FA">
              <w:rPr>
                <w:rFonts w:asciiTheme="minorHAnsi" w:hAnsiTheme="minorHAnsi" w:cs="Arial"/>
                <w:b/>
                <w:szCs w:val="22"/>
                <w:lang w:val="pt-BR"/>
              </w:rPr>
              <w:t>Teste Cadastrar Moto taxista com sucesso</w:t>
            </w:r>
          </w:p>
        </w:tc>
      </w:tr>
      <w:tr w:rsidR="000F379B" w:rsidRPr="001127FA" w:rsidTr="00FD38A4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Pr="00E52278" w:rsidRDefault="00762EA6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C6E8E" w:rsidRDefault="008D56DB" w:rsidP="008D56DB">
            <w:pPr>
              <w:pStyle w:val="Corpodetexto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O caso de uso</w:t>
            </w:r>
            <w:r w:rsidR="00643CFF"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, irá fazer a inclusão do ator, de forma a preencher todas as informações necessárias </w:t>
            </w: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nos passos na tabela a</w:t>
            </w:r>
            <w:r w:rsidR="00643CFF"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baixo </w:t>
            </w: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para</w:t>
            </w:r>
            <w:r w:rsidR="00643CFF"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 cadastrar no sistema com sucesso</w:t>
            </w: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.</w:t>
            </w:r>
          </w:p>
        </w:tc>
      </w:tr>
      <w:tr w:rsidR="000F379B" w:rsidRPr="001127FA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Pr="00E52278" w:rsidRDefault="00762EA6">
            <w:pPr>
              <w:pStyle w:val="bp"/>
              <w:rPr>
                <w:rFonts w:asciiTheme="minorHAnsi" w:hAnsiTheme="minorHAnsi"/>
                <w:b/>
                <w:sz w:val="20"/>
              </w:rPr>
            </w:pPr>
            <w:proofErr w:type="spellStart"/>
            <w:r w:rsidRPr="00E52278">
              <w:rPr>
                <w:rFonts w:asciiTheme="minorHAnsi" w:hAnsiTheme="minorHAnsi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C6E8E" w:rsidRDefault="008D56DB" w:rsidP="008D56DB">
            <w:pPr>
              <w:pStyle w:val="Corpodetexto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 w:rsidRPr="007C6E8E">
              <w:rPr>
                <w:rFonts w:asciiTheme="minorHAnsi" w:hAnsiTheme="minorHAnsi" w:cs="Arial"/>
                <w:b w:val="0"/>
                <w:sz w:val="22"/>
                <w:szCs w:val="22"/>
                <w:lang w:val="pt-BR"/>
              </w:rPr>
              <w:t>Qualquer usuário que utilize sistema Android a partir da versão 2.3, deve estar previamente cadastrado o usuário do tipo: Moto taxista e estar com acesso à internet para acessar o recurso.</w:t>
            </w:r>
          </w:p>
        </w:tc>
      </w:tr>
      <w:tr w:rsidR="000F379B" w:rsidRPr="001127FA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Pr="00E52278" w:rsidRDefault="00762EA6">
            <w:pPr>
              <w:pStyle w:val="bp"/>
              <w:rPr>
                <w:rFonts w:asciiTheme="minorHAnsi" w:hAnsiTheme="minorHAnsi"/>
                <w:b/>
                <w:sz w:val="20"/>
              </w:rPr>
            </w:pPr>
            <w:proofErr w:type="spellStart"/>
            <w:r w:rsidRPr="00E52278">
              <w:rPr>
                <w:rFonts w:asciiTheme="minorHAnsi" w:hAnsiTheme="minorHAnsi"/>
                <w:b/>
                <w:sz w:val="20"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C6E8E" w:rsidRDefault="008D56DB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Moto taxista cadastrado no sistema.</w:t>
            </w:r>
          </w:p>
        </w:tc>
      </w:tr>
      <w:tr w:rsidR="000F379B" w:rsidRPr="00E52278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Pr="00E52278" w:rsidRDefault="00762EA6">
            <w:pPr>
              <w:pStyle w:val="bp"/>
              <w:spacing w:before="0" w:after="0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65097" w:rsidRDefault="000862ED">
            <w:pPr>
              <w:pStyle w:val="bp"/>
              <w:rPr>
                <w:rFonts w:asciiTheme="minorHAnsi" w:hAnsiTheme="minorHAnsi"/>
                <w:bCs/>
                <w:szCs w:val="22"/>
                <w:lang w:val="pt-BR"/>
              </w:rPr>
            </w:pPr>
            <w:r w:rsidRPr="00765097">
              <w:rPr>
                <w:rFonts w:asciiTheme="minorHAnsi" w:hAnsiTheme="minorHAnsi"/>
                <w:bCs/>
                <w:szCs w:val="22"/>
                <w:lang w:val="pt-BR"/>
              </w:rPr>
              <w:t>Não há observações</w:t>
            </w:r>
          </w:p>
        </w:tc>
      </w:tr>
      <w:tr w:rsidR="000F379B" w:rsidRPr="00E52278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Pr="00E52278" w:rsidRDefault="00762EA6">
            <w:pPr>
              <w:pStyle w:val="bp"/>
              <w:spacing w:before="0" w:after="0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765097" w:rsidRDefault="000862ED">
            <w:pPr>
              <w:pStyle w:val="bp"/>
              <w:rPr>
                <w:rFonts w:asciiTheme="minorHAnsi" w:hAnsiTheme="minorHAnsi"/>
                <w:bCs/>
                <w:szCs w:val="22"/>
                <w:lang w:val="pt-BR"/>
              </w:rPr>
            </w:pPr>
            <w:r w:rsidRPr="00765097">
              <w:rPr>
                <w:rFonts w:asciiTheme="minorHAnsi" w:hAnsiTheme="minorHAnsi"/>
                <w:bCs/>
                <w:szCs w:val="22"/>
                <w:lang w:val="pt-BR"/>
              </w:rPr>
              <w:t>Passou</w:t>
            </w:r>
          </w:p>
        </w:tc>
      </w:tr>
      <w:tr w:rsidR="000F379B" w:rsidRPr="00E522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Pr="00E52278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Pr="00E52278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Pr="00E52278" w:rsidRDefault="00762EA6">
            <w:pPr>
              <w:pStyle w:val="bp"/>
              <w:jc w:val="center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Pr="00E52278" w:rsidRDefault="00762EA6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Pr="00E52278" w:rsidRDefault="00762EA6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F</w:t>
            </w:r>
          </w:p>
        </w:tc>
      </w:tr>
      <w:tr w:rsidR="005D12BD" w:rsidRPr="00E522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D12BD" w:rsidRPr="00E52278" w:rsidRDefault="005D12BD">
            <w:pPr>
              <w:pStyle w:val="proc"/>
              <w:rPr>
                <w:rFonts w:asciiTheme="minorHAnsi" w:hAnsiTheme="minorHAnsi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D12BD" w:rsidRPr="00E52278" w:rsidRDefault="005D12BD" w:rsidP="00E5227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1: </w:t>
            </w:r>
            <w:r w:rsidR="00E52278" w:rsidRPr="00E52278">
              <w:rPr>
                <w:rFonts w:asciiTheme="minorHAnsi" w:hAnsiTheme="minorHAnsi"/>
                <w:sz w:val="20"/>
                <w:lang w:val="pt-BR"/>
              </w:rPr>
              <w:t>Usuário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clica na opção </w:t>
            </w:r>
            <w:r w:rsidR="00E52278" w:rsidRPr="00E52278">
              <w:rPr>
                <w:rFonts w:asciiTheme="minorHAnsi" w:hAnsiTheme="minorHAnsi"/>
                <w:sz w:val="20"/>
                <w:lang w:val="pt-BR"/>
              </w:rPr>
              <w:t>Cadastrar Moto taxista na tela principal de menu do sistema</w:t>
            </w:r>
          </w:p>
        </w:tc>
        <w:tc>
          <w:tcPr>
            <w:tcW w:w="5596" w:type="dxa"/>
          </w:tcPr>
          <w:p w:rsidR="005D12BD" w:rsidRPr="00E52278" w:rsidRDefault="005D12BD" w:rsidP="00643CFF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5D12BD" w:rsidRPr="00E52278" w:rsidRDefault="005D12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E52278" w:rsidRDefault="005D12BD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0F379B" w:rsidRPr="00E522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E52278" w:rsidRDefault="000F379B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E52278" w:rsidRDefault="005D12BD" w:rsidP="00E5227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2</w:t>
            </w:r>
            <w:r w:rsidR="003D4348" w:rsidRPr="00E52278">
              <w:rPr>
                <w:rFonts w:asciiTheme="minorHAnsi" w:hAnsiTheme="minorHAnsi"/>
                <w:sz w:val="20"/>
                <w:lang w:val="pt-BR"/>
              </w:rPr>
              <w:t xml:space="preserve">: O </w:t>
            </w:r>
            <w:r w:rsidR="00E52278" w:rsidRPr="00E52278">
              <w:rPr>
                <w:rFonts w:asciiTheme="minorHAnsi" w:hAnsiTheme="minorHAnsi"/>
                <w:sz w:val="20"/>
                <w:lang w:val="pt-BR"/>
              </w:rPr>
              <w:t xml:space="preserve">Usuário </w:t>
            </w:r>
            <w:r w:rsidR="003D4348" w:rsidRPr="00E52278">
              <w:rPr>
                <w:rFonts w:asciiTheme="minorHAnsi" w:hAnsiTheme="minorHAnsi"/>
                <w:sz w:val="20"/>
                <w:lang w:val="pt-BR"/>
              </w:rPr>
              <w:t xml:space="preserve">digita </w:t>
            </w:r>
            <w:r w:rsidR="00643CFF" w:rsidRPr="00E52278">
              <w:rPr>
                <w:rFonts w:asciiTheme="minorHAnsi" w:hAnsiTheme="minorHAnsi"/>
                <w:sz w:val="20"/>
                <w:lang w:val="pt-BR"/>
              </w:rPr>
              <w:t xml:space="preserve">o </w:t>
            </w:r>
            <w:r w:rsidR="00E52278" w:rsidRPr="00E52278">
              <w:rPr>
                <w:rFonts w:asciiTheme="minorHAnsi" w:hAnsiTheme="minorHAnsi"/>
                <w:sz w:val="20"/>
                <w:lang w:val="pt-BR"/>
              </w:rPr>
              <w:t>nome</w:t>
            </w:r>
          </w:p>
        </w:tc>
        <w:tc>
          <w:tcPr>
            <w:tcW w:w="5596" w:type="dxa"/>
          </w:tcPr>
          <w:p w:rsidR="000F379B" w:rsidRPr="00E52278" w:rsidRDefault="001E40E6" w:rsidP="00E52278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 w:rsidR="00E52278">
              <w:rPr>
                <w:rFonts w:asciiTheme="minorHAnsi" w:hAnsiTheme="minorHAnsi"/>
                <w:sz w:val="20"/>
                <w:lang w:val="pt-BR"/>
              </w:rPr>
              <w:t>nome</w:t>
            </w:r>
            <w:r w:rsidR="00643CFF"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E52278" w:rsidRDefault="003B4777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E52278" w:rsidRDefault="000F379B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8A2978" w:rsidRPr="00E522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A2978" w:rsidRPr="00E52278" w:rsidRDefault="008A2978">
            <w:pPr>
              <w:pStyle w:val="proc"/>
              <w:rPr>
                <w:rFonts w:asciiTheme="minorHAnsi" w:hAnsiTheme="minorHAnsi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A2978" w:rsidRPr="00E52278" w:rsidRDefault="005D12BD" w:rsidP="00643CFF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3</w:t>
            </w:r>
            <w:r w:rsidR="008A2978" w:rsidRPr="00E52278">
              <w:rPr>
                <w:rFonts w:asciiTheme="minorHAnsi" w:hAnsiTheme="minorHAnsi"/>
                <w:sz w:val="20"/>
                <w:lang w:val="pt-BR"/>
              </w:rPr>
              <w:t xml:space="preserve">: </w:t>
            </w:r>
            <w:r w:rsidR="0041734A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="008A2978" w:rsidRPr="00E52278">
              <w:rPr>
                <w:rFonts w:asciiTheme="minorHAnsi" w:hAnsiTheme="minorHAnsi"/>
                <w:sz w:val="20"/>
                <w:lang w:val="pt-BR"/>
              </w:rPr>
              <w:t xml:space="preserve">digita </w:t>
            </w:r>
            <w:r w:rsidR="00E52278" w:rsidRPr="00E52278">
              <w:rPr>
                <w:rFonts w:asciiTheme="minorHAnsi" w:hAnsiTheme="minorHAnsi"/>
                <w:sz w:val="20"/>
                <w:lang w:val="pt-BR"/>
              </w:rPr>
              <w:t>a senha</w:t>
            </w:r>
          </w:p>
        </w:tc>
        <w:tc>
          <w:tcPr>
            <w:tcW w:w="5596" w:type="dxa"/>
          </w:tcPr>
          <w:p w:rsidR="008A2978" w:rsidRPr="00E52278" w:rsidRDefault="001E40E6" w:rsidP="00643CFF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 w:rsidR="00E52278">
              <w:rPr>
                <w:rFonts w:asciiTheme="minorHAnsi" w:hAnsiTheme="minorHAnsi"/>
                <w:sz w:val="20"/>
                <w:lang w:val="pt-BR"/>
              </w:rPr>
              <w:t>senha</w:t>
            </w:r>
            <w:r w:rsidR="00643CFF"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8A2978" w:rsidRPr="00E52278" w:rsidRDefault="003B4777" w:rsidP="0056512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A2978" w:rsidRPr="00E52278" w:rsidRDefault="008A2978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0F379B" w:rsidRPr="00E522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E52278" w:rsidRDefault="000F379B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E52278" w:rsidRDefault="005D12B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4</w:t>
            </w:r>
            <w:r w:rsidR="007356AD" w:rsidRPr="00E52278">
              <w:rPr>
                <w:rFonts w:asciiTheme="minorHAnsi" w:hAnsiTheme="minorHAnsi"/>
                <w:sz w:val="20"/>
                <w:lang w:val="pt-BR"/>
              </w:rPr>
              <w:t xml:space="preserve">: </w:t>
            </w:r>
            <w:r w:rsidR="0041734A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="00643CFF" w:rsidRPr="00E52278">
              <w:rPr>
                <w:rFonts w:asciiTheme="minorHAnsi" w:hAnsiTheme="minorHAnsi"/>
                <w:sz w:val="20"/>
                <w:lang w:val="pt-BR"/>
              </w:rPr>
              <w:t>digita a identidade - RG</w:t>
            </w:r>
          </w:p>
        </w:tc>
        <w:tc>
          <w:tcPr>
            <w:tcW w:w="5596" w:type="dxa"/>
          </w:tcPr>
          <w:p w:rsidR="000F379B" w:rsidRPr="00E52278" w:rsidRDefault="00E52278" w:rsidP="008B34C8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RG</w:t>
            </w:r>
            <w:r w:rsidR="00643CFF"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E52278" w:rsidRDefault="003B4777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E52278" w:rsidRDefault="000F379B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0F379B" w:rsidRPr="00E522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E52278" w:rsidRDefault="000F379B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E52278" w:rsidRDefault="00643CFF" w:rsidP="005D12B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</w:t>
            </w:r>
            <w:r w:rsidR="005D12BD" w:rsidRPr="00E52278">
              <w:rPr>
                <w:rFonts w:asciiTheme="minorHAnsi" w:hAnsiTheme="minorHAnsi"/>
                <w:sz w:val="20"/>
                <w:lang w:val="pt-BR"/>
              </w:rPr>
              <w:t xml:space="preserve">5: </w:t>
            </w:r>
            <w:r w:rsidR="0041734A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digita o número da habilitação</w:t>
            </w:r>
          </w:p>
        </w:tc>
        <w:tc>
          <w:tcPr>
            <w:tcW w:w="5596" w:type="dxa"/>
          </w:tcPr>
          <w:p w:rsidR="000F379B" w:rsidRPr="00E52278" w:rsidRDefault="00643CFF" w:rsidP="00643CFF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0F379B" w:rsidRPr="00E52278" w:rsidRDefault="003B4777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E52278" w:rsidRDefault="000F379B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643CFF" w:rsidRPr="00E522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E52278" w:rsidRDefault="00643CFF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E52278" w:rsidRDefault="005D12BD" w:rsidP="00E5227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6</w:t>
            </w:r>
            <w:r w:rsidR="00643CFF" w:rsidRPr="00E52278">
              <w:rPr>
                <w:rFonts w:asciiTheme="minorHAnsi" w:hAnsiTheme="minorHAnsi"/>
                <w:sz w:val="20"/>
                <w:lang w:val="pt-BR"/>
              </w:rPr>
              <w:t xml:space="preserve">: </w:t>
            </w:r>
            <w:r w:rsidR="0041734A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="00643CFF" w:rsidRPr="00E52278">
              <w:rPr>
                <w:rFonts w:asciiTheme="minorHAnsi" w:hAnsiTheme="minorHAnsi"/>
                <w:sz w:val="20"/>
                <w:lang w:val="pt-BR"/>
              </w:rPr>
              <w:t xml:space="preserve">digita </w:t>
            </w:r>
            <w:r w:rsidR="00E52278" w:rsidRPr="00E52278">
              <w:rPr>
                <w:rFonts w:asciiTheme="minorHAnsi" w:hAnsiTheme="minorHAnsi"/>
                <w:sz w:val="20"/>
                <w:lang w:val="pt-BR"/>
              </w:rPr>
              <w:t>o telefone</w:t>
            </w:r>
          </w:p>
        </w:tc>
        <w:tc>
          <w:tcPr>
            <w:tcW w:w="5596" w:type="dxa"/>
          </w:tcPr>
          <w:p w:rsidR="00643CFF" w:rsidRPr="00E52278" w:rsidRDefault="00643CFF" w:rsidP="00E52278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 w:rsidR="00E52278">
              <w:rPr>
                <w:rFonts w:asciiTheme="minorHAnsi" w:hAnsiTheme="minorHAnsi"/>
                <w:sz w:val="20"/>
                <w:lang w:val="pt-BR"/>
              </w:rPr>
              <w:t>telefone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643CFF" w:rsidRPr="00E52278" w:rsidRDefault="005D12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E52278" w:rsidRDefault="00643CFF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643CFF" w:rsidRPr="00E522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E52278" w:rsidRDefault="00643CFF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E52278" w:rsidRDefault="005D12BD" w:rsidP="00643CFF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7</w:t>
            </w:r>
            <w:r w:rsidR="00643CFF" w:rsidRPr="00E52278">
              <w:rPr>
                <w:rFonts w:asciiTheme="minorHAnsi" w:hAnsiTheme="minorHAnsi"/>
                <w:sz w:val="20"/>
                <w:lang w:val="pt-BR"/>
              </w:rPr>
              <w:t xml:space="preserve">: </w:t>
            </w:r>
            <w:r w:rsidR="0041734A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="00E52278" w:rsidRPr="00E52278">
              <w:rPr>
                <w:rFonts w:asciiTheme="minorHAnsi" w:hAnsiTheme="minorHAnsi"/>
                <w:sz w:val="20"/>
                <w:lang w:val="pt-BR"/>
              </w:rPr>
              <w:t>digita o e</w:t>
            </w:r>
            <w:r w:rsidR="00563885">
              <w:rPr>
                <w:rFonts w:asciiTheme="minorHAnsi" w:hAnsiTheme="minorHAnsi"/>
                <w:sz w:val="20"/>
                <w:lang w:val="pt-BR"/>
              </w:rPr>
              <w:t>-</w:t>
            </w:r>
            <w:r w:rsidR="00E52278" w:rsidRPr="00E52278">
              <w:rPr>
                <w:rFonts w:asciiTheme="minorHAnsi" w:hAnsiTheme="minorHAnsi"/>
                <w:sz w:val="20"/>
                <w:lang w:val="pt-BR"/>
              </w:rPr>
              <w:t>mail</w:t>
            </w:r>
          </w:p>
        </w:tc>
        <w:tc>
          <w:tcPr>
            <w:tcW w:w="5596" w:type="dxa"/>
          </w:tcPr>
          <w:p w:rsidR="00643CFF" w:rsidRPr="00E52278" w:rsidRDefault="00E52278" w:rsidP="00643CFF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O campo e-mail </w:t>
            </w:r>
            <w:r w:rsidR="00643CFF" w:rsidRPr="00E52278">
              <w:rPr>
                <w:rFonts w:asciiTheme="minorHAnsi" w:hAnsiTheme="minorHAnsi"/>
                <w:sz w:val="20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Pr="00E52278" w:rsidRDefault="005D12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E52278" w:rsidRDefault="00643CFF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643CFF" w:rsidRPr="00E522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E52278" w:rsidRDefault="00643CFF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E52278" w:rsidRDefault="005D12BD" w:rsidP="00E5227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8</w:t>
            </w:r>
            <w:r w:rsidR="00643CFF" w:rsidRPr="00E52278">
              <w:rPr>
                <w:rFonts w:asciiTheme="minorHAnsi" w:hAnsiTheme="minorHAnsi"/>
                <w:sz w:val="20"/>
                <w:lang w:val="pt-BR"/>
              </w:rPr>
              <w:t xml:space="preserve">: </w:t>
            </w:r>
            <w:r w:rsidR="0041734A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="00643CFF" w:rsidRPr="00E52278">
              <w:rPr>
                <w:rFonts w:asciiTheme="minorHAnsi" w:hAnsiTheme="minorHAnsi"/>
                <w:sz w:val="20"/>
                <w:lang w:val="pt-BR"/>
              </w:rPr>
              <w:t xml:space="preserve">digita </w:t>
            </w:r>
            <w:r w:rsidR="00E52278" w:rsidRPr="00E52278">
              <w:rPr>
                <w:rFonts w:asciiTheme="minorHAnsi" w:hAnsiTheme="minorHAnsi"/>
                <w:sz w:val="20"/>
                <w:lang w:val="pt-BR"/>
              </w:rPr>
              <w:t>motocicleta</w:t>
            </w:r>
          </w:p>
        </w:tc>
        <w:tc>
          <w:tcPr>
            <w:tcW w:w="5596" w:type="dxa"/>
          </w:tcPr>
          <w:p w:rsidR="00643CFF" w:rsidRPr="00E52278" w:rsidRDefault="00643CFF" w:rsidP="00E52278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 w:rsidR="00E52278">
              <w:rPr>
                <w:rFonts w:asciiTheme="minorHAnsi" w:hAnsiTheme="minorHAnsi"/>
                <w:sz w:val="20"/>
                <w:lang w:val="pt-BR"/>
              </w:rPr>
              <w:t>motocicleta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643CFF" w:rsidRPr="00E52278" w:rsidRDefault="005D12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E52278" w:rsidRDefault="00643CFF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E52278" w:rsidRPr="00E52278" w:rsidTr="00E522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1"/>
        </w:trPr>
        <w:tc>
          <w:tcPr>
            <w:tcW w:w="558" w:type="dxa"/>
            <w:tcBorders>
              <w:right w:val="single" w:sz="4" w:space="0" w:color="auto"/>
            </w:tcBorders>
          </w:tcPr>
          <w:p w:rsidR="00E52278" w:rsidRPr="00E52278" w:rsidRDefault="00E52278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52278" w:rsidRPr="00E52278" w:rsidRDefault="007A5E24" w:rsidP="00E5227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9: O Usuário digita a</w:t>
            </w:r>
            <w:r w:rsidR="00E52278" w:rsidRPr="00E52278">
              <w:rPr>
                <w:rFonts w:asciiTheme="minorHAnsi" w:hAnsiTheme="minorHAnsi"/>
                <w:sz w:val="20"/>
                <w:lang w:val="pt-BR"/>
              </w:rPr>
              <w:t xml:space="preserve"> </w:t>
            </w:r>
            <w:r w:rsidR="00E52278">
              <w:rPr>
                <w:rFonts w:asciiTheme="minorHAnsi" w:hAnsiTheme="minorHAnsi"/>
                <w:sz w:val="20"/>
                <w:lang w:val="pt-BR"/>
              </w:rPr>
              <w:t>placa</w:t>
            </w:r>
          </w:p>
        </w:tc>
        <w:tc>
          <w:tcPr>
            <w:tcW w:w="5596" w:type="dxa"/>
          </w:tcPr>
          <w:p w:rsidR="00E52278" w:rsidRPr="00E52278" w:rsidRDefault="00E52278" w:rsidP="00E52278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placa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E52278" w:rsidRPr="00E52278" w:rsidRDefault="003B4777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E52278" w:rsidRPr="00E52278" w:rsidRDefault="00E52278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5D12BD" w:rsidRPr="00E522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12BD" w:rsidRPr="00E52278" w:rsidRDefault="005D12BD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D12BD" w:rsidRPr="00E52278" w:rsidRDefault="005D12BD" w:rsidP="00E5227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</w:t>
            </w:r>
            <w:r w:rsidR="00E52278">
              <w:rPr>
                <w:rFonts w:asciiTheme="minorHAnsi" w:hAnsiTheme="minorHAnsi"/>
                <w:sz w:val="20"/>
                <w:lang w:val="pt-BR"/>
              </w:rPr>
              <w:t>10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: </w:t>
            </w:r>
            <w:r w:rsidR="0041734A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="00E52278" w:rsidRPr="00E52278">
              <w:rPr>
                <w:rFonts w:asciiTheme="minorHAnsi" w:hAnsiTheme="minorHAnsi"/>
                <w:sz w:val="20"/>
                <w:lang w:val="pt-BR"/>
              </w:rPr>
              <w:t>clica no botã</w:t>
            </w:r>
            <w:r w:rsidR="00E52278">
              <w:rPr>
                <w:rFonts w:asciiTheme="minorHAnsi" w:hAnsiTheme="minorHAnsi"/>
                <w:sz w:val="20"/>
                <w:lang w:val="pt-BR"/>
              </w:rPr>
              <w:t>o</w:t>
            </w:r>
          </w:p>
        </w:tc>
        <w:tc>
          <w:tcPr>
            <w:tcW w:w="5596" w:type="dxa"/>
          </w:tcPr>
          <w:p w:rsidR="005D12BD" w:rsidRPr="00E52278" w:rsidRDefault="005D12BD" w:rsidP="00643CFF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5D12BD" w:rsidRPr="00E52278" w:rsidRDefault="005D12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E52278" w:rsidRDefault="005D12BD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</w:tbl>
    <w:p w:rsidR="000F379B" w:rsidRPr="008D56DB" w:rsidRDefault="000F379B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2B29D0" w:rsidRPr="008D56DB" w:rsidRDefault="002B29D0">
      <w:pPr>
        <w:pStyle w:val="bp"/>
        <w:spacing w:before="0" w:after="0"/>
        <w:rPr>
          <w:rFonts w:asciiTheme="minorHAnsi" w:hAnsiTheme="minorHAnsi"/>
          <w:lang w:val="pt-BR"/>
        </w:rPr>
      </w:pPr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304"/>
        <w:gridCol w:w="1892"/>
        <w:gridCol w:w="2090"/>
        <w:gridCol w:w="2853"/>
        <w:gridCol w:w="2132"/>
      </w:tblGrid>
      <w:tr w:rsidR="00841ACF" w:rsidRPr="00E52278" w:rsidTr="00FC78B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Pr="00E52278" w:rsidRDefault="001E40E6" w:rsidP="00FC78BE">
            <w:pPr>
              <w:pStyle w:val="bp"/>
              <w:spacing w:before="0" w:after="0"/>
              <w:rPr>
                <w:rFonts w:asciiTheme="minorHAnsi" w:hAnsiTheme="minorHAnsi"/>
                <w:b/>
                <w:color w:val="0000FF"/>
                <w:sz w:val="20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Pr="00E52278" w:rsidRDefault="001E40E6" w:rsidP="00FC78BE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Pr="00E52278" w:rsidRDefault="001E40E6" w:rsidP="00FC78BE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Pr="00E52278" w:rsidRDefault="001E40E6" w:rsidP="00FC78BE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Pr="00E52278" w:rsidRDefault="001E40E6" w:rsidP="00FC78BE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Pr="00E52278" w:rsidRDefault="001E40E6" w:rsidP="00FC78BE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5</w:t>
            </w:r>
          </w:p>
        </w:tc>
      </w:tr>
      <w:tr w:rsidR="00841ACF" w:rsidRPr="00E52278" w:rsidTr="00FC78BE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1E40E6" w:rsidRPr="00E52278" w:rsidRDefault="001E40E6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 w:rsidR="00A85431">
              <w:rPr>
                <w:rFonts w:asciiTheme="minorHAnsi" w:hAnsiTheme="minorHAnsi"/>
                <w:sz w:val="20"/>
                <w:lang w:val="pt-BR"/>
              </w:rPr>
              <w:t>Nome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1E40E6" w:rsidRPr="00E52278" w:rsidRDefault="001E5E11" w:rsidP="00841ACF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 xml:space="preserve">Carlos </w:t>
            </w:r>
            <w:r w:rsidR="00841ACF">
              <w:rPr>
                <w:rFonts w:asciiTheme="minorHAnsi" w:hAnsiTheme="minorHAnsi"/>
                <w:sz w:val="20"/>
              </w:rPr>
              <w:t>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Vania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Passos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Willian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Oliveira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Andrea </w:t>
            </w:r>
            <w:proofErr w:type="spellStart"/>
            <w:r>
              <w:rPr>
                <w:rFonts w:asciiTheme="minorHAnsi" w:hAnsiTheme="minorHAnsi"/>
                <w:sz w:val="20"/>
              </w:rPr>
              <w:t>Gusmão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Marcos Aurelio</w:t>
            </w:r>
          </w:p>
        </w:tc>
      </w:tr>
      <w:tr w:rsidR="00841ACF" w:rsidRPr="00E52278" w:rsidTr="00FC78BE">
        <w:tc>
          <w:tcPr>
            <w:tcW w:w="2448" w:type="dxa"/>
            <w:shd w:val="clear" w:color="auto" w:fill="E0E0E0"/>
          </w:tcPr>
          <w:p w:rsidR="001E40E6" w:rsidRPr="00E52278" w:rsidRDefault="00A85431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Senha</w:t>
            </w:r>
          </w:p>
        </w:tc>
        <w:tc>
          <w:tcPr>
            <w:tcW w:w="1944" w:type="dxa"/>
          </w:tcPr>
          <w:p w:rsidR="001E40E6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12456</w:t>
            </w:r>
          </w:p>
        </w:tc>
        <w:tc>
          <w:tcPr>
            <w:tcW w:w="2196" w:type="dxa"/>
          </w:tcPr>
          <w:p w:rsidR="001E40E6" w:rsidRPr="00E52278" w:rsidRDefault="00841ACF" w:rsidP="00841AC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558478</w:t>
            </w:r>
          </w:p>
        </w:tc>
        <w:tc>
          <w:tcPr>
            <w:tcW w:w="2196" w:type="dxa"/>
          </w:tcPr>
          <w:p w:rsidR="001E40E6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868698</w:t>
            </w:r>
          </w:p>
        </w:tc>
        <w:tc>
          <w:tcPr>
            <w:tcW w:w="2196" w:type="dxa"/>
          </w:tcPr>
          <w:p w:rsidR="001E40E6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878787</w:t>
            </w:r>
          </w:p>
        </w:tc>
        <w:tc>
          <w:tcPr>
            <w:tcW w:w="2196" w:type="dxa"/>
          </w:tcPr>
          <w:p w:rsidR="001E40E6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242525</w:t>
            </w:r>
          </w:p>
        </w:tc>
      </w:tr>
      <w:tr w:rsidR="00841ACF" w:rsidRPr="00E52278" w:rsidTr="00FC78BE">
        <w:tc>
          <w:tcPr>
            <w:tcW w:w="2448" w:type="dxa"/>
            <w:shd w:val="clear" w:color="auto" w:fill="E0E0E0"/>
          </w:tcPr>
          <w:p w:rsidR="002B29D0" w:rsidRPr="00E52278" w:rsidRDefault="00A85431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Campo RG</w:t>
            </w:r>
          </w:p>
        </w:tc>
        <w:tc>
          <w:tcPr>
            <w:tcW w:w="1944" w:type="dxa"/>
          </w:tcPr>
          <w:p w:rsidR="00841ACF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255245</w:t>
            </w:r>
          </w:p>
        </w:tc>
        <w:tc>
          <w:tcPr>
            <w:tcW w:w="2196" w:type="dxa"/>
          </w:tcPr>
          <w:p w:rsidR="001E40E6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35258987</w:t>
            </w:r>
          </w:p>
        </w:tc>
        <w:tc>
          <w:tcPr>
            <w:tcW w:w="2196" w:type="dxa"/>
          </w:tcPr>
          <w:p w:rsidR="001E40E6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100548789</w:t>
            </w:r>
          </w:p>
        </w:tc>
        <w:tc>
          <w:tcPr>
            <w:tcW w:w="2196" w:type="dxa"/>
          </w:tcPr>
          <w:p w:rsidR="001E40E6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25401568</w:t>
            </w:r>
          </w:p>
        </w:tc>
        <w:tc>
          <w:tcPr>
            <w:tcW w:w="2196" w:type="dxa"/>
          </w:tcPr>
          <w:p w:rsidR="001E40E6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7458987</w:t>
            </w:r>
          </w:p>
        </w:tc>
      </w:tr>
      <w:tr w:rsidR="00841ACF" w:rsidRPr="00E52278" w:rsidTr="00FC78BE">
        <w:tc>
          <w:tcPr>
            <w:tcW w:w="2448" w:type="dxa"/>
            <w:shd w:val="clear" w:color="auto" w:fill="E0E0E0"/>
          </w:tcPr>
          <w:p w:rsidR="002B29D0" w:rsidRPr="00E52278" w:rsidRDefault="002B29D0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 xml:space="preserve">Campo </w:t>
            </w:r>
            <w:proofErr w:type="spellStart"/>
            <w:r w:rsidRPr="00E52278">
              <w:rPr>
                <w:rFonts w:asciiTheme="minorHAnsi" w:hAnsiTheme="minorHAnsi"/>
                <w:sz w:val="20"/>
              </w:rPr>
              <w:t>Habilitação</w:t>
            </w:r>
            <w:proofErr w:type="spellEnd"/>
          </w:p>
        </w:tc>
        <w:tc>
          <w:tcPr>
            <w:tcW w:w="1944" w:type="dxa"/>
          </w:tcPr>
          <w:p w:rsidR="002B29D0" w:rsidRPr="00E52278" w:rsidRDefault="00565128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023546786754</w:t>
            </w:r>
          </w:p>
        </w:tc>
        <w:tc>
          <w:tcPr>
            <w:tcW w:w="2196" w:type="dxa"/>
          </w:tcPr>
          <w:p w:rsidR="002B29D0" w:rsidRPr="00E52278" w:rsidRDefault="00565128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45634527689</w:t>
            </w:r>
          </w:p>
        </w:tc>
        <w:tc>
          <w:tcPr>
            <w:tcW w:w="2196" w:type="dxa"/>
          </w:tcPr>
          <w:p w:rsidR="002B29D0" w:rsidRPr="00E52278" w:rsidRDefault="00565128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35654178964</w:t>
            </w:r>
          </w:p>
        </w:tc>
        <w:tc>
          <w:tcPr>
            <w:tcW w:w="2196" w:type="dxa"/>
          </w:tcPr>
          <w:p w:rsidR="002B29D0" w:rsidRPr="00E52278" w:rsidRDefault="00565128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45627893452</w:t>
            </w:r>
          </w:p>
        </w:tc>
        <w:tc>
          <w:tcPr>
            <w:tcW w:w="2196" w:type="dxa"/>
          </w:tcPr>
          <w:p w:rsidR="002B29D0" w:rsidRPr="00E52278" w:rsidRDefault="00565128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34265786345</w:t>
            </w:r>
          </w:p>
        </w:tc>
      </w:tr>
      <w:tr w:rsidR="00841ACF" w:rsidRPr="00E52278" w:rsidTr="00FC78BE">
        <w:tc>
          <w:tcPr>
            <w:tcW w:w="2448" w:type="dxa"/>
            <w:shd w:val="clear" w:color="auto" w:fill="E0E0E0"/>
          </w:tcPr>
          <w:p w:rsidR="002B29D0" w:rsidRPr="00E52278" w:rsidRDefault="002B29D0" w:rsidP="00A85431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 w:rsidR="00A85431">
              <w:rPr>
                <w:rFonts w:asciiTheme="minorHAnsi" w:hAnsiTheme="minorHAnsi"/>
                <w:sz w:val="20"/>
                <w:lang w:val="pt-BR"/>
              </w:rPr>
              <w:t>telefone</w:t>
            </w:r>
          </w:p>
        </w:tc>
        <w:tc>
          <w:tcPr>
            <w:tcW w:w="1944" w:type="dxa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81-88566321</w:t>
            </w:r>
          </w:p>
        </w:tc>
        <w:tc>
          <w:tcPr>
            <w:tcW w:w="2196" w:type="dxa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81-99874125</w:t>
            </w:r>
          </w:p>
        </w:tc>
        <w:tc>
          <w:tcPr>
            <w:tcW w:w="2196" w:type="dxa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81-81045858</w:t>
            </w:r>
          </w:p>
        </w:tc>
        <w:tc>
          <w:tcPr>
            <w:tcW w:w="2196" w:type="dxa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81-97485656</w:t>
            </w:r>
          </w:p>
        </w:tc>
        <w:tc>
          <w:tcPr>
            <w:tcW w:w="2196" w:type="dxa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81-99552253</w:t>
            </w:r>
          </w:p>
        </w:tc>
      </w:tr>
      <w:tr w:rsidR="00841ACF" w:rsidRPr="00841ACF" w:rsidTr="00FC78BE">
        <w:tc>
          <w:tcPr>
            <w:tcW w:w="2448" w:type="dxa"/>
            <w:shd w:val="clear" w:color="auto" w:fill="E0E0E0"/>
          </w:tcPr>
          <w:p w:rsidR="002B29D0" w:rsidRPr="00E52278" w:rsidRDefault="00A85431" w:rsidP="00841AC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 w:rsidR="00841ACF">
              <w:rPr>
                <w:rFonts w:asciiTheme="minorHAnsi" w:hAnsiTheme="minorHAnsi"/>
                <w:sz w:val="20"/>
                <w:lang w:val="pt-BR"/>
              </w:rPr>
              <w:t>e-mail</w:t>
            </w:r>
          </w:p>
        </w:tc>
        <w:tc>
          <w:tcPr>
            <w:tcW w:w="1944" w:type="dxa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carlos.gomes@gmail.com</w:t>
            </w:r>
          </w:p>
        </w:tc>
        <w:tc>
          <w:tcPr>
            <w:tcW w:w="2196" w:type="dxa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vania@uol.com</w:t>
            </w:r>
          </w:p>
        </w:tc>
        <w:tc>
          <w:tcPr>
            <w:tcW w:w="2196" w:type="dxa"/>
          </w:tcPr>
          <w:p w:rsidR="002B29D0" w:rsidRPr="00E52278" w:rsidRDefault="00841ACF" w:rsidP="00841AC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willian@hotmail.com</w:t>
            </w:r>
          </w:p>
        </w:tc>
        <w:tc>
          <w:tcPr>
            <w:tcW w:w="2196" w:type="dxa"/>
          </w:tcPr>
          <w:p w:rsidR="002B29D0" w:rsidRPr="00E52278" w:rsidRDefault="00841ACF" w:rsidP="00841AC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Andreagusmao12@hotmail.com</w:t>
            </w:r>
          </w:p>
        </w:tc>
        <w:tc>
          <w:tcPr>
            <w:tcW w:w="2196" w:type="dxa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Marcos12@gmail.com</w:t>
            </w:r>
          </w:p>
        </w:tc>
      </w:tr>
      <w:tr w:rsidR="00841ACF" w:rsidRPr="00841ACF" w:rsidTr="00FC78BE">
        <w:tc>
          <w:tcPr>
            <w:tcW w:w="2448" w:type="dxa"/>
            <w:shd w:val="clear" w:color="auto" w:fill="E0E0E0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motocicleta</w:t>
            </w:r>
          </w:p>
        </w:tc>
        <w:tc>
          <w:tcPr>
            <w:tcW w:w="1944" w:type="dxa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Honda </w:t>
            </w: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Hornet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 xml:space="preserve"> 600 Preto</w:t>
            </w:r>
          </w:p>
        </w:tc>
        <w:tc>
          <w:tcPr>
            <w:tcW w:w="2196" w:type="dxa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CG 150 Vermelha</w:t>
            </w:r>
          </w:p>
        </w:tc>
        <w:tc>
          <w:tcPr>
            <w:tcW w:w="2196" w:type="dxa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Sundown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 xml:space="preserve"> 100L Branco</w:t>
            </w:r>
          </w:p>
        </w:tc>
        <w:tc>
          <w:tcPr>
            <w:tcW w:w="2196" w:type="dxa"/>
          </w:tcPr>
          <w:p w:rsidR="002B29D0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Shineray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 xml:space="preserve"> 50C Branco</w:t>
            </w:r>
          </w:p>
        </w:tc>
        <w:tc>
          <w:tcPr>
            <w:tcW w:w="2196" w:type="dxa"/>
          </w:tcPr>
          <w:p w:rsidR="00841ACF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Fazer 250C Azul</w:t>
            </w:r>
          </w:p>
        </w:tc>
      </w:tr>
      <w:tr w:rsidR="00841ACF" w:rsidRPr="00841ACF" w:rsidTr="00FC78BE">
        <w:tc>
          <w:tcPr>
            <w:tcW w:w="2448" w:type="dxa"/>
            <w:shd w:val="clear" w:color="auto" w:fill="E0E0E0"/>
          </w:tcPr>
          <w:p w:rsidR="00841ACF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placa</w:t>
            </w:r>
          </w:p>
        </w:tc>
        <w:tc>
          <w:tcPr>
            <w:tcW w:w="1944" w:type="dxa"/>
          </w:tcPr>
          <w:p w:rsidR="00841ACF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PKI-2524</w:t>
            </w:r>
          </w:p>
        </w:tc>
        <w:tc>
          <w:tcPr>
            <w:tcW w:w="2196" w:type="dxa"/>
          </w:tcPr>
          <w:p w:rsidR="00841ACF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KKL-9585</w:t>
            </w:r>
          </w:p>
        </w:tc>
        <w:tc>
          <w:tcPr>
            <w:tcW w:w="2196" w:type="dxa"/>
          </w:tcPr>
          <w:p w:rsidR="00841ACF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PFN-5454</w:t>
            </w:r>
          </w:p>
        </w:tc>
        <w:tc>
          <w:tcPr>
            <w:tcW w:w="2196" w:type="dxa"/>
          </w:tcPr>
          <w:p w:rsidR="00841ACF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PKU-6585</w:t>
            </w:r>
          </w:p>
        </w:tc>
        <w:tc>
          <w:tcPr>
            <w:tcW w:w="2196" w:type="dxa"/>
          </w:tcPr>
          <w:p w:rsidR="00841ACF" w:rsidRPr="00E52278" w:rsidRDefault="00841ACF" w:rsidP="00FC78BE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PPL-7845</w:t>
            </w:r>
          </w:p>
        </w:tc>
      </w:tr>
    </w:tbl>
    <w:p w:rsidR="000F379B" w:rsidRDefault="000F379B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841ACF" w:rsidRPr="008D56DB" w:rsidRDefault="00841ACF">
      <w:pPr>
        <w:pStyle w:val="bp"/>
        <w:spacing w:before="0" w:after="0"/>
        <w:rPr>
          <w:rFonts w:asciiTheme="minorHAnsi" w:hAnsiTheme="minorHAnsi"/>
          <w:lang w:val="pt-BR"/>
        </w:rPr>
        <w:sectPr w:rsidR="00841ACF" w:rsidRPr="008D56DB" w:rsidSect="00E52278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851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41734A" w:rsidRPr="001127FA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734A" w:rsidRPr="008D56DB" w:rsidRDefault="0041734A" w:rsidP="00565128">
            <w:pPr>
              <w:pStyle w:val="bp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lastRenderedPageBreak/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734A" w:rsidRPr="001127FA" w:rsidRDefault="0041734A" w:rsidP="00565128">
            <w:pPr>
              <w:pStyle w:val="bp"/>
              <w:tabs>
                <w:tab w:val="left" w:pos="5685"/>
              </w:tabs>
              <w:rPr>
                <w:rFonts w:asciiTheme="minorHAnsi" w:hAnsiTheme="minorHAnsi"/>
                <w:b/>
                <w:szCs w:val="22"/>
                <w:lang w:val="pt-BR"/>
              </w:rPr>
            </w:pPr>
            <w:r w:rsidRPr="001127FA">
              <w:rPr>
                <w:rFonts w:asciiTheme="minorHAnsi" w:hAnsiTheme="minorHAnsi" w:cs="Arial"/>
                <w:b/>
                <w:szCs w:val="22"/>
                <w:lang w:val="pt-BR"/>
              </w:rPr>
              <w:t>Teste Cadastrar Moto taxista com RG inválido e sem sucesso.</w:t>
            </w:r>
          </w:p>
        </w:tc>
      </w:tr>
      <w:tr w:rsidR="0041734A" w:rsidRPr="001127FA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734A" w:rsidRPr="008D56DB" w:rsidRDefault="0041734A" w:rsidP="00565128">
            <w:pPr>
              <w:pStyle w:val="bp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734A" w:rsidRPr="007C6E8E" w:rsidRDefault="0041734A" w:rsidP="003961CC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Cs w:val="22"/>
                <w:lang w:val="pt-BR"/>
              </w:rPr>
            </w:pPr>
            <w:r w:rsidRPr="008D56DB">
              <w:rPr>
                <w:rFonts w:asciiTheme="minorHAnsi" w:hAnsiTheme="minorHAnsi"/>
                <w:lang w:val="pt-BR"/>
              </w:rPr>
              <w:t xml:space="preserve">O caso de uso </w:t>
            </w:r>
            <w:proofErr w:type="gramStart"/>
            <w:r w:rsidRPr="008D56DB">
              <w:rPr>
                <w:rFonts w:asciiTheme="minorHAnsi" w:hAnsiTheme="minorHAnsi"/>
                <w:lang w:val="pt-BR"/>
              </w:rPr>
              <w:t>Incluir ,</w:t>
            </w:r>
            <w:proofErr w:type="gramEnd"/>
            <w:r w:rsidRPr="008D56DB">
              <w:rPr>
                <w:rFonts w:asciiTheme="minorHAnsi" w:hAnsiTheme="minorHAnsi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41734A" w:rsidRPr="001127FA" w:rsidTr="00BE18CA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734A" w:rsidRPr="008D56DB" w:rsidRDefault="0041734A" w:rsidP="00565128">
            <w:pPr>
              <w:pStyle w:val="bp"/>
              <w:rPr>
                <w:rFonts w:asciiTheme="minorHAnsi" w:hAnsiTheme="minorHAnsi"/>
                <w:b/>
                <w:lang w:val="pt-BR"/>
              </w:rPr>
            </w:pPr>
            <w:proofErr w:type="spellStart"/>
            <w:r w:rsidRPr="008D56DB">
              <w:rPr>
                <w:rFonts w:asciiTheme="minorHAnsi" w:hAnsiTheme="minorHAnsi"/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734A" w:rsidRPr="008D56DB" w:rsidRDefault="0041734A" w:rsidP="003961CC">
            <w:pPr>
              <w:pStyle w:val="Corpodetexto"/>
              <w:jc w:val="both"/>
              <w:rPr>
                <w:rFonts w:asciiTheme="minorHAnsi" w:hAnsiTheme="minorHAnsi"/>
                <w:szCs w:val="24"/>
                <w:lang w:val="pt-BR"/>
              </w:rPr>
            </w:pPr>
            <w:r w:rsidRPr="007C6E8E">
              <w:rPr>
                <w:rFonts w:asciiTheme="minorHAnsi" w:hAnsiTheme="minorHAnsi" w:cs="Arial"/>
                <w:b w:val="0"/>
                <w:sz w:val="22"/>
                <w:szCs w:val="22"/>
                <w:lang w:val="pt-BR"/>
              </w:rPr>
              <w:t>Qualquer usuário que utilize sistema Android a partir da versão 2.3, deve estar previamente cadastrado o usuário do tipo: Moto taxista e estar com acesso à internet para acessar o recurso.</w:t>
            </w:r>
          </w:p>
        </w:tc>
      </w:tr>
      <w:tr w:rsidR="0041734A" w:rsidRPr="001127FA" w:rsidTr="00BE18CA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734A" w:rsidRPr="008D56DB" w:rsidRDefault="0041734A" w:rsidP="007C6E8E">
            <w:pPr>
              <w:pStyle w:val="bp"/>
              <w:rPr>
                <w:rFonts w:asciiTheme="minorHAnsi" w:hAnsiTheme="minorHAnsi"/>
                <w:b/>
              </w:rPr>
            </w:pPr>
            <w:proofErr w:type="spellStart"/>
            <w:r w:rsidRPr="008D56DB">
              <w:rPr>
                <w:rFonts w:asciiTheme="minorHAnsi" w:hAnsiTheme="minorHAnsi"/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734A" w:rsidRPr="007C6E8E" w:rsidRDefault="0041734A" w:rsidP="007C6E8E">
            <w:pPr>
              <w:pStyle w:val="Corpodetexto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Moto taxista </w:t>
            </w: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não </w:t>
            </w: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cadastrado no sistema.</w:t>
            </w:r>
          </w:p>
        </w:tc>
      </w:tr>
      <w:tr w:rsidR="0041734A" w:rsidRPr="0041734A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734A" w:rsidRPr="008D56DB" w:rsidRDefault="0041734A" w:rsidP="007C6E8E">
            <w:pPr>
              <w:pStyle w:val="bp"/>
              <w:rPr>
                <w:rFonts w:asciiTheme="minorHAnsi" w:hAnsiTheme="minorHAnsi"/>
                <w:b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t>Observações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734A" w:rsidRPr="007C6E8E" w:rsidRDefault="0041734A" w:rsidP="007C6E8E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 w:rsidRPr="008D56DB">
              <w:rPr>
                <w:rFonts w:asciiTheme="minorHAnsi" w:hAnsiTheme="minorHAnsi"/>
                <w:bCs/>
                <w:sz w:val="24"/>
                <w:lang w:val="pt-BR"/>
              </w:rPr>
              <w:t>Não há observações</w:t>
            </w:r>
          </w:p>
        </w:tc>
      </w:tr>
      <w:tr w:rsidR="0041734A" w:rsidRPr="008D56DB" w:rsidTr="00BE18CA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1734A" w:rsidRPr="008D56DB" w:rsidRDefault="0041734A" w:rsidP="00565128">
            <w:pPr>
              <w:pStyle w:val="bp"/>
              <w:spacing w:before="0" w:after="0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1734A" w:rsidRPr="008D56DB" w:rsidRDefault="0041734A" w:rsidP="00565128">
            <w:pPr>
              <w:pStyle w:val="bp"/>
              <w:rPr>
                <w:rFonts w:asciiTheme="minorHAnsi" w:hAnsiTheme="minorHAnsi"/>
                <w:bCs/>
                <w:sz w:val="24"/>
                <w:lang w:val="pt-BR"/>
              </w:rPr>
            </w:pPr>
            <w:r w:rsidRPr="008D56DB">
              <w:rPr>
                <w:rFonts w:asciiTheme="minorHAnsi" w:hAnsiTheme="minorHAnsi"/>
                <w:bCs/>
                <w:sz w:val="24"/>
                <w:lang w:val="pt-BR"/>
              </w:rPr>
              <w:t>Falhou</w:t>
            </w:r>
          </w:p>
        </w:tc>
      </w:tr>
      <w:tr w:rsidR="0041734A" w:rsidRPr="008D56DB" w:rsidTr="00BE18C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734A" w:rsidRPr="008D56DB" w:rsidRDefault="0041734A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41734A" w:rsidRPr="008D56DB" w:rsidRDefault="00BE18CA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4"/>
                <w:lang w:val="pt-BR"/>
              </w:rPr>
            </w:pPr>
            <w:r w:rsidRPr="008D56DB">
              <w:rPr>
                <w:rFonts w:asciiTheme="minorHAnsi" w:hAnsiTheme="minorHAnsi"/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41734A" w:rsidRPr="008D56DB" w:rsidRDefault="0041734A" w:rsidP="00565128">
            <w:pPr>
              <w:pStyle w:val="bp"/>
              <w:jc w:val="center"/>
              <w:rPr>
                <w:rFonts w:asciiTheme="minorHAnsi" w:hAnsiTheme="minorHAnsi"/>
                <w:sz w:val="24"/>
              </w:rPr>
            </w:pPr>
            <w:r w:rsidRPr="008D56DB">
              <w:rPr>
                <w:rFonts w:asciiTheme="minorHAnsi" w:hAnsiTheme="minorHAnsi"/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41734A" w:rsidRPr="008D56DB" w:rsidRDefault="0041734A" w:rsidP="0056512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</w:rPr>
            </w:pPr>
            <w:r w:rsidRPr="008D56DB">
              <w:rPr>
                <w:rFonts w:asciiTheme="minorHAnsi" w:hAnsiTheme="minorHAnsi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1734A" w:rsidRPr="008D56DB" w:rsidRDefault="0041734A" w:rsidP="0056512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</w:rPr>
            </w:pPr>
            <w:r w:rsidRPr="008D56DB">
              <w:rPr>
                <w:rFonts w:asciiTheme="minorHAnsi" w:hAnsiTheme="minorHAnsi"/>
                <w:sz w:val="22"/>
              </w:rPr>
              <w:t>F</w:t>
            </w:r>
          </w:p>
        </w:tc>
      </w:tr>
      <w:tr w:rsidR="0041734A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1734A" w:rsidRPr="00E52278" w:rsidRDefault="0041734A" w:rsidP="007C6E8E">
            <w:pPr>
              <w:pStyle w:val="proc"/>
              <w:rPr>
                <w:rFonts w:asciiTheme="minorHAnsi" w:hAnsiTheme="minorHAnsi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1734A" w:rsidRPr="00E52278" w:rsidRDefault="0041734A" w:rsidP="007C6E8E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1: Usuário clica na opção Cadastrar Moto taxista na tela principal de menu do sistema</w:t>
            </w:r>
          </w:p>
        </w:tc>
        <w:tc>
          <w:tcPr>
            <w:tcW w:w="5596" w:type="dxa"/>
          </w:tcPr>
          <w:p w:rsidR="0041734A" w:rsidRPr="00E52278" w:rsidRDefault="0041734A" w:rsidP="007C6E8E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41734A" w:rsidRPr="00E52278" w:rsidRDefault="0041734A" w:rsidP="007C6E8E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41734A" w:rsidRPr="00E52278" w:rsidRDefault="0041734A" w:rsidP="007C6E8E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41734A" w:rsidRPr="0041734A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1734A" w:rsidRPr="00E52278" w:rsidRDefault="0041734A" w:rsidP="0041734A">
            <w:pPr>
              <w:pStyle w:val="proc"/>
              <w:rPr>
                <w:rFonts w:asciiTheme="minorHAnsi" w:hAnsiTheme="minorHAnsi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1734A" w:rsidRPr="00E52278" w:rsidRDefault="0041734A" w:rsidP="0041734A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2: O Usuário digita o nome</w:t>
            </w:r>
          </w:p>
        </w:tc>
        <w:tc>
          <w:tcPr>
            <w:tcW w:w="5596" w:type="dxa"/>
          </w:tcPr>
          <w:p w:rsidR="0041734A" w:rsidRPr="00E52278" w:rsidRDefault="0041734A" w:rsidP="0041734A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nome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41734A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1734A" w:rsidRPr="00E52278" w:rsidRDefault="0041734A" w:rsidP="0041734A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1734A" w:rsidRPr="00E52278" w:rsidRDefault="0041734A" w:rsidP="0041734A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3: O Usuário digita a senha</w:t>
            </w:r>
          </w:p>
        </w:tc>
        <w:tc>
          <w:tcPr>
            <w:tcW w:w="5596" w:type="dxa"/>
          </w:tcPr>
          <w:p w:rsidR="0041734A" w:rsidRPr="00E52278" w:rsidRDefault="0041734A" w:rsidP="0041734A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senha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41734A" w:rsidRPr="008D56DB" w:rsidTr="00BE18C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734A" w:rsidRPr="00E52278" w:rsidRDefault="0041734A" w:rsidP="0041734A">
            <w:pPr>
              <w:pStyle w:val="proc"/>
              <w:rPr>
                <w:rFonts w:asciiTheme="minorHAnsi" w:hAnsiTheme="minorHAnsi"/>
                <w:sz w:val="20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734A" w:rsidRPr="00E52278" w:rsidRDefault="0041734A" w:rsidP="0041734A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4: O Usuário digita a identidade - RG</w:t>
            </w:r>
          </w:p>
        </w:tc>
        <w:tc>
          <w:tcPr>
            <w:tcW w:w="5596" w:type="dxa"/>
          </w:tcPr>
          <w:p w:rsidR="0041734A" w:rsidRPr="00E52278" w:rsidRDefault="0041734A" w:rsidP="0041734A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RG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41734A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734A" w:rsidRPr="00E52278" w:rsidRDefault="0041734A" w:rsidP="0041734A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734A" w:rsidRPr="00E52278" w:rsidRDefault="0041734A" w:rsidP="0041734A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5: O Usuário digita o número da habilitação</w:t>
            </w:r>
          </w:p>
        </w:tc>
        <w:tc>
          <w:tcPr>
            <w:tcW w:w="5596" w:type="dxa"/>
          </w:tcPr>
          <w:p w:rsidR="0041734A" w:rsidRPr="00E52278" w:rsidRDefault="0041734A" w:rsidP="0041734A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nº habilitação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    x</w:t>
            </w:r>
          </w:p>
        </w:tc>
      </w:tr>
      <w:tr w:rsidR="0041734A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734A" w:rsidRPr="00E52278" w:rsidRDefault="0041734A" w:rsidP="0041734A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734A" w:rsidRPr="00E52278" w:rsidRDefault="0041734A" w:rsidP="0041734A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6: O Usuário digita o telefone</w:t>
            </w:r>
          </w:p>
        </w:tc>
        <w:tc>
          <w:tcPr>
            <w:tcW w:w="5596" w:type="dxa"/>
          </w:tcPr>
          <w:p w:rsidR="0041734A" w:rsidRPr="00E52278" w:rsidRDefault="0041734A" w:rsidP="0041734A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telefone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41734A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734A" w:rsidRPr="00E52278" w:rsidRDefault="0041734A" w:rsidP="0041734A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734A" w:rsidRPr="00E52278" w:rsidRDefault="0041734A" w:rsidP="0041734A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7: O Usuário digita o e</w:t>
            </w:r>
            <w:r>
              <w:rPr>
                <w:rFonts w:asciiTheme="minorHAnsi" w:hAnsiTheme="minorHAnsi"/>
                <w:sz w:val="20"/>
                <w:lang w:val="pt-BR"/>
              </w:rPr>
              <w:t>-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mail</w:t>
            </w:r>
          </w:p>
        </w:tc>
        <w:tc>
          <w:tcPr>
            <w:tcW w:w="5596" w:type="dxa"/>
          </w:tcPr>
          <w:p w:rsidR="0041734A" w:rsidRPr="00E52278" w:rsidRDefault="0041734A" w:rsidP="0041734A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e-mail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41734A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734A" w:rsidRPr="00E52278" w:rsidRDefault="0041734A" w:rsidP="0041734A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734A" w:rsidRPr="00E52278" w:rsidRDefault="0041734A" w:rsidP="0041734A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8: O Usuário digita motocicleta</w:t>
            </w:r>
          </w:p>
        </w:tc>
        <w:tc>
          <w:tcPr>
            <w:tcW w:w="5596" w:type="dxa"/>
          </w:tcPr>
          <w:p w:rsidR="0041734A" w:rsidRPr="00E52278" w:rsidRDefault="0041734A" w:rsidP="0041734A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O campo motocicleta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41734A" w:rsidRPr="008D56DB" w:rsidTr="004173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41734A" w:rsidRPr="00E52278" w:rsidRDefault="0041734A" w:rsidP="0041734A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734A" w:rsidRPr="00E52278" w:rsidRDefault="0041734A" w:rsidP="0041734A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9: O Usuário digita a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pt-BR"/>
              </w:rPr>
              <w:t>placa</w:t>
            </w:r>
          </w:p>
        </w:tc>
        <w:tc>
          <w:tcPr>
            <w:tcW w:w="5596" w:type="dxa"/>
          </w:tcPr>
          <w:p w:rsidR="0041734A" w:rsidRPr="00E52278" w:rsidRDefault="0041734A" w:rsidP="0041734A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placa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41734A" w:rsidRPr="00E52278" w:rsidRDefault="0041734A" w:rsidP="0041734A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</w:tbl>
    <w:p w:rsidR="003961CC" w:rsidRPr="008D56DB" w:rsidRDefault="003961CC" w:rsidP="003961CC">
      <w:pPr>
        <w:pStyle w:val="bp"/>
        <w:spacing w:before="0" w:after="0"/>
        <w:rPr>
          <w:rFonts w:asciiTheme="minorHAnsi" w:hAnsiTheme="minorHAnsi"/>
          <w:lang w:val="pt-BR"/>
        </w:rPr>
      </w:pPr>
      <w:bookmarkStart w:id="0" w:name="_GoBack"/>
      <w:bookmarkEnd w:id="0"/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304"/>
        <w:gridCol w:w="1892"/>
        <w:gridCol w:w="2090"/>
        <w:gridCol w:w="2853"/>
        <w:gridCol w:w="2132"/>
      </w:tblGrid>
      <w:tr w:rsidR="00587DC6" w:rsidRPr="00E52278" w:rsidTr="00BE18C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b/>
                <w:color w:val="0000FF"/>
                <w:sz w:val="20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87DC6" w:rsidRPr="00E52278" w:rsidRDefault="00587DC6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87DC6" w:rsidRPr="00E52278" w:rsidRDefault="00587DC6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87DC6" w:rsidRPr="00E52278" w:rsidRDefault="00587DC6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87DC6" w:rsidRPr="00E52278" w:rsidRDefault="00587DC6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87DC6" w:rsidRPr="00E52278" w:rsidRDefault="00587DC6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5</w:t>
            </w:r>
          </w:p>
        </w:tc>
      </w:tr>
      <w:tr w:rsidR="00587DC6" w:rsidRPr="00E52278" w:rsidTr="00BE18C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Nome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587DC6" w:rsidRPr="00E52278" w:rsidRDefault="00587DC6" w:rsidP="00BE18CA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 xml:space="preserve">Carlos </w:t>
            </w:r>
            <w:r>
              <w:rPr>
                <w:rFonts w:asciiTheme="minorHAnsi" w:hAnsiTheme="minorHAnsi"/>
                <w:sz w:val="20"/>
              </w:rPr>
              <w:t>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Vania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Passos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Willian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Oliveira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Andrea </w:t>
            </w:r>
            <w:proofErr w:type="spellStart"/>
            <w:r>
              <w:rPr>
                <w:rFonts w:asciiTheme="minorHAnsi" w:hAnsiTheme="minorHAnsi"/>
                <w:sz w:val="20"/>
              </w:rPr>
              <w:t>Gusmão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Marcos Aurelio</w:t>
            </w:r>
          </w:p>
        </w:tc>
      </w:tr>
      <w:tr w:rsidR="00587DC6" w:rsidRPr="00E52278" w:rsidTr="00BE18CA">
        <w:tc>
          <w:tcPr>
            <w:tcW w:w="2448" w:type="dxa"/>
            <w:shd w:val="clear" w:color="auto" w:fill="E0E0E0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Senha</w:t>
            </w:r>
          </w:p>
        </w:tc>
        <w:tc>
          <w:tcPr>
            <w:tcW w:w="1944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12456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558478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868698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878787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242525</w:t>
            </w:r>
          </w:p>
        </w:tc>
      </w:tr>
      <w:tr w:rsidR="00587DC6" w:rsidRPr="00E52278" w:rsidTr="00BE18CA">
        <w:tc>
          <w:tcPr>
            <w:tcW w:w="2448" w:type="dxa"/>
            <w:shd w:val="clear" w:color="auto" w:fill="E0E0E0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Campo RG</w:t>
            </w:r>
          </w:p>
        </w:tc>
        <w:tc>
          <w:tcPr>
            <w:tcW w:w="1944" w:type="dxa"/>
          </w:tcPr>
          <w:p w:rsidR="00587DC6" w:rsidRPr="003611E7" w:rsidRDefault="007C6E8E" w:rsidP="00BE18CA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3611E7">
              <w:rPr>
                <w:rFonts w:asciiTheme="minorHAnsi" w:hAnsiTheme="minorHAnsi"/>
                <w:color w:val="FF0000"/>
                <w:sz w:val="20"/>
              </w:rPr>
              <w:t>25</w:t>
            </w:r>
          </w:p>
        </w:tc>
        <w:tc>
          <w:tcPr>
            <w:tcW w:w="2196" w:type="dxa"/>
          </w:tcPr>
          <w:p w:rsidR="00587DC6" w:rsidRPr="003611E7" w:rsidRDefault="00587DC6" w:rsidP="007C6E8E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3611E7">
              <w:rPr>
                <w:rFonts w:asciiTheme="minorHAnsi" w:hAnsiTheme="minorHAnsi"/>
                <w:color w:val="FF0000"/>
                <w:sz w:val="20"/>
              </w:rPr>
              <w:t>352</w:t>
            </w:r>
            <w:r w:rsidR="007C6E8E" w:rsidRPr="003611E7">
              <w:rPr>
                <w:rFonts w:asciiTheme="minorHAnsi" w:hAnsiTheme="minorHAnsi"/>
                <w:color w:val="FF0000"/>
                <w:sz w:val="20"/>
              </w:rPr>
              <w:t>*996</w:t>
            </w:r>
          </w:p>
        </w:tc>
        <w:tc>
          <w:tcPr>
            <w:tcW w:w="2196" w:type="dxa"/>
          </w:tcPr>
          <w:p w:rsidR="00587DC6" w:rsidRPr="003611E7" w:rsidRDefault="00587DC6" w:rsidP="007C6E8E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3611E7">
              <w:rPr>
                <w:rFonts w:asciiTheme="minorHAnsi" w:hAnsiTheme="minorHAnsi"/>
                <w:color w:val="FF0000"/>
                <w:sz w:val="20"/>
              </w:rPr>
              <w:t>10054</w:t>
            </w:r>
            <w:r w:rsidR="007C6E8E" w:rsidRPr="003611E7">
              <w:rPr>
                <w:rFonts w:asciiTheme="minorHAnsi" w:hAnsiTheme="minorHAnsi"/>
                <w:color w:val="FF0000"/>
                <w:sz w:val="20"/>
              </w:rPr>
              <w:t>3@</w:t>
            </w:r>
          </w:p>
        </w:tc>
        <w:tc>
          <w:tcPr>
            <w:tcW w:w="2196" w:type="dxa"/>
          </w:tcPr>
          <w:p w:rsidR="00587DC6" w:rsidRPr="003611E7" w:rsidRDefault="00587DC6" w:rsidP="007C6E8E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3611E7">
              <w:rPr>
                <w:rFonts w:asciiTheme="minorHAnsi" w:hAnsiTheme="minorHAnsi"/>
                <w:color w:val="FF0000"/>
                <w:sz w:val="20"/>
              </w:rPr>
              <w:t>2</w:t>
            </w:r>
            <w:r w:rsidR="007C6E8E" w:rsidRPr="003611E7">
              <w:rPr>
                <w:rFonts w:asciiTheme="minorHAnsi" w:hAnsiTheme="minorHAnsi"/>
                <w:color w:val="FF0000"/>
                <w:sz w:val="20"/>
              </w:rPr>
              <w:t xml:space="preserve"> 2545</w:t>
            </w:r>
          </w:p>
        </w:tc>
        <w:tc>
          <w:tcPr>
            <w:tcW w:w="2196" w:type="dxa"/>
          </w:tcPr>
          <w:p w:rsidR="00587DC6" w:rsidRPr="003611E7" w:rsidRDefault="00587DC6" w:rsidP="007C6E8E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3611E7">
              <w:rPr>
                <w:rFonts w:asciiTheme="minorHAnsi" w:hAnsiTheme="minorHAnsi"/>
                <w:color w:val="FF0000"/>
                <w:sz w:val="20"/>
              </w:rPr>
              <w:t>7</w:t>
            </w:r>
            <w:r w:rsidR="007C6E8E" w:rsidRPr="003611E7">
              <w:rPr>
                <w:rFonts w:asciiTheme="minorHAnsi" w:hAnsiTheme="minorHAnsi"/>
                <w:color w:val="FF0000"/>
                <w:sz w:val="20"/>
              </w:rPr>
              <w:t>a542b</w:t>
            </w:r>
          </w:p>
        </w:tc>
      </w:tr>
      <w:tr w:rsidR="00587DC6" w:rsidRPr="00E52278" w:rsidTr="00BE18CA">
        <w:tc>
          <w:tcPr>
            <w:tcW w:w="2448" w:type="dxa"/>
            <w:shd w:val="clear" w:color="auto" w:fill="E0E0E0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 xml:space="preserve">Campo </w:t>
            </w:r>
            <w:proofErr w:type="spellStart"/>
            <w:r w:rsidRPr="00E52278">
              <w:rPr>
                <w:rFonts w:asciiTheme="minorHAnsi" w:hAnsiTheme="minorHAnsi"/>
                <w:sz w:val="20"/>
              </w:rPr>
              <w:t>Habilitação</w:t>
            </w:r>
            <w:proofErr w:type="spellEnd"/>
          </w:p>
        </w:tc>
        <w:tc>
          <w:tcPr>
            <w:tcW w:w="1944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023546786754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45634527689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35654178964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45627893452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34265786345</w:t>
            </w:r>
          </w:p>
        </w:tc>
      </w:tr>
      <w:tr w:rsidR="00587DC6" w:rsidRPr="00E52278" w:rsidTr="00BE18CA">
        <w:tc>
          <w:tcPr>
            <w:tcW w:w="2448" w:type="dxa"/>
            <w:shd w:val="clear" w:color="auto" w:fill="E0E0E0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telefone</w:t>
            </w:r>
          </w:p>
        </w:tc>
        <w:tc>
          <w:tcPr>
            <w:tcW w:w="1944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81-88566321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81-99874125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81-81045858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81-97485656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81-99552253</w:t>
            </w:r>
          </w:p>
        </w:tc>
      </w:tr>
      <w:tr w:rsidR="00587DC6" w:rsidRPr="00841ACF" w:rsidTr="00BE18CA">
        <w:tc>
          <w:tcPr>
            <w:tcW w:w="2448" w:type="dxa"/>
            <w:shd w:val="clear" w:color="auto" w:fill="E0E0E0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e-mail</w:t>
            </w:r>
          </w:p>
        </w:tc>
        <w:tc>
          <w:tcPr>
            <w:tcW w:w="1944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carlos.gomes@gmail.com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vania@uol.com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willian@hotmail.com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Andreagusmao12@hotmail.com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Marcos12@gmail.com</w:t>
            </w:r>
          </w:p>
        </w:tc>
      </w:tr>
      <w:tr w:rsidR="00587DC6" w:rsidRPr="00841ACF" w:rsidTr="00BE18CA">
        <w:tc>
          <w:tcPr>
            <w:tcW w:w="2448" w:type="dxa"/>
            <w:shd w:val="clear" w:color="auto" w:fill="E0E0E0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motocicleta</w:t>
            </w:r>
          </w:p>
        </w:tc>
        <w:tc>
          <w:tcPr>
            <w:tcW w:w="1944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Honda </w:t>
            </w: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Hornet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 xml:space="preserve"> 600 Preto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CG 150 Vermelha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Sundown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 xml:space="preserve"> 100L Branco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Shineray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 xml:space="preserve"> 50C Branco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Fazer 250C Azul</w:t>
            </w:r>
          </w:p>
        </w:tc>
      </w:tr>
      <w:tr w:rsidR="00587DC6" w:rsidRPr="00841ACF" w:rsidTr="00BE18CA">
        <w:tc>
          <w:tcPr>
            <w:tcW w:w="2448" w:type="dxa"/>
            <w:shd w:val="clear" w:color="auto" w:fill="E0E0E0"/>
          </w:tcPr>
          <w:p w:rsidR="00587DC6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placa</w:t>
            </w:r>
          </w:p>
        </w:tc>
        <w:tc>
          <w:tcPr>
            <w:tcW w:w="1944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PKI-2524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KKL-9585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PFN-5454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PKU-6585</w:t>
            </w:r>
          </w:p>
        </w:tc>
        <w:tc>
          <w:tcPr>
            <w:tcW w:w="2196" w:type="dxa"/>
          </w:tcPr>
          <w:p w:rsidR="00587DC6" w:rsidRPr="00E52278" w:rsidRDefault="00587DC6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PPL-7845</w:t>
            </w:r>
          </w:p>
        </w:tc>
      </w:tr>
    </w:tbl>
    <w:p w:rsidR="00587DC6" w:rsidRDefault="00587DC6" w:rsidP="00587DC6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6E6AF2" w:rsidRPr="008D56DB" w:rsidRDefault="006E6AF2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3961CC" w:rsidRPr="008D56DB" w:rsidRDefault="003961CC">
      <w:pPr>
        <w:pStyle w:val="bp"/>
        <w:spacing w:before="0" w:after="0"/>
        <w:rPr>
          <w:rFonts w:asciiTheme="minorHAnsi" w:hAnsiTheme="minorHAnsi"/>
          <w:lang w:val="pt-BR"/>
        </w:rPr>
      </w:pPr>
    </w:p>
    <w:tbl>
      <w:tblPr>
        <w:tblW w:w="12772" w:type="dxa"/>
        <w:tblLayout w:type="fixed"/>
        <w:tblLook w:val="0000" w:firstRow="0" w:lastRow="0" w:firstColumn="0" w:lastColumn="0" w:noHBand="0" w:noVBand="0"/>
      </w:tblPr>
      <w:tblGrid>
        <w:gridCol w:w="517"/>
        <w:gridCol w:w="2061"/>
        <w:gridCol w:w="1648"/>
        <w:gridCol w:w="1738"/>
        <w:gridCol w:w="5423"/>
        <w:gridCol w:w="692"/>
        <w:gridCol w:w="693"/>
      </w:tblGrid>
      <w:tr w:rsidR="00765097" w:rsidRPr="001127FA" w:rsidTr="007C6E8E">
        <w:trPr>
          <w:cantSplit/>
          <w:trHeight w:val="438"/>
          <w:tblHeader/>
        </w:trPr>
        <w:tc>
          <w:tcPr>
            <w:tcW w:w="257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097" w:rsidRPr="008D56DB" w:rsidRDefault="00765097" w:rsidP="00765097">
            <w:pPr>
              <w:pStyle w:val="bp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lastRenderedPageBreak/>
              <w:t>Caso de Uso em Teste:</w:t>
            </w:r>
          </w:p>
        </w:tc>
        <w:tc>
          <w:tcPr>
            <w:tcW w:w="1019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097" w:rsidRPr="006E6AF2" w:rsidRDefault="00765097" w:rsidP="00765097">
            <w:pPr>
              <w:pStyle w:val="bp"/>
              <w:tabs>
                <w:tab w:val="left" w:pos="5685"/>
              </w:tabs>
              <w:rPr>
                <w:rFonts w:asciiTheme="minorHAnsi" w:hAnsiTheme="minorHAnsi"/>
                <w:b/>
                <w:szCs w:val="22"/>
                <w:lang w:val="pt-BR"/>
              </w:rPr>
            </w:pPr>
            <w:r w:rsidRPr="006E6AF2">
              <w:rPr>
                <w:rFonts w:asciiTheme="minorHAnsi" w:hAnsiTheme="minorHAnsi" w:cs="Arial"/>
                <w:b/>
                <w:szCs w:val="22"/>
                <w:lang w:val="pt-BR"/>
              </w:rPr>
              <w:t>Teste Cadastrar Moto taxista com número de Habilitação inválido e sem sucesso</w:t>
            </w:r>
          </w:p>
        </w:tc>
      </w:tr>
      <w:tr w:rsidR="00765097" w:rsidRPr="001127FA" w:rsidTr="007C6E8E">
        <w:trPr>
          <w:cantSplit/>
          <w:trHeight w:val="693"/>
          <w:tblHeader/>
        </w:trPr>
        <w:tc>
          <w:tcPr>
            <w:tcW w:w="257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097" w:rsidRPr="008D56DB" w:rsidRDefault="00765097" w:rsidP="00765097">
            <w:pPr>
              <w:pStyle w:val="bp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t>Descrição do Teste:</w:t>
            </w:r>
          </w:p>
        </w:tc>
        <w:tc>
          <w:tcPr>
            <w:tcW w:w="1019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097" w:rsidRPr="008D56DB" w:rsidRDefault="003611E7" w:rsidP="00765097">
            <w:pPr>
              <w:pStyle w:val="Corpodetexto"/>
              <w:jc w:val="both"/>
              <w:rPr>
                <w:rFonts w:asciiTheme="minorHAnsi" w:hAnsiTheme="minorHAnsi"/>
                <w:szCs w:val="24"/>
                <w:lang w:val="pt-BR"/>
              </w:rPr>
            </w:pPr>
            <w:r>
              <w:rPr>
                <w:rFonts w:asciiTheme="minorHAnsi" w:hAnsiTheme="minorHAnsi"/>
                <w:b w:val="0"/>
                <w:lang w:val="pt-BR"/>
              </w:rPr>
              <w:t>O caso de uso de cadastro</w:t>
            </w:r>
            <w:r w:rsidR="00765097" w:rsidRPr="008D56DB">
              <w:rPr>
                <w:rFonts w:asciiTheme="minorHAnsi" w:hAnsiTheme="minorHAnsi"/>
                <w:b w:val="0"/>
                <w:lang w:val="pt-BR"/>
              </w:rPr>
              <w:t>, irá fazer a inclusão do ator, de forma a preencher todas as informações necessárias a baixo e cadastrar no sistema sem sucesso</w:t>
            </w:r>
          </w:p>
        </w:tc>
      </w:tr>
      <w:tr w:rsidR="00765097" w:rsidRPr="001127FA" w:rsidTr="007C6E8E">
        <w:trPr>
          <w:cantSplit/>
          <w:trHeight w:val="424"/>
          <w:tblHeader/>
        </w:trPr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097" w:rsidRPr="008D56DB" w:rsidRDefault="00765097" w:rsidP="00765097">
            <w:pPr>
              <w:pStyle w:val="bp"/>
              <w:rPr>
                <w:rFonts w:asciiTheme="minorHAnsi" w:hAnsiTheme="minorHAnsi"/>
                <w:b/>
              </w:rPr>
            </w:pPr>
            <w:proofErr w:type="spellStart"/>
            <w:r w:rsidRPr="008D56DB">
              <w:rPr>
                <w:rFonts w:asciiTheme="minorHAnsi" w:hAnsiTheme="minorHAnsi"/>
                <w:b/>
              </w:rPr>
              <w:t>Pré-condições</w:t>
            </w:r>
            <w:proofErr w:type="spellEnd"/>
          </w:p>
        </w:tc>
        <w:tc>
          <w:tcPr>
            <w:tcW w:w="10194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097" w:rsidRPr="007C6E8E" w:rsidRDefault="00765097" w:rsidP="00765097">
            <w:pPr>
              <w:pStyle w:val="Corpodetexto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 w:rsidRPr="007C6E8E">
              <w:rPr>
                <w:rFonts w:asciiTheme="minorHAnsi" w:hAnsiTheme="minorHAnsi" w:cs="Arial"/>
                <w:b w:val="0"/>
                <w:sz w:val="22"/>
                <w:szCs w:val="22"/>
                <w:lang w:val="pt-BR"/>
              </w:rPr>
              <w:t>Qualquer usuário que utilize sistema Android a partir da versão 2.3, deve estar previamente cadastrado o usuário do tipo: Moto taxista e estar com acesso à internet para acessar o recurso.</w:t>
            </w:r>
          </w:p>
        </w:tc>
      </w:tr>
      <w:tr w:rsidR="00765097" w:rsidRPr="001127FA" w:rsidTr="007C6E8E">
        <w:trPr>
          <w:cantSplit/>
          <w:trHeight w:val="467"/>
          <w:tblHeader/>
        </w:trPr>
        <w:tc>
          <w:tcPr>
            <w:tcW w:w="257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097" w:rsidRPr="008D56DB" w:rsidRDefault="00765097" w:rsidP="00765097">
            <w:pPr>
              <w:pStyle w:val="bp"/>
              <w:rPr>
                <w:rFonts w:asciiTheme="minorHAnsi" w:hAnsiTheme="minorHAnsi"/>
                <w:b/>
              </w:rPr>
            </w:pPr>
            <w:proofErr w:type="spellStart"/>
            <w:r w:rsidRPr="008D56DB">
              <w:rPr>
                <w:rFonts w:asciiTheme="minorHAnsi" w:hAnsiTheme="minorHAnsi"/>
                <w:b/>
              </w:rPr>
              <w:t>Pós-condições</w:t>
            </w:r>
            <w:proofErr w:type="spellEnd"/>
          </w:p>
        </w:tc>
        <w:tc>
          <w:tcPr>
            <w:tcW w:w="1019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097" w:rsidRPr="007C6E8E" w:rsidRDefault="00765097" w:rsidP="00765097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Moto taxista </w:t>
            </w: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não </w:t>
            </w: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cadastrado no sistema.</w:t>
            </w:r>
          </w:p>
        </w:tc>
      </w:tr>
      <w:tr w:rsidR="00765097" w:rsidRPr="008D56DB" w:rsidTr="007C6E8E">
        <w:trPr>
          <w:cantSplit/>
          <w:trHeight w:val="438"/>
          <w:tblHeader/>
        </w:trPr>
        <w:tc>
          <w:tcPr>
            <w:tcW w:w="422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097" w:rsidRPr="008D56DB" w:rsidRDefault="00765097" w:rsidP="00765097">
            <w:pPr>
              <w:pStyle w:val="bp"/>
              <w:spacing w:before="0" w:after="0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t>Observações</w:t>
            </w:r>
          </w:p>
        </w:tc>
        <w:tc>
          <w:tcPr>
            <w:tcW w:w="85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097" w:rsidRPr="008D56DB" w:rsidRDefault="00765097" w:rsidP="00765097">
            <w:pPr>
              <w:pStyle w:val="bp"/>
              <w:spacing w:before="0" w:after="0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t>Observações</w:t>
            </w:r>
          </w:p>
        </w:tc>
      </w:tr>
      <w:tr w:rsidR="00765097" w:rsidRPr="00765097" w:rsidTr="007C6E8E">
        <w:trPr>
          <w:cantSplit/>
          <w:trHeight w:val="526"/>
          <w:tblHeader/>
        </w:trPr>
        <w:tc>
          <w:tcPr>
            <w:tcW w:w="422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65097" w:rsidRPr="008D56DB" w:rsidRDefault="00765097" w:rsidP="00765097">
            <w:pPr>
              <w:pStyle w:val="bp"/>
              <w:spacing w:before="0" w:after="0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t>Resultados (Passou/Falhou/Aviso/Incompleto)</w:t>
            </w:r>
          </w:p>
        </w:tc>
        <w:tc>
          <w:tcPr>
            <w:tcW w:w="854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65097" w:rsidRPr="008D56DB" w:rsidRDefault="00765097" w:rsidP="00765097">
            <w:pPr>
              <w:pStyle w:val="bp"/>
              <w:spacing w:before="0" w:after="0"/>
              <w:rPr>
                <w:rFonts w:asciiTheme="minorHAnsi" w:hAnsiTheme="minorHAnsi"/>
                <w:b/>
                <w:lang w:val="pt-BR"/>
              </w:rPr>
            </w:pPr>
            <w:r>
              <w:rPr>
                <w:rFonts w:asciiTheme="minorHAnsi" w:hAnsiTheme="minorHAnsi"/>
                <w:b/>
                <w:lang w:val="pt-BR"/>
              </w:rPr>
              <w:t>Resultados (</w:t>
            </w:r>
            <w:r w:rsidRPr="008D56DB">
              <w:rPr>
                <w:rFonts w:asciiTheme="minorHAnsi" w:hAnsiTheme="minorHAnsi"/>
                <w:b/>
                <w:lang w:val="pt-BR"/>
              </w:rPr>
              <w:t>Falhou/Aviso/Incompleto)</w:t>
            </w:r>
          </w:p>
        </w:tc>
      </w:tr>
      <w:tr w:rsidR="003961CC" w:rsidRPr="008D56DB" w:rsidTr="007C6E8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7"/>
          <w:tblHeader/>
        </w:trPr>
        <w:tc>
          <w:tcPr>
            <w:tcW w:w="5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961CC" w:rsidRPr="008D56DB" w:rsidRDefault="003961CC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44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961CC" w:rsidRPr="008D56DB" w:rsidRDefault="003961CC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4"/>
                <w:lang w:val="pt-BR"/>
              </w:rPr>
            </w:pPr>
            <w:r w:rsidRPr="008D56DB">
              <w:rPr>
                <w:rFonts w:asciiTheme="minorHAnsi" w:hAnsiTheme="minorHAnsi"/>
                <w:b/>
                <w:sz w:val="24"/>
                <w:lang w:val="pt-BR"/>
              </w:rPr>
              <w:t>PASSOS DO TESTE</w:t>
            </w:r>
          </w:p>
        </w:tc>
        <w:tc>
          <w:tcPr>
            <w:tcW w:w="5423" w:type="dxa"/>
            <w:shd w:val="clear" w:color="auto" w:fill="C0C0C0"/>
          </w:tcPr>
          <w:p w:rsidR="003961CC" w:rsidRPr="008D56DB" w:rsidRDefault="003961CC" w:rsidP="00565128">
            <w:pPr>
              <w:pStyle w:val="bp"/>
              <w:jc w:val="center"/>
              <w:rPr>
                <w:rFonts w:asciiTheme="minorHAnsi" w:hAnsiTheme="minorHAnsi"/>
                <w:sz w:val="24"/>
              </w:rPr>
            </w:pPr>
            <w:r w:rsidRPr="008D56DB">
              <w:rPr>
                <w:rFonts w:asciiTheme="minorHAnsi" w:hAnsiTheme="minorHAnsi"/>
                <w:b/>
                <w:sz w:val="24"/>
              </w:rPr>
              <w:t>RESULTADOS ESPERADO</w:t>
            </w:r>
          </w:p>
        </w:tc>
        <w:tc>
          <w:tcPr>
            <w:tcW w:w="692" w:type="dxa"/>
            <w:shd w:val="clear" w:color="auto" w:fill="C0C0C0"/>
          </w:tcPr>
          <w:p w:rsidR="003961CC" w:rsidRPr="008D56DB" w:rsidRDefault="003961CC" w:rsidP="0056512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</w:rPr>
            </w:pPr>
            <w:r w:rsidRPr="008D56DB">
              <w:rPr>
                <w:rFonts w:asciiTheme="minorHAnsi" w:hAnsiTheme="minorHAnsi"/>
                <w:sz w:val="22"/>
              </w:rPr>
              <w:t>P</w:t>
            </w:r>
          </w:p>
        </w:tc>
        <w:tc>
          <w:tcPr>
            <w:tcW w:w="693" w:type="dxa"/>
            <w:shd w:val="clear" w:color="auto" w:fill="C0C0C0"/>
          </w:tcPr>
          <w:p w:rsidR="003961CC" w:rsidRPr="008D56DB" w:rsidRDefault="003961CC" w:rsidP="0056512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</w:rPr>
            </w:pPr>
            <w:r w:rsidRPr="008D56DB">
              <w:rPr>
                <w:rFonts w:asciiTheme="minorHAnsi" w:hAnsiTheme="minorHAnsi"/>
                <w:sz w:val="22"/>
              </w:rPr>
              <w:t>F</w:t>
            </w:r>
          </w:p>
        </w:tc>
      </w:tr>
      <w:tr w:rsidR="00BA6FA2" w:rsidRPr="008D56DB" w:rsidTr="007C6E8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7"/>
        </w:trPr>
        <w:tc>
          <w:tcPr>
            <w:tcW w:w="517" w:type="dxa"/>
            <w:tcBorders>
              <w:top w:val="single" w:sz="4" w:space="0" w:color="auto"/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</w:rPr>
            </w:pPr>
          </w:p>
        </w:tc>
        <w:tc>
          <w:tcPr>
            <w:tcW w:w="544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1: Usuário clica na opção Cadastrar Moto taxista na tela principal de menu do sistema</w:t>
            </w:r>
          </w:p>
        </w:tc>
        <w:tc>
          <w:tcPr>
            <w:tcW w:w="5423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A tela de preenchimento das informações é exibida</w:t>
            </w:r>
          </w:p>
        </w:tc>
        <w:tc>
          <w:tcPr>
            <w:tcW w:w="692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693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BA6FA2" w:rsidRPr="008D56DB" w:rsidTr="007C6E8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7"/>
        </w:trPr>
        <w:tc>
          <w:tcPr>
            <w:tcW w:w="517" w:type="dxa"/>
            <w:tcBorders>
              <w:top w:val="single" w:sz="4" w:space="0" w:color="auto"/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44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2: O Usuário digita o nome</w:t>
            </w:r>
          </w:p>
        </w:tc>
        <w:tc>
          <w:tcPr>
            <w:tcW w:w="5423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nome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692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693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BA6FA2" w:rsidRPr="008D56DB" w:rsidTr="007C6E8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7"/>
        </w:trPr>
        <w:tc>
          <w:tcPr>
            <w:tcW w:w="517" w:type="dxa"/>
            <w:tcBorders>
              <w:top w:val="single" w:sz="4" w:space="0" w:color="auto"/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</w:rPr>
            </w:pPr>
          </w:p>
        </w:tc>
        <w:tc>
          <w:tcPr>
            <w:tcW w:w="544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3: </w:t>
            </w:r>
            <w:r w:rsidR="006E6AF2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digita a senha</w:t>
            </w:r>
          </w:p>
        </w:tc>
        <w:tc>
          <w:tcPr>
            <w:tcW w:w="5423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senha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692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693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BA6FA2" w:rsidRPr="00BA6FA2" w:rsidTr="007C6E8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7"/>
        </w:trPr>
        <w:tc>
          <w:tcPr>
            <w:tcW w:w="517" w:type="dxa"/>
            <w:tcBorders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447" w:type="dxa"/>
            <w:gridSpan w:val="3"/>
            <w:tcBorders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4: </w:t>
            </w:r>
            <w:r w:rsidR="006E6AF2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digita a identidade - RG</w:t>
            </w:r>
          </w:p>
        </w:tc>
        <w:tc>
          <w:tcPr>
            <w:tcW w:w="5423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RG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692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693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    </w:t>
            </w:r>
          </w:p>
        </w:tc>
      </w:tr>
      <w:tr w:rsidR="00BA6FA2" w:rsidRPr="008D56DB" w:rsidTr="007C6E8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7"/>
        </w:trPr>
        <w:tc>
          <w:tcPr>
            <w:tcW w:w="517" w:type="dxa"/>
            <w:tcBorders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447" w:type="dxa"/>
            <w:gridSpan w:val="3"/>
            <w:tcBorders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5: </w:t>
            </w:r>
            <w:r w:rsidR="006E6AF2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digita o número da habilitação</w:t>
            </w:r>
          </w:p>
        </w:tc>
        <w:tc>
          <w:tcPr>
            <w:tcW w:w="5423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O campo habilitação é preenchido</w:t>
            </w:r>
          </w:p>
        </w:tc>
        <w:tc>
          <w:tcPr>
            <w:tcW w:w="692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693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    </w:t>
            </w:r>
            <w:r w:rsidR="00BE18CA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</w:tr>
      <w:tr w:rsidR="00BA6FA2" w:rsidRPr="008D56DB" w:rsidTr="007C6E8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7"/>
        </w:trPr>
        <w:tc>
          <w:tcPr>
            <w:tcW w:w="517" w:type="dxa"/>
            <w:tcBorders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447" w:type="dxa"/>
            <w:gridSpan w:val="3"/>
            <w:tcBorders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6: </w:t>
            </w:r>
            <w:r w:rsidR="006E6AF2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digita o telefone</w:t>
            </w:r>
          </w:p>
        </w:tc>
        <w:tc>
          <w:tcPr>
            <w:tcW w:w="5423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telefone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692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693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BA6FA2" w:rsidRPr="008D56DB" w:rsidTr="007C6E8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7"/>
        </w:trPr>
        <w:tc>
          <w:tcPr>
            <w:tcW w:w="517" w:type="dxa"/>
            <w:tcBorders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447" w:type="dxa"/>
            <w:gridSpan w:val="3"/>
            <w:tcBorders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7: </w:t>
            </w:r>
            <w:r w:rsidR="006E6AF2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digita o e</w:t>
            </w:r>
            <w:r>
              <w:rPr>
                <w:rFonts w:asciiTheme="minorHAnsi" w:hAnsiTheme="minorHAnsi"/>
                <w:sz w:val="20"/>
                <w:lang w:val="pt-BR"/>
              </w:rPr>
              <w:t>-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mail</w:t>
            </w:r>
          </w:p>
        </w:tc>
        <w:tc>
          <w:tcPr>
            <w:tcW w:w="5423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O campo e-mail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é preenchido</w:t>
            </w:r>
          </w:p>
        </w:tc>
        <w:tc>
          <w:tcPr>
            <w:tcW w:w="692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693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6E6AF2" w:rsidRPr="006E6AF2" w:rsidTr="007C6E8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7"/>
        </w:trPr>
        <w:tc>
          <w:tcPr>
            <w:tcW w:w="517" w:type="dxa"/>
            <w:tcBorders>
              <w:right w:val="single" w:sz="4" w:space="0" w:color="auto"/>
            </w:tcBorders>
          </w:tcPr>
          <w:p w:rsidR="006E6AF2" w:rsidRPr="008D56DB" w:rsidRDefault="006E6AF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447" w:type="dxa"/>
            <w:gridSpan w:val="3"/>
            <w:tcBorders>
              <w:left w:val="single" w:sz="4" w:space="0" w:color="auto"/>
            </w:tcBorders>
          </w:tcPr>
          <w:p w:rsidR="006E6AF2" w:rsidRPr="00E52278" w:rsidRDefault="006E6AF2" w:rsidP="00BA6FA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8: O Usuário digita motocicleta</w:t>
            </w:r>
          </w:p>
        </w:tc>
        <w:tc>
          <w:tcPr>
            <w:tcW w:w="5423" w:type="dxa"/>
          </w:tcPr>
          <w:p w:rsidR="006E6AF2" w:rsidRDefault="006E6AF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motocicleta é preenchido</w:t>
            </w:r>
          </w:p>
        </w:tc>
        <w:tc>
          <w:tcPr>
            <w:tcW w:w="692" w:type="dxa"/>
          </w:tcPr>
          <w:p w:rsidR="006E6AF2" w:rsidRPr="00E52278" w:rsidRDefault="006E6AF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693" w:type="dxa"/>
          </w:tcPr>
          <w:p w:rsidR="006E6AF2" w:rsidRPr="00E52278" w:rsidRDefault="006E6AF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6E6AF2" w:rsidRPr="006E6AF2" w:rsidTr="007C6E8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7"/>
        </w:trPr>
        <w:tc>
          <w:tcPr>
            <w:tcW w:w="517" w:type="dxa"/>
            <w:tcBorders>
              <w:right w:val="single" w:sz="4" w:space="0" w:color="auto"/>
            </w:tcBorders>
          </w:tcPr>
          <w:p w:rsidR="006E6AF2" w:rsidRPr="008D56DB" w:rsidRDefault="006E6AF2" w:rsidP="006E6AF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447" w:type="dxa"/>
            <w:gridSpan w:val="3"/>
            <w:tcBorders>
              <w:left w:val="single" w:sz="4" w:space="0" w:color="auto"/>
            </w:tcBorders>
          </w:tcPr>
          <w:p w:rsidR="006E6AF2" w:rsidRPr="00E52278" w:rsidRDefault="006E6AF2" w:rsidP="006E6AF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9: O Usuário digita a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pt-BR"/>
              </w:rPr>
              <w:t>placa</w:t>
            </w:r>
          </w:p>
        </w:tc>
        <w:tc>
          <w:tcPr>
            <w:tcW w:w="5423" w:type="dxa"/>
          </w:tcPr>
          <w:p w:rsidR="006E6AF2" w:rsidRPr="00E52278" w:rsidRDefault="006E6AF2" w:rsidP="006E6AF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placa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692" w:type="dxa"/>
          </w:tcPr>
          <w:p w:rsidR="006E6AF2" w:rsidRPr="00E52278" w:rsidRDefault="006E6AF2" w:rsidP="006E6AF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693" w:type="dxa"/>
          </w:tcPr>
          <w:p w:rsidR="006E6AF2" w:rsidRPr="00E52278" w:rsidRDefault="006E6AF2" w:rsidP="006E6AF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</w:tbl>
    <w:p w:rsidR="003961CC" w:rsidRDefault="003961CC" w:rsidP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1127FA" w:rsidRDefault="001127FA" w:rsidP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7C6E8E" w:rsidRDefault="007C6E8E" w:rsidP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1127FA" w:rsidRDefault="001127FA" w:rsidP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1127FA" w:rsidRDefault="001127FA" w:rsidP="003961C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1127FA" w:rsidRDefault="001127FA" w:rsidP="003961CC">
      <w:pPr>
        <w:pStyle w:val="bp"/>
        <w:spacing w:before="0" w:after="0"/>
        <w:rPr>
          <w:rFonts w:asciiTheme="minorHAnsi" w:hAnsiTheme="minorHAnsi"/>
          <w:lang w:val="pt-BR"/>
        </w:rPr>
      </w:pPr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304"/>
        <w:gridCol w:w="1892"/>
        <w:gridCol w:w="2090"/>
        <w:gridCol w:w="2853"/>
        <w:gridCol w:w="2132"/>
      </w:tblGrid>
      <w:tr w:rsidR="00BE18CA" w:rsidRPr="00E52278" w:rsidTr="001127FA">
        <w:trPr>
          <w:trHeight w:val="134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E18CA" w:rsidRDefault="00BE18CA" w:rsidP="00BE18CA">
            <w:pPr>
              <w:pStyle w:val="bp"/>
              <w:spacing w:before="0" w:after="0"/>
              <w:rPr>
                <w:rFonts w:asciiTheme="minorHAnsi" w:hAnsiTheme="minorHAnsi"/>
                <w:b/>
                <w:color w:val="0000FF"/>
                <w:sz w:val="20"/>
                <w:lang w:val="pt-BR"/>
              </w:rPr>
            </w:pPr>
          </w:p>
          <w:p w:rsidR="001127FA" w:rsidRPr="00E52278" w:rsidRDefault="001127FA" w:rsidP="00BE18CA">
            <w:pPr>
              <w:pStyle w:val="bp"/>
              <w:spacing w:before="0" w:after="0"/>
              <w:rPr>
                <w:rFonts w:asciiTheme="minorHAnsi" w:hAnsiTheme="minorHAnsi"/>
                <w:b/>
                <w:color w:val="0000FF"/>
                <w:sz w:val="20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E18CA" w:rsidRPr="00E52278" w:rsidRDefault="00BE18CA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E18CA" w:rsidRPr="00E52278" w:rsidRDefault="00BE18CA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E18CA" w:rsidRPr="00E52278" w:rsidRDefault="00BE18CA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E18CA" w:rsidRPr="00E52278" w:rsidRDefault="00BE18CA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7FA" w:rsidRDefault="001127FA" w:rsidP="001127F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5</w:t>
            </w:r>
          </w:p>
          <w:p w:rsidR="001127FA" w:rsidRPr="00E52278" w:rsidRDefault="001127FA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BE18CA" w:rsidRPr="00E52278" w:rsidTr="00BE18C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Nome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BE18CA" w:rsidRPr="00E52278" w:rsidRDefault="00BE18CA" w:rsidP="00BE18CA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 xml:space="preserve">Carlos </w:t>
            </w:r>
            <w:r>
              <w:rPr>
                <w:rFonts w:asciiTheme="minorHAnsi" w:hAnsiTheme="minorHAnsi"/>
                <w:sz w:val="20"/>
              </w:rPr>
              <w:t>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Vania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Passos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Willian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Oliveira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Andrea </w:t>
            </w:r>
            <w:proofErr w:type="spellStart"/>
            <w:r>
              <w:rPr>
                <w:rFonts w:asciiTheme="minorHAnsi" w:hAnsiTheme="minorHAnsi"/>
                <w:sz w:val="20"/>
              </w:rPr>
              <w:t>Gusmão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Marcos Aurelio</w:t>
            </w:r>
          </w:p>
        </w:tc>
      </w:tr>
      <w:tr w:rsidR="00BE18CA" w:rsidRPr="00E52278" w:rsidTr="00BE18CA">
        <w:tc>
          <w:tcPr>
            <w:tcW w:w="2448" w:type="dxa"/>
            <w:shd w:val="clear" w:color="auto" w:fill="E0E0E0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Senha</w:t>
            </w:r>
          </w:p>
        </w:tc>
        <w:tc>
          <w:tcPr>
            <w:tcW w:w="1944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12456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558478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868698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878787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242525</w:t>
            </w:r>
          </w:p>
        </w:tc>
      </w:tr>
      <w:tr w:rsidR="00BE18CA" w:rsidRPr="00E52278" w:rsidTr="00BE18CA">
        <w:tc>
          <w:tcPr>
            <w:tcW w:w="2448" w:type="dxa"/>
            <w:shd w:val="clear" w:color="auto" w:fill="E0E0E0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Campo RG</w:t>
            </w:r>
          </w:p>
        </w:tc>
        <w:tc>
          <w:tcPr>
            <w:tcW w:w="1944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255245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35258987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100548789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25401568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7458987</w:t>
            </w:r>
          </w:p>
        </w:tc>
      </w:tr>
      <w:tr w:rsidR="00BE18CA" w:rsidRPr="00E52278" w:rsidTr="00BE18CA">
        <w:tc>
          <w:tcPr>
            <w:tcW w:w="2448" w:type="dxa"/>
            <w:shd w:val="clear" w:color="auto" w:fill="E0E0E0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 xml:space="preserve">Campo </w:t>
            </w:r>
            <w:proofErr w:type="spellStart"/>
            <w:r w:rsidRPr="00E52278">
              <w:rPr>
                <w:rFonts w:asciiTheme="minorHAnsi" w:hAnsiTheme="minorHAnsi"/>
                <w:sz w:val="20"/>
              </w:rPr>
              <w:t>Habilitação</w:t>
            </w:r>
            <w:proofErr w:type="spellEnd"/>
          </w:p>
        </w:tc>
        <w:tc>
          <w:tcPr>
            <w:tcW w:w="1944" w:type="dxa"/>
          </w:tcPr>
          <w:p w:rsidR="00BE18CA" w:rsidRPr="003611E7" w:rsidRDefault="00BE18CA" w:rsidP="00BE18CA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3611E7">
              <w:rPr>
                <w:rFonts w:asciiTheme="minorHAnsi" w:hAnsiTheme="minorHAnsi"/>
                <w:color w:val="FF0000"/>
                <w:sz w:val="20"/>
              </w:rPr>
              <w:t>2354</w:t>
            </w:r>
          </w:p>
        </w:tc>
        <w:tc>
          <w:tcPr>
            <w:tcW w:w="2196" w:type="dxa"/>
          </w:tcPr>
          <w:p w:rsidR="00BE18CA" w:rsidRPr="003611E7" w:rsidRDefault="00BE18CA" w:rsidP="00BE18CA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3611E7">
              <w:rPr>
                <w:rFonts w:asciiTheme="minorHAnsi" w:hAnsiTheme="minorHAnsi"/>
                <w:color w:val="FF0000"/>
                <w:sz w:val="20"/>
              </w:rPr>
              <w:t>456 689 *</w:t>
            </w:r>
          </w:p>
        </w:tc>
        <w:tc>
          <w:tcPr>
            <w:tcW w:w="2196" w:type="dxa"/>
          </w:tcPr>
          <w:p w:rsidR="00BE18CA" w:rsidRPr="003611E7" w:rsidRDefault="00BE18CA" w:rsidP="00BE18CA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3611E7">
              <w:rPr>
                <w:rFonts w:asciiTheme="minorHAnsi" w:hAnsiTheme="minorHAnsi"/>
                <w:color w:val="FF0000"/>
                <w:sz w:val="20"/>
              </w:rPr>
              <w:t>3 @@2</w:t>
            </w:r>
          </w:p>
        </w:tc>
        <w:tc>
          <w:tcPr>
            <w:tcW w:w="2196" w:type="dxa"/>
          </w:tcPr>
          <w:p w:rsidR="00BE18CA" w:rsidRPr="003611E7" w:rsidRDefault="00BE18CA" w:rsidP="00BE18CA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3611E7">
              <w:rPr>
                <w:rFonts w:asciiTheme="minorHAnsi" w:hAnsiTheme="minorHAnsi"/>
                <w:color w:val="FF0000"/>
                <w:sz w:val="20"/>
              </w:rPr>
              <w:t>4569999999999999999999</w:t>
            </w:r>
          </w:p>
        </w:tc>
        <w:tc>
          <w:tcPr>
            <w:tcW w:w="2196" w:type="dxa"/>
          </w:tcPr>
          <w:p w:rsidR="00BE18CA" w:rsidRPr="003611E7" w:rsidRDefault="00BE18CA" w:rsidP="00BE18CA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3611E7">
              <w:rPr>
                <w:rFonts w:asciiTheme="minorHAnsi" w:hAnsiTheme="minorHAnsi"/>
                <w:color w:val="FF0000"/>
                <w:sz w:val="20"/>
              </w:rPr>
              <w:t>34234</w:t>
            </w:r>
          </w:p>
        </w:tc>
      </w:tr>
      <w:tr w:rsidR="00BE18CA" w:rsidRPr="00E52278" w:rsidTr="00BE18CA">
        <w:tc>
          <w:tcPr>
            <w:tcW w:w="2448" w:type="dxa"/>
            <w:shd w:val="clear" w:color="auto" w:fill="E0E0E0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telefone</w:t>
            </w:r>
          </w:p>
        </w:tc>
        <w:tc>
          <w:tcPr>
            <w:tcW w:w="1944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81-88566321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81-99874125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81-81045858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81-97485656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81-99552253</w:t>
            </w:r>
          </w:p>
        </w:tc>
      </w:tr>
      <w:tr w:rsidR="00BE18CA" w:rsidRPr="00841ACF" w:rsidTr="00BE18CA">
        <w:tc>
          <w:tcPr>
            <w:tcW w:w="2448" w:type="dxa"/>
            <w:shd w:val="clear" w:color="auto" w:fill="E0E0E0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e-mail</w:t>
            </w:r>
          </w:p>
        </w:tc>
        <w:tc>
          <w:tcPr>
            <w:tcW w:w="1944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carlos.gomes@gmail.com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vania@uol.com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willian@hotmail.com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Andreagusmao12@hotmail.com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Marcos12@gmail.com</w:t>
            </w:r>
          </w:p>
        </w:tc>
      </w:tr>
      <w:tr w:rsidR="00BE18CA" w:rsidRPr="00841ACF" w:rsidTr="00BE18CA">
        <w:tc>
          <w:tcPr>
            <w:tcW w:w="2448" w:type="dxa"/>
            <w:shd w:val="clear" w:color="auto" w:fill="E0E0E0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motocicleta</w:t>
            </w:r>
          </w:p>
        </w:tc>
        <w:tc>
          <w:tcPr>
            <w:tcW w:w="1944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Honda </w:t>
            </w: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Hornet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 xml:space="preserve"> 600 Preto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CG 150 Vermelha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Sundown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 xml:space="preserve"> 100L Branco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Shineray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 xml:space="preserve"> 50C Branco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Fazer 250C Azul</w:t>
            </w:r>
          </w:p>
        </w:tc>
      </w:tr>
      <w:tr w:rsidR="00BE18CA" w:rsidRPr="00841ACF" w:rsidTr="00BE18CA">
        <w:tc>
          <w:tcPr>
            <w:tcW w:w="2448" w:type="dxa"/>
            <w:shd w:val="clear" w:color="auto" w:fill="E0E0E0"/>
          </w:tcPr>
          <w:p w:rsidR="00BE18CA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placa</w:t>
            </w:r>
          </w:p>
        </w:tc>
        <w:tc>
          <w:tcPr>
            <w:tcW w:w="1944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PKI-2524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KKL-9585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PFN-5454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PKU-6585</w:t>
            </w:r>
          </w:p>
        </w:tc>
        <w:tc>
          <w:tcPr>
            <w:tcW w:w="2196" w:type="dxa"/>
          </w:tcPr>
          <w:p w:rsidR="00BE18CA" w:rsidRPr="00E52278" w:rsidRDefault="00BE18CA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PPL-7845</w:t>
            </w:r>
          </w:p>
        </w:tc>
      </w:tr>
    </w:tbl>
    <w:p w:rsidR="00FC3BCA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BE18CA" w:rsidRPr="008D56DB" w:rsidRDefault="00BE18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BE18CA" w:rsidRDefault="00BE18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BE18CA" w:rsidRDefault="00BE18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BA6FA2" w:rsidRPr="001127FA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6FA2" w:rsidRPr="008D56DB" w:rsidRDefault="00BA6FA2" w:rsidP="00BA6FA2">
            <w:pPr>
              <w:pStyle w:val="bp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6FA2" w:rsidRPr="001127FA" w:rsidRDefault="00BA6FA2" w:rsidP="00BA6FA2">
            <w:pPr>
              <w:pStyle w:val="bp"/>
              <w:tabs>
                <w:tab w:val="left" w:pos="5685"/>
              </w:tabs>
              <w:rPr>
                <w:rFonts w:asciiTheme="minorHAnsi" w:hAnsiTheme="minorHAnsi"/>
                <w:b/>
                <w:szCs w:val="22"/>
                <w:lang w:val="pt-BR"/>
              </w:rPr>
            </w:pPr>
            <w:r w:rsidRPr="001127FA">
              <w:rPr>
                <w:rFonts w:asciiTheme="minorHAnsi" w:hAnsiTheme="minorHAnsi" w:cs="Arial"/>
                <w:b/>
                <w:szCs w:val="22"/>
                <w:lang w:val="pt-BR"/>
              </w:rPr>
              <w:t>Teste C</w:t>
            </w:r>
            <w:r w:rsidR="00FB781D" w:rsidRPr="001127FA">
              <w:rPr>
                <w:rFonts w:asciiTheme="minorHAnsi" w:hAnsiTheme="minorHAnsi" w:cs="Arial"/>
                <w:b/>
                <w:szCs w:val="22"/>
                <w:lang w:val="pt-BR"/>
              </w:rPr>
              <w:t xml:space="preserve">adastrar Moto taxista com o dado da placa </w:t>
            </w:r>
            <w:r w:rsidRPr="001127FA">
              <w:rPr>
                <w:rFonts w:asciiTheme="minorHAnsi" w:hAnsiTheme="minorHAnsi" w:cs="Arial"/>
                <w:b/>
                <w:szCs w:val="22"/>
                <w:lang w:val="pt-BR"/>
              </w:rPr>
              <w:t>inválido e sem sucesso</w:t>
            </w:r>
          </w:p>
        </w:tc>
      </w:tr>
      <w:tr w:rsidR="00BA6FA2" w:rsidRPr="001127FA" w:rsidTr="00565128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6FA2" w:rsidRPr="008D56DB" w:rsidRDefault="00BA6FA2" w:rsidP="00BA6FA2">
            <w:pPr>
              <w:pStyle w:val="bp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6FA2" w:rsidRPr="008D56DB" w:rsidRDefault="00BA6FA2" w:rsidP="00BA6FA2">
            <w:pPr>
              <w:pStyle w:val="Corpodetexto"/>
              <w:jc w:val="both"/>
              <w:rPr>
                <w:rFonts w:asciiTheme="minorHAnsi" w:hAnsiTheme="minorHAnsi"/>
                <w:szCs w:val="24"/>
                <w:lang w:val="pt-BR"/>
              </w:rPr>
            </w:pPr>
            <w:r>
              <w:rPr>
                <w:rFonts w:asciiTheme="minorHAnsi" w:hAnsiTheme="minorHAnsi"/>
                <w:b w:val="0"/>
                <w:lang w:val="pt-BR"/>
              </w:rPr>
              <w:t>O caso de uso de cadastro</w:t>
            </w:r>
            <w:r w:rsidRPr="008D56DB">
              <w:rPr>
                <w:rFonts w:asciiTheme="minorHAnsi" w:hAnsiTheme="minorHAnsi"/>
                <w:b w:val="0"/>
                <w:lang w:val="pt-BR"/>
              </w:rPr>
              <w:t>, irá fazer a inclusão do ator, de forma a preencher todas as informações necessárias a baixo e cadastrar no sistema sem sucesso</w:t>
            </w:r>
          </w:p>
        </w:tc>
      </w:tr>
      <w:tr w:rsidR="00BA6FA2" w:rsidRPr="001127FA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6FA2" w:rsidRPr="008D56DB" w:rsidRDefault="00BA6FA2" w:rsidP="00BA6FA2">
            <w:pPr>
              <w:pStyle w:val="bp"/>
              <w:rPr>
                <w:rFonts w:asciiTheme="minorHAnsi" w:hAnsiTheme="minorHAnsi"/>
                <w:b/>
              </w:rPr>
            </w:pPr>
            <w:proofErr w:type="spellStart"/>
            <w:r w:rsidRPr="008D56DB">
              <w:rPr>
                <w:rFonts w:asciiTheme="minorHAnsi" w:hAnsiTheme="minorHAnsi"/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6FA2" w:rsidRPr="007C6E8E" w:rsidRDefault="00BA6FA2" w:rsidP="00BA6FA2">
            <w:pPr>
              <w:pStyle w:val="Corpodetexto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 w:rsidRPr="007C6E8E">
              <w:rPr>
                <w:rFonts w:asciiTheme="minorHAnsi" w:hAnsiTheme="minorHAnsi" w:cs="Arial"/>
                <w:b w:val="0"/>
                <w:sz w:val="22"/>
                <w:szCs w:val="22"/>
                <w:lang w:val="pt-BR"/>
              </w:rPr>
              <w:t>Qualquer usuário que utilize sistema Android a partir da versão 2.3, deve estar previamente cadastrado o usuário do tipo: Moto taxista e estar com acesso à internet para acessar o recurso.</w:t>
            </w:r>
          </w:p>
        </w:tc>
      </w:tr>
      <w:tr w:rsidR="00BA6FA2" w:rsidRPr="001127FA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6FA2" w:rsidRPr="008D56DB" w:rsidRDefault="00BA6FA2" w:rsidP="00BA6FA2">
            <w:pPr>
              <w:pStyle w:val="bp"/>
              <w:rPr>
                <w:rFonts w:asciiTheme="minorHAnsi" w:hAnsiTheme="minorHAnsi"/>
                <w:b/>
              </w:rPr>
            </w:pPr>
            <w:proofErr w:type="spellStart"/>
            <w:r w:rsidRPr="008D56DB">
              <w:rPr>
                <w:rFonts w:asciiTheme="minorHAnsi" w:hAnsiTheme="minorHAnsi"/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6FA2" w:rsidRPr="007C6E8E" w:rsidRDefault="00BA6FA2" w:rsidP="00BA6FA2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Moto taxista </w:t>
            </w: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não </w:t>
            </w: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cadastrado no sistema.</w:t>
            </w:r>
          </w:p>
        </w:tc>
      </w:tr>
      <w:tr w:rsidR="00BA6FA2" w:rsidRPr="008D56DB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6FA2" w:rsidRPr="008D56DB" w:rsidRDefault="00BA6FA2" w:rsidP="00BA6FA2">
            <w:pPr>
              <w:pStyle w:val="bp"/>
              <w:spacing w:before="0" w:after="0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6FA2" w:rsidRPr="008D56DB" w:rsidRDefault="00BA6FA2" w:rsidP="00BA6FA2">
            <w:pPr>
              <w:pStyle w:val="bp"/>
              <w:spacing w:before="0" w:after="0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t>Observações</w:t>
            </w:r>
          </w:p>
        </w:tc>
      </w:tr>
      <w:tr w:rsidR="00BA6FA2" w:rsidRPr="008D56DB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A6FA2" w:rsidRPr="008D56DB" w:rsidRDefault="00BA6FA2" w:rsidP="00BA6FA2">
            <w:pPr>
              <w:pStyle w:val="bp"/>
              <w:spacing w:before="0" w:after="0"/>
              <w:rPr>
                <w:rFonts w:asciiTheme="minorHAnsi" w:hAnsiTheme="minorHAnsi"/>
                <w:b/>
                <w:lang w:val="pt-BR"/>
              </w:rPr>
            </w:pPr>
            <w:r w:rsidRPr="008D56DB">
              <w:rPr>
                <w:rFonts w:asciiTheme="minorHAnsi" w:hAnsiTheme="minorHAnsi"/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A6FA2" w:rsidRPr="008D56DB" w:rsidRDefault="00BA6FA2" w:rsidP="00BA6FA2">
            <w:pPr>
              <w:pStyle w:val="bp"/>
              <w:spacing w:before="0" w:after="0"/>
              <w:rPr>
                <w:rFonts w:asciiTheme="minorHAnsi" w:hAnsiTheme="minorHAnsi"/>
                <w:b/>
                <w:lang w:val="pt-BR"/>
              </w:rPr>
            </w:pPr>
            <w:r>
              <w:rPr>
                <w:rFonts w:asciiTheme="minorHAnsi" w:hAnsiTheme="minorHAnsi"/>
                <w:b/>
                <w:lang w:val="pt-BR"/>
              </w:rPr>
              <w:t>Resultados (</w:t>
            </w:r>
            <w:r w:rsidRPr="008D56DB">
              <w:rPr>
                <w:rFonts w:asciiTheme="minorHAnsi" w:hAnsiTheme="minorHAnsi"/>
                <w:b/>
                <w:lang w:val="pt-BR"/>
              </w:rPr>
              <w:t>Falhou/Aviso/Incompleto)</w:t>
            </w:r>
          </w:p>
        </w:tc>
      </w:tr>
      <w:tr w:rsidR="00FC3BCA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3BCA" w:rsidRPr="008D56DB" w:rsidRDefault="00FC3BCA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C3BCA" w:rsidRPr="008D56DB" w:rsidRDefault="00FC3BCA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4"/>
                <w:lang w:val="pt-BR"/>
              </w:rPr>
            </w:pPr>
            <w:r w:rsidRPr="008D56DB">
              <w:rPr>
                <w:rFonts w:asciiTheme="minorHAnsi" w:hAnsiTheme="minorHAnsi"/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FC3BCA" w:rsidRPr="008D56DB" w:rsidRDefault="00FC3BCA" w:rsidP="00565128">
            <w:pPr>
              <w:pStyle w:val="bp"/>
              <w:jc w:val="center"/>
              <w:rPr>
                <w:rFonts w:asciiTheme="minorHAnsi" w:hAnsiTheme="minorHAnsi"/>
                <w:sz w:val="24"/>
              </w:rPr>
            </w:pPr>
            <w:r w:rsidRPr="008D56DB">
              <w:rPr>
                <w:rFonts w:asciiTheme="minorHAnsi" w:hAnsiTheme="minorHAnsi"/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FC3BCA" w:rsidRPr="008D56DB" w:rsidRDefault="00FC3BCA" w:rsidP="0056512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</w:rPr>
            </w:pPr>
            <w:r w:rsidRPr="008D56DB">
              <w:rPr>
                <w:rFonts w:asciiTheme="minorHAnsi" w:hAnsiTheme="minorHAnsi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C3BCA" w:rsidRPr="008D56DB" w:rsidRDefault="00FC3BCA" w:rsidP="0056512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</w:rPr>
            </w:pPr>
            <w:r w:rsidRPr="008D56DB">
              <w:rPr>
                <w:rFonts w:asciiTheme="minorHAnsi" w:hAnsiTheme="minorHAnsi"/>
                <w:sz w:val="22"/>
              </w:rPr>
              <w:t>F</w:t>
            </w:r>
          </w:p>
        </w:tc>
      </w:tr>
      <w:tr w:rsidR="00BA6FA2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1: Usuário clica na opção Cadastrar Moto taxista na tela principal de menu do sistema</w:t>
            </w:r>
          </w:p>
        </w:tc>
        <w:tc>
          <w:tcPr>
            <w:tcW w:w="5596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BA6FA2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2: O Usuário digita o nome</w:t>
            </w:r>
          </w:p>
        </w:tc>
        <w:tc>
          <w:tcPr>
            <w:tcW w:w="5596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nome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BA6FA2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3: </w:t>
            </w:r>
            <w:r w:rsidR="006E6AF2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digita a senha</w:t>
            </w:r>
          </w:p>
        </w:tc>
        <w:tc>
          <w:tcPr>
            <w:tcW w:w="5596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senha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BA6FA2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4: </w:t>
            </w:r>
            <w:r w:rsidR="006E6AF2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digita a identidade - RG</w:t>
            </w:r>
          </w:p>
        </w:tc>
        <w:tc>
          <w:tcPr>
            <w:tcW w:w="5596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RG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    </w:t>
            </w:r>
          </w:p>
        </w:tc>
      </w:tr>
      <w:tr w:rsidR="00BA6FA2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5: </w:t>
            </w:r>
            <w:r w:rsidR="006E6AF2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digita o número da habilitação</w:t>
            </w:r>
          </w:p>
        </w:tc>
        <w:tc>
          <w:tcPr>
            <w:tcW w:w="5596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    </w:t>
            </w:r>
          </w:p>
        </w:tc>
      </w:tr>
      <w:tr w:rsidR="00BA6FA2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6: </w:t>
            </w:r>
            <w:r w:rsidR="006E6AF2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digita o telefone</w:t>
            </w:r>
          </w:p>
        </w:tc>
        <w:tc>
          <w:tcPr>
            <w:tcW w:w="5596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telefone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BA6FA2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7: </w:t>
            </w:r>
            <w:r w:rsidR="006E6AF2" w:rsidRPr="00E52278">
              <w:rPr>
                <w:rFonts w:asciiTheme="minorHAnsi" w:hAnsiTheme="minorHAnsi"/>
                <w:sz w:val="20"/>
                <w:lang w:val="pt-BR"/>
              </w:rPr>
              <w:t>O Usuário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digita o e</w:t>
            </w:r>
            <w:r>
              <w:rPr>
                <w:rFonts w:asciiTheme="minorHAnsi" w:hAnsiTheme="minorHAnsi"/>
                <w:sz w:val="20"/>
                <w:lang w:val="pt-BR"/>
              </w:rPr>
              <w:t>-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mail</w:t>
            </w:r>
          </w:p>
        </w:tc>
        <w:tc>
          <w:tcPr>
            <w:tcW w:w="5596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O campo e-mail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BA6FA2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A6FA2" w:rsidRPr="00E52278" w:rsidRDefault="00BA6FA2" w:rsidP="00BA6FA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8: </w:t>
            </w:r>
            <w:r w:rsidR="006E6AF2" w:rsidRPr="00E52278">
              <w:rPr>
                <w:rFonts w:asciiTheme="minorHAnsi" w:hAnsiTheme="minorHAnsi"/>
                <w:sz w:val="20"/>
                <w:lang w:val="pt-BR"/>
              </w:rPr>
              <w:t xml:space="preserve">O Usuário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digita motocicleta</w:t>
            </w:r>
          </w:p>
        </w:tc>
        <w:tc>
          <w:tcPr>
            <w:tcW w:w="5596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motocicleta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BA6FA2" w:rsidRPr="008D56DB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A6FA2" w:rsidRPr="008D56DB" w:rsidRDefault="00BA6FA2" w:rsidP="00BA6FA2">
            <w:pPr>
              <w:pStyle w:val="proc"/>
              <w:rPr>
                <w:rFonts w:asciiTheme="minorHAnsi" w:hAnsiTheme="minorHAnsi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A6FA2" w:rsidRPr="00E52278" w:rsidRDefault="007A5E24" w:rsidP="00BA6FA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9: O Usuário digita a</w:t>
            </w:r>
            <w:r w:rsidR="00BA6FA2" w:rsidRPr="00E52278">
              <w:rPr>
                <w:rFonts w:asciiTheme="minorHAnsi" w:hAnsiTheme="minorHAnsi"/>
                <w:sz w:val="20"/>
                <w:lang w:val="pt-BR"/>
              </w:rPr>
              <w:t xml:space="preserve"> </w:t>
            </w:r>
            <w:r w:rsidR="00BA6FA2">
              <w:rPr>
                <w:rFonts w:asciiTheme="minorHAnsi" w:hAnsiTheme="minorHAnsi"/>
                <w:sz w:val="20"/>
                <w:lang w:val="pt-BR"/>
              </w:rPr>
              <w:t>placa</w:t>
            </w:r>
          </w:p>
        </w:tc>
        <w:tc>
          <w:tcPr>
            <w:tcW w:w="5596" w:type="dxa"/>
          </w:tcPr>
          <w:p w:rsidR="00BA6FA2" w:rsidRPr="00E52278" w:rsidRDefault="00BA6FA2" w:rsidP="00BA6FA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placa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714" w:type="dxa"/>
          </w:tcPr>
          <w:p w:rsidR="00BA6FA2" w:rsidRPr="00E52278" w:rsidRDefault="00BA6FA2" w:rsidP="00BA6FA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    x</w:t>
            </w:r>
          </w:p>
        </w:tc>
      </w:tr>
    </w:tbl>
    <w:p w:rsidR="00FC3BCA" w:rsidRDefault="00FC3BCA" w:rsidP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7C6E8E" w:rsidRDefault="007C6E8E" w:rsidP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7C6E8E" w:rsidRPr="008D56DB" w:rsidRDefault="007C6E8E" w:rsidP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7C6E8E" w:rsidRDefault="007C6E8E" w:rsidP="007C6E8E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7C6E8E" w:rsidRPr="008D56DB" w:rsidRDefault="007C6E8E" w:rsidP="00FC3BCA">
      <w:pPr>
        <w:pStyle w:val="bp"/>
        <w:spacing w:before="0" w:after="0"/>
        <w:rPr>
          <w:rFonts w:asciiTheme="minorHAnsi" w:hAnsiTheme="minorHAnsi"/>
          <w:lang w:val="pt-BR"/>
        </w:rPr>
      </w:pPr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304"/>
        <w:gridCol w:w="1892"/>
        <w:gridCol w:w="2090"/>
        <w:gridCol w:w="2853"/>
        <w:gridCol w:w="2132"/>
      </w:tblGrid>
      <w:tr w:rsidR="007C6E8E" w:rsidRPr="00E52278" w:rsidTr="001127FA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b/>
                <w:color w:val="0000FF"/>
                <w:sz w:val="20"/>
                <w:lang w:val="pt-BR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C6E8E" w:rsidRPr="00E52278" w:rsidRDefault="007C6E8E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C6E8E" w:rsidRPr="00E52278" w:rsidRDefault="007C6E8E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C6E8E" w:rsidRPr="00E52278" w:rsidRDefault="007C6E8E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3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C6E8E" w:rsidRPr="00E52278" w:rsidRDefault="007C6E8E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C6E8E" w:rsidRPr="00E52278" w:rsidRDefault="007C6E8E" w:rsidP="00BE18CA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5</w:t>
            </w:r>
          </w:p>
        </w:tc>
      </w:tr>
      <w:tr w:rsidR="007C6E8E" w:rsidRPr="00E52278" w:rsidTr="001127FA">
        <w:tc>
          <w:tcPr>
            <w:tcW w:w="1905" w:type="dxa"/>
            <w:tcBorders>
              <w:top w:val="single" w:sz="4" w:space="0" w:color="auto"/>
            </w:tcBorders>
            <w:shd w:val="clear" w:color="auto" w:fill="E0E0E0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Nome</w:t>
            </w: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7C6E8E" w:rsidRPr="00E52278" w:rsidRDefault="007C6E8E" w:rsidP="00BE18CA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 xml:space="preserve">Carlos </w:t>
            </w:r>
            <w:r>
              <w:rPr>
                <w:rFonts w:asciiTheme="minorHAnsi" w:hAnsiTheme="minorHAnsi"/>
                <w:sz w:val="20"/>
              </w:rPr>
              <w:t>Gomes</w:t>
            </w: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Vania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Passos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</w:tcBorders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Willian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Oliveira</w:t>
            </w:r>
          </w:p>
        </w:tc>
        <w:tc>
          <w:tcPr>
            <w:tcW w:w="2853" w:type="dxa"/>
            <w:tcBorders>
              <w:top w:val="single" w:sz="4" w:space="0" w:color="auto"/>
            </w:tcBorders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Andrea </w:t>
            </w:r>
            <w:proofErr w:type="spellStart"/>
            <w:r>
              <w:rPr>
                <w:rFonts w:asciiTheme="minorHAnsi" w:hAnsiTheme="minorHAnsi"/>
                <w:sz w:val="20"/>
              </w:rPr>
              <w:t>Gusmão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</w:tcBorders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Marcos Aurelio</w:t>
            </w:r>
          </w:p>
        </w:tc>
      </w:tr>
      <w:tr w:rsidR="007C6E8E" w:rsidRPr="00E52278" w:rsidTr="001127FA">
        <w:tc>
          <w:tcPr>
            <w:tcW w:w="1905" w:type="dxa"/>
            <w:shd w:val="clear" w:color="auto" w:fill="E0E0E0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Senha</w:t>
            </w:r>
          </w:p>
        </w:tc>
        <w:tc>
          <w:tcPr>
            <w:tcW w:w="2304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12456</w:t>
            </w:r>
          </w:p>
        </w:tc>
        <w:tc>
          <w:tcPr>
            <w:tcW w:w="1892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558478</w:t>
            </w:r>
          </w:p>
        </w:tc>
        <w:tc>
          <w:tcPr>
            <w:tcW w:w="2090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868698</w:t>
            </w:r>
          </w:p>
        </w:tc>
        <w:tc>
          <w:tcPr>
            <w:tcW w:w="2853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878787</w:t>
            </w:r>
          </w:p>
        </w:tc>
        <w:tc>
          <w:tcPr>
            <w:tcW w:w="2132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242525</w:t>
            </w:r>
          </w:p>
        </w:tc>
      </w:tr>
      <w:tr w:rsidR="007C6E8E" w:rsidRPr="00E52278" w:rsidTr="001127FA">
        <w:tc>
          <w:tcPr>
            <w:tcW w:w="1905" w:type="dxa"/>
            <w:shd w:val="clear" w:color="auto" w:fill="E0E0E0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Campo RG</w:t>
            </w:r>
          </w:p>
        </w:tc>
        <w:tc>
          <w:tcPr>
            <w:tcW w:w="2304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255245</w:t>
            </w:r>
          </w:p>
        </w:tc>
        <w:tc>
          <w:tcPr>
            <w:tcW w:w="1892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35258987</w:t>
            </w:r>
          </w:p>
        </w:tc>
        <w:tc>
          <w:tcPr>
            <w:tcW w:w="2090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100548789</w:t>
            </w:r>
          </w:p>
        </w:tc>
        <w:tc>
          <w:tcPr>
            <w:tcW w:w="2853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25401568</w:t>
            </w:r>
          </w:p>
        </w:tc>
        <w:tc>
          <w:tcPr>
            <w:tcW w:w="2132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7458987</w:t>
            </w:r>
          </w:p>
        </w:tc>
      </w:tr>
      <w:tr w:rsidR="007C6E8E" w:rsidRPr="00E52278" w:rsidTr="001127FA">
        <w:tc>
          <w:tcPr>
            <w:tcW w:w="1905" w:type="dxa"/>
            <w:shd w:val="clear" w:color="auto" w:fill="E0E0E0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 xml:space="preserve">Campo </w:t>
            </w:r>
            <w:proofErr w:type="spellStart"/>
            <w:r w:rsidRPr="00E52278">
              <w:rPr>
                <w:rFonts w:asciiTheme="minorHAnsi" w:hAnsiTheme="minorHAnsi"/>
                <w:sz w:val="20"/>
              </w:rPr>
              <w:t>Habilitação</w:t>
            </w:r>
            <w:proofErr w:type="spellEnd"/>
          </w:p>
        </w:tc>
        <w:tc>
          <w:tcPr>
            <w:tcW w:w="2304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023546786754</w:t>
            </w:r>
          </w:p>
        </w:tc>
        <w:tc>
          <w:tcPr>
            <w:tcW w:w="1892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45634527689</w:t>
            </w:r>
          </w:p>
        </w:tc>
        <w:tc>
          <w:tcPr>
            <w:tcW w:w="2090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35654178964</w:t>
            </w:r>
          </w:p>
        </w:tc>
        <w:tc>
          <w:tcPr>
            <w:tcW w:w="2853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45627893452</w:t>
            </w:r>
          </w:p>
        </w:tc>
        <w:tc>
          <w:tcPr>
            <w:tcW w:w="2132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34265786345</w:t>
            </w:r>
          </w:p>
        </w:tc>
      </w:tr>
      <w:tr w:rsidR="007C6E8E" w:rsidRPr="00E52278" w:rsidTr="001127FA">
        <w:tc>
          <w:tcPr>
            <w:tcW w:w="1905" w:type="dxa"/>
            <w:shd w:val="clear" w:color="auto" w:fill="E0E0E0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telefone</w:t>
            </w:r>
          </w:p>
        </w:tc>
        <w:tc>
          <w:tcPr>
            <w:tcW w:w="2304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81-88566321</w:t>
            </w:r>
          </w:p>
        </w:tc>
        <w:tc>
          <w:tcPr>
            <w:tcW w:w="1892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81-99874125</w:t>
            </w:r>
          </w:p>
        </w:tc>
        <w:tc>
          <w:tcPr>
            <w:tcW w:w="2090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81-81045858</w:t>
            </w:r>
          </w:p>
        </w:tc>
        <w:tc>
          <w:tcPr>
            <w:tcW w:w="2853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81-97485656</w:t>
            </w:r>
          </w:p>
        </w:tc>
        <w:tc>
          <w:tcPr>
            <w:tcW w:w="2132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81-99552253</w:t>
            </w:r>
          </w:p>
        </w:tc>
      </w:tr>
      <w:tr w:rsidR="007C6E8E" w:rsidRPr="00841ACF" w:rsidTr="001127FA">
        <w:tc>
          <w:tcPr>
            <w:tcW w:w="1905" w:type="dxa"/>
            <w:shd w:val="clear" w:color="auto" w:fill="E0E0E0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e-mail</w:t>
            </w:r>
          </w:p>
        </w:tc>
        <w:tc>
          <w:tcPr>
            <w:tcW w:w="2304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carlos.gomes@gmail.com</w:t>
            </w:r>
          </w:p>
        </w:tc>
        <w:tc>
          <w:tcPr>
            <w:tcW w:w="1892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vania@uol.com</w:t>
            </w:r>
          </w:p>
        </w:tc>
        <w:tc>
          <w:tcPr>
            <w:tcW w:w="2090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willian@hotmail.com</w:t>
            </w:r>
          </w:p>
        </w:tc>
        <w:tc>
          <w:tcPr>
            <w:tcW w:w="2853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Andreagusmao12@hotmail.com</w:t>
            </w:r>
          </w:p>
        </w:tc>
        <w:tc>
          <w:tcPr>
            <w:tcW w:w="2132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Marcos12@gmail.com</w:t>
            </w:r>
          </w:p>
        </w:tc>
      </w:tr>
      <w:tr w:rsidR="007C6E8E" w:rsidRPr="00841ACF" w:rsidTr="001127FA">
        <w:tc>
          <w:tcPr>
            <w:tcW w:w="1905" w:type="dxa"/>
            <w:shd w:val="clear" w:color="auto" w:fill="E0E0E0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motocicleta</w:t>
            </w:r>
          </w:p>
        </w:tc>
        <w:tc>
          <w:tcPr>
            <w:tcW w:w="2304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Honda </w:t>
            </w: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Hornet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 xml:space="preserve"> 600 Preto</w:t>
            </w:r>
          </w:p>
        </w:tc>
        <w:tc>
          <w:tcPr>
            <w:tcW w:w="1892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CG 150 Vermelha</w:t>
            </w:r>
          </w:p>
        </w:tc>
        <w:tc>
          <w:tcPr>
            <w:tcW w:w="2090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Sundown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 xml:space="preserve"> 100L Branco</w:t>
            </w:r>
          </w:p>
        </w:tc>
        <w:tc>
          <w:tcPr>
            <w:tcW w:w="2853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Shineray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 xml:space="preserve"> 50C Branco</w:t>
            </w:r>
          </w:p>
        </w:tc>
        <w:tc>
          <w:tcPr>
            <w:tcW w:w="2132" w:type="dxa"/>
          </w:tcPr>
          <w:p w:rsidR="007C6E8E" w:rsidRPr="00E52278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Fazer 250C Azul</w:t>
            </w:r>
          </w:p>
        </w:tc>
      </w:tr>
      <w:tr w:rsidR="007C6E8E" w:rsidRPr="00841ACF" w:rsidTr="001127FA">
        <w:tc>
          <w:tcPr>
            <w:tcW w:w="1905" w:type="dxa"/>
            <w:shd w:val="clear" w:color="auto" w:fill="E0E0E0"/>
          </w:tcPr>
          <w:p w:rsidR="007C6E8E" w:rsidRDefault="007C6E8E" w:rsidP="00BE18CA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placa</w:t>
            </w:r>
          </w:p>
        </w:tc>
        <w:tc>
          <w:tcPr>
            <w:tcW w:w="2304" w:type="dxa"/>
          </w:tcPr>
          <w:p w:rsidR="007C6E8E" w:rsidRPr="006E6AF2" w:rsidRDefault="006E6AF2" w:rsidP="00BE18CA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  <w:lang w:val="pt-BR"/>
              </w:rPr>
            </w:pPr>
            <w:r w:rsidRPr="006E6AF2">
              <w:rPr>
                <w:rFonts w:asciiTheme="minorHAnsi" w:hAnsiTheme="minorHAnsi"/>
                <w:color w:val="FF0000"/>
                <w:sz w:val="20"/>
                <w:lang w:val="pt-BR"/>
              </w:rPr>
              <w:t>KK-09090</w:t>
            </w:r>
          </w:p>
        </w:tc>
        <w:tc>
          <w:tcPr>
            <w:tcW w:w="1892" w:type="dxa"/>
          </w:tcPr>
          <w:p w:rsidR="007C6E8E" w:rsidRPr="006E6AF2" w:rsidRDefault="006E6AF2" w:rsidP="00BE18CA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  <w:lang w:val="pt-BR"/>
              </w:rPr>
            </w:pPr>
            <w:r w:rsidRPr="006E6AF2">
              <w:rPr>
                <w:rFonts w:asciiTheme="minorHAnsi" w:hAnsiTheme="minorHAnsi"/>
                <w:color w:val="FF0000"/>
                <w:sz w:val="20"/>
                <w:lang w:val="pt-BR"/>
              </w:rPr>
              <w:t>PFFF-0909</w:t>
            </w:r>
          </w:p>
        </w:tc>
        <w:tc>
          <w:tcPr>
            <w:tcW w:w="2090" w:type="dxa"/>
          </w:tcPr>
          <w:p w:rsidR="007C6E8E" w:rsidRPr="006E6AF2" w:rsidRDefault="006E6AF2" w:rsidP="00BE18CA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  <w:lang w:val="pt-BR"/>
              </w:rPr>
            </w:pPr>
            <w:r w:rsidRPr="006E6AF2">
              <w:rPr>
                <w:rFonts w:asciiTheme="minorHAnsi" w:hAnsiTheme="minorHAnsi"/>
                <w:color w:val="FF0000"/>
                <w:sz w:val="20"/>
                <w:lang w:val="pt-BR"/>
              </w:rPr>
              <w:t>P-0908</w:t>
            </w:r>
          </w:p>
        </w:tc>
        <w:tc>
          <w:tcPr>
            <w:tcW w:w="2853" w:type="dxa"/>
          </w:tcPr>
          <w:p w:rsidR="007C6E8E" w:rsidRPr="006E6AF2" w:rsidRDefault="006E6AF2" w:rsidP="00BE18CA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  <w:lang w:val="pt-BR"/>
              </w:rPr>
            </w:pPr>
            <w:r w:rsidRPr="006E6AF2">
              <w:rPr>
                <w:rFonts w:asciiTheme="minorHAnsi" w:hAnsiTheme="minorHAnsi"/>
                <w:color w:val="FF0000"/>
                <w:sz w:val="20"/>
                <w:lang w:val="pt-BR"/>
              </w:rPr>
              <w:t>9898</w:t>
            </w:r>
          </w:p>
        </w:tc>
        <w:tc>
          <w:tcPr>
            <w:tcW w:w="2132" w:type="dxa"/>
          </w:tcPr>
          <w:p w:rsidR="007C6E8E" w:rsidRPr="006E6AF2" w:rsidRDefault="006E6AF2" w:rsidP="00BE18CA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  <w:lang w:val="pt-BR"/>
              </w:rPr>
            </w:pPr>
            <w:r w:rsidRPr="006E6AF2">
              <w:rPr>
                <w:rFonts w:asciiTheme="minorHAnsi" w:hAnsiTheme="minorHAnsi"/>
                <w:color w:val="FF0000"/>
                <w:sz w:val="20"/>
                <w:lang w:val="pt-BR"/>
              </w:rPr>
              <w:t>PFU-*985</w:t>
            </w:r>
          </w:p>
        </w:tc>
      </w:tr>
    </w:tbl>
    <w:p w:rsidR="007C6E8E" w:rsidRDefault="007C6E8E" w:rsidP="007C6E8E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FC3BCA" w:rsidRPr="008D56DB" w:rsidRDefault="00FC3BCA">
      <w:pPr>
        <w:pStyle w:val="bp"/>
        <w:spacing w:before="0" w:after="0"/>
        <w:rPr>
          <w:rFonts w:asciiTheme="minorHAnsi" w:hAnsiTheme="minorHAnsi"/>
          <w:lang w:val="pt-BR"/>
        </w:rPr>
      </w:pPr>
    </w:p>
    <w:sectPr w:rsidR="00FC3BCA" w:rsidRPr="008D56DB" w:rsidSect="001127FA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134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AF5" w:rsidRDefault="00384AF5">
      <w:r>
        <w:separator/>
      </w:r>
    </w:p>
  </w:endnote>
  <w:endnote w:type="continuationSeparator" w:id="0">
    <w:p w:rsidR="00384AF5" w:rsidRDefault="0038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8CA" w:rsidRDefault="00BE18C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18CA" w:rsidRDefault="00BE18C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8CA" w:rsidRDefault="00BE18CA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6AF2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E6AF2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BE18CA" w:rsidRDefault="00BE18CA">
    <w:pPr>
      <w:pStyle w:val="Rodap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8CA" w:rsidRDefault="00BE18C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18CA" w:rsidRDefault="00BE18CA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8CA" w:rsidRDefault="00BE18CA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6AF2">
      <w:rPr>
        <w:rStyle w:val="Nmerodepgina"/>
        <w:noProof/>
      </w:rPr>
      <w:t>8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E6AF2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BE18CA" w:rsidRDefault="00BE18CA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AF5" w:rsidRDefault="00384AF5">
      <w:r>
        <w:separator/>
      </w:r>
    </w:p>
  </w:footnote>
  <w:footnote w:type="continuationSeparator" w:id="0">
    <w:p w:rsidR="00384AF5" w:rsidRDefault="00384A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67"/>
      <w:gridCol w:w="4369"/>
    </w:tblGrid>
    <w:tr w:rsidR="00BE18CA" w:rsidTr="008D56DB">
      <w:trPr>
        <w:trHeight w:val="382"/>
      </w:trPr>
      <w:tc>
        <w:tcPr>
          <w:tcW w:w="8767" w:type="dxa"/>
        </w:tcPr>
        <w:p w:rsidR="00BE18CA" w:rsidRPr="008D56DB" w:rsidRDefault="00BE18CA">
          <w:pPr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b/>
            </w:rPr>
            <w:fldChar w:fldCharType="begin"/>
          </w:r>
          <w:r w:rsidRPr="008D56DB">
            <w:rPr>
              <w:rFonts w:asciiTheme="minorHAnsi" w:hAnsiTheme="minorHAnsi"/>
              <w:b/>
              <w:lang w:val="pt-BR"/>
            </w:rPr>
            <w:instrText xml:space="preserve"> SUBJECT  \* MERGEFORMAT </w:instrText>
          </w:r>
          <w:r w:rsidRPr="008D56DB">
            <w:rPr>
              <w:rFonts w:asciiTheme="minorHAnsi" w:hAnsiTheme="minorHAnsi"/>
              <w:b/>
            </w:rPr>
            <w:fldChar w:fldCharType="end"/>
          </w:r>
          <w:r w:rsidRPr="008D56DB">
            <w:rPr>
              <w:rFonts w:asciiTheme="minorHAnsi" w:hAnsiTheme="minorHAnsi"/>
              <w:lang w:val="pt-BR"/>
            </w:rPr>
            <w:t xml:space="preserve">  Script de Teste</w:t>
          </w:r>
        </w:p>
      </w:tc>
      <w:tc>
        <w:tcPr>
          <w:tcW w:w="4369" w:type="dxa"/>
        </w:tcPr>
        <w:p w:rsidR="00BE18CA" w:rsidRPr="008D56DB" w:rsidRDefault="00BE18CA" w:rsidP="00EC46A8">
          <w:pPr>
            <w:tabs>
              <w:tab w:val="left" w:pos="1135"/>
            </w:tabs>
            <w:spacing w:before="40"/>
            <w:ind w:right="68"/>
            <w:jc w:val="center"/>
            <w:rPr>
              <w:rFonts w:asciiTheme="minorHAnsi" w:hAnsiTheme="minorHAnsi"/>
              <w:lang w:val="pt-BR"/>
            </w:rPr>
          </w:pPr>
          <w:proofErr w:type="spellStart"/>
          <w:r w:rsidRPr="008D56DB">
            <w:rPr>
              <w:rFonts w:asciiTheme="minorHAnsi" w:hAnsiTheme="minorHAnsi"/>
              <w:lang w:val="pt-BR"/>
            </w:rPr>
            <w:t>MotoTaxiJA</w:t>
          </w:r>
          <w:proofErr w:type="spellEnd"/>
          <w:r w:rsidRPr="008D56DB">
            <w:rPr>
              <w:rFonts w:asciiTheme="minorHAnsi" w:hAnsiTheme="minorHAnsi"/>
              <w:lang w:val="pt-BR"/>
            </w:rPr>
            <w:t xml:space="preserve"> </w:t>
          </w:r>
          <w:proofErr w:type="spellStart"/>
          <w:r w:rsidRPr="008D56DB">
            <w:rPr>
              <w:rFonts w:asciiTheme="minorHAnsi" w:hAnsiTheme="minorHAnsi"/>
              <w:lang w:val="pt-BR"/>
            </w:rPr>
            <w:t>App</w:t>
          </w:r>
          <w:proofErr w:type="spellEnd"/>
        </w:p>
      </w:tc>
    </w:tr>
    <w:tr w:rsidR="00BE18CA" w:rsidTr="008D56DB">
      <w:trPr>
        <w:trHeight w:val="255"/>
      </w:trPr>
      <w:tc>
        <w:tcPr>
          <w:tcW w:w="8767" w:type="dxa"/>
        </w:tcPr>
        <w:p w:rsidR="00BE18CA" w:rsidRPr="008D56DB" w:rsidRDefault="00BE18CA">
          <w:pPr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lang w:val="pt-BR"/>
            </w:rPr>
            <w:t>Cadastrar Moto taxista</w:t>
          </w:r>
        </w:p>
      </w:tc>
      <w:tc>
        <w:tcPr>
          <w:tcW w:w="4369" w:type="dxa"/>
        </w:tcPr>
        <w:p w:rsidR="00BE18CA" w:rsidRPr="008D56DB" w:rsidRDefault="00BE18CA" w:rsidP="008D56DB">
          <w:pPr>
            <w:jc w:val="center"/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lang w:val="pt-BR"/>
            </w:rPr>
            <w:t>Data: 02/04/2014</w:t>
          </w:r>
        </w:p>
      </w:tc>
    </w:tr>
  </w:tbl>
  <w:p w:rsidR="00BE18CA" w:rsidRDefault="00BE18CA">
    <w:pPr>
      <w:pStyle w:val="Cabealho"/>
      <w:rPr>
        <w:sz w:val="28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13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69"/>
      <w:gridCol w:w="6569"/>
    </w:tblGrid>
    <w:tr w:rsidR="00BE18CA" w:rsidTr="0043198B">
      <w:trPr>
        <w:trHeight w:val="473"/>
      </w:trPr>
      <w:tc>
        <w:tcPr>
          <w:tcW w:w="6569" w:type="dxa"/>
        </w:tcPr>
        <w:p w:rsidR="00BE18CA" w:rsidRPr="008D56DB" w:rsidRDefault="00BE18CA" w:rsidP="00587DC6">
          <w:pPr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b/>
            </w:rPr>
            <w:fldChar w:fldCharType="begin"/>
          </w:r>
          <w:r w:rsidRPr="008D56DB">
            <w:rPr>
              <w:rFonts w:asciiTheme="minorHAnsi" w:hAnsiTheme="minorHAnsi"/>
              <w:b/>
              <w:lang w:val="pt-BR"/>
            </w:rPr>
            <w:instrText xml:space="preserve"> SUBJECT  \* MERGEFORMAT </w:instrText>
          </w:r>
          <w:r w:rsidRPr="008D56DB">
            <w:rPr>
              <w:rFonts w:asciiTheme="minorHAnsi" w:hAnsiTheme="minorHAnsi"/>
              <w:b/>
            </w:rPr>
            <w:fldChar w:fldCharType="end"/>
          </w:r>
          <w:r w:rsidRPr="008D56DB">
            <w:rPr>
              <w:rFonts w:asciiTheme="minorHAnsi" w:hAnsiTheme="minorHAnsi"/>
              <w:lang w:val="pt-BR"/>
            </w:rPr>
            <w:t xml:space="preserve">  Script de Teste</w:t>
          </w:r>
        </w:p>
      </w:tc>
      <w:tc>
        <w:tcPr>
          <w:tcW w:w="6569" w:type="dxa"/>
        </w:tcPr>
        <w:p w:rsidR="00BE18CA" w:rsidRPr="008D56DB" w:rsidRDefault="00BE18CA" w:rsidP="00587DC6">
          <w:pPr>
            <w:tabs>
              <w:tab w:val="left" w:pos="1135"/>
            </w:tabs>
            <w:spacing w:before="40"/>
            <w:ind w:right="68"/>
            <w:jc w:val="center"/>
            <w:rPr>
              <w:rFonts w:asciiTheme="minorHAnsi" w:hAnsiTheme="minorHAnsi"/>
              <w:lang w:val="pt-BR"/>
            </w:rPr>
          </w:pPr>
          <w:proofErr w:type="spellStart"/>
          <w:r w:rsidRPr="008D56DB">
            <w:rPr>
              <w:rFonts w:asciiTheme="minorHAnsi" w:hAnsiTheme="minorHAnsi"/>
              <w:lang w:val="pt-BR"/>
            </w:rPr>
            <w:t>MotoTaxiJA</w:t>
          </w:r>
          <w:proofErr w:type="spellEnd"/>
          <w:r w:rsidRPr="008D56DB">
            <w:rPr>
              <w:rFonts w:asciiTheme="minorHAnsi" w:hAnsiTheme="minorHAnsi"/>
              <w:lang w:val="pt-BR"/>
            </w:rPr>
            <w:t xml:space="preserve"> </w:t>
          </w:r>
          <w:proofErr w:type="spellStart"/>
          <w:r w:rsidRPr="008D56DB">
            <w:rPr>
              <w:rFonts w:asciiTheme="minorHAnsi" w:hAnsiTheme="minorHAnsi"/>
              <w:lang w:val="pt-BR"/>
            </w:rPr>
            <w:t>App</w:t>
          </w:r>
          <w:proofErr w:type="spellEnd"/>
        </w:p>
      </w:tc>
    </w:tr>
    <w:tr w:rsidR="00BE18CA" w:rsidTr="0043198B">
      <w:trPr>
        <w:trHeight w:val="315"/>
      </w:trPr>
      <w:tc>
        <w:tcPr>
          <w:tcW w:w="6569" w:type="dxa"/>
        </w:tcPr>
        <w:p w:rsidR="00BE18CA" w:rsidRPr="008D56DB" w:rsidRDefault="00BE18CA" w:rsidP="00587DC6">
          <w:pPr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lang w:val="pt-BR"/>
            </w:rPr>
            <w:t>Cadastrar Moto taxista</w:t>
          </w:r>
        </w:p>
      </w:tc>
      <w:tc>
        <w:tcPr>
          <w:tcW w:w="6569" w:type="dxa"/>
        </w:tcPr>
        <w:p w:rsidR="00BE18CA" w:rsidRPr="008D56DB" w:rsidRDefault="00BE18CA" w:rsidP="00587DC6">
          <w:pPr>
            <w:jc w:val="center"/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lang w:val="pt-BR"/>
            </w:rPr>
            <w:t>Data: 02/04/2014</w:t>
          </w:r>
        </w:p>
      </w:tc>
    </w:tr>
  </w:tbl>
  <w:p w:rsidR="00BE18CA" w:rsidRDefault="00BE18CA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EA6"/>
    <w:rsid w:val="00012DC9"/>
    <w:rsid w:val="00036000"/>
    <w:rsid w:val="000765D6"/>
    <w:rsid w:val="000862ED"/>
    <w:rsid w:val="000B35EB"/>
    <w:rsid w:val="000F379B"/>
    <w:rsid w:val="001127FA"/>
    <w:rsid w:val="001315AA"/>
    <w:rsid w:val="001E3FF4"/>
    <w:rsid w:val="001E40E6"/>
    <w:rsid w:val="001E5E11"/>
    <w:rsid w:val="002A0246"/>
    <w:rsid w:val="002B29D0"/>
    <w:rsid w:val="002E5EC8"/>
    <w:rsid w:val="00307FD8"/>
    <w:rsid w:val="00310B5A"/>
    <w:rsid w:val="00311519"/>
    <w:rsid w:val="00342693"/>
    <w:rsid w:val="003514CF"/>
    <w:rsid w:val="003611E7"/>
    <w:rsid w:val="003832C4"/>
    <w:rsid w:val="00384AF5"/>
    <w:rsid w:val="003961CC"/>
    <w:rsid w:val="003B4777"/>
    <w:rsid w:val="003D4348"/>
    <w:rsid w:val="0041734A"/>
    <w:rsid w:val="0043198B"/>
    <w:rsid w:val="004A4D4E"/>
    <w:rsid w:val="004A6229"/>
    <w:rsid w:val="004A6C5D"/>
    <w:rsid w:val="00503DF6"/>
    <w:rsid w:val="005046F9"/>
    <w:rsid w:val="00525CA3"/>
    <w:rsid w:val="00563885"/>
    <w:rsid w:val="00565128"/>
    <w:rsid w:val="00587DC6"/>
    <w:rsid w:val="00597CDB"/>
    <w:rsid w:val="005D12BD"/>
    <w:rsid w:val="005E19EE"/>
    <w:rsid w:val="005E1AA2"/>
    <w:rsid w:val="00612269"/>
    <w:rsid w:val="00643CFF"/>
    <w:rsid w:val="0065016E"/>
    <w:rsid w:val="006C2884"/>
    <w:rsid w:val="006E6AF2"/>
    <w:rsid w:val="007356AD"/>
    <w:rsid w:val="00743AB4"/>
    <w:rsid w:val="00762EA6"/>
    <w:rsid w:val="00765097"/>
    <w:rsid w:val="007A4846"/>
    <w:rsid w:val="007A5E24"/>
    <w:rsid w:val="007C6E8E"/>
    <w:rsid w:val="00811B9A"/>
    <w:rsid w:val="00817C5F"/>
    <w:rsid w:val="00841ACF"/>
    <w:rsid w:val="0089678C"/>
    <w:rsid w:val="008A2978"/>
    <w:rsid w:val="008B34C8"/>
    <w:rsid w:val="008D56DB"/>
    <w:rsid w:val="0090750A"/>
    <w:rsid w:val="00950E2C"/>
    <w:rsid w:val="009A5EB3"/>
    <w:rsid w:val="009B421E"/>
    <w:rsid w:val="009D741D"/>
    <w:rsid w:val="009E5EF0"/>
    <w:rsid w:val="00A0404A"/>
    <w:rsid w:val="00A4009C"/>
    <w:rsid w:val="00A85431"/>
    <w:rsid w:val="00AE0828"/>
    <w:rsid w:val="00AF38E3"/>
    <w:rsid w:val="00B1758C"/>
    <w:rsid w:val="00B55789"/>
    <w:rsid w:val="00B60E33"/>
    <w:rsid w:val="00B650EC"/>
    <w:rsid w:val="00BA18A0"/>
    <w:rsid w:val="00BA6FA2"/>
    <w:rsid w:val="00BE18CA"/>
    <w:rsid w:val="00C05183"/>
    <w:rsid w:val="00C42E02"/>
    <w:rsid w:val="00C47D62"/>
    <w:rsid w:val="00C648F8"/>
    <w:rsid w:val="00C66297"/>
    <w:rsid w:val="00CA1300"/>
    <w:rsid w:val="00CD0ADC"/>
    <w:rsid w:val="00CD7ED6"/>
    <w:rsid w:val="00D666FE"/>
    <w:rsid w:val="00E039DA"/>
    <w:rsid w:val="00E21D9F"/>
    <w:rsid w:val="00E52278"/>
    <w:rsid w:val="00E91CB0"/>
    <w:rsid w:val="00EC46A8"/>
    <w:rsid w:val="00EC76DD"/>
    <w:rsid w:val="00F669D0"/>
    <w:rsid w:val="00F670E8"/>
    <w:rsid w:val="00F86B58"/>
    <w:rsid w:val="00FA5101"/>
    <w:rsid w:val="00FB781D"/>
    <w:rsid w:val="00FC3BCA"/>
    <w:rsid w:val="00FC78BE"/>
    <w:rsid w:val="00FD0C36"/>
    <w:rsid w:val="00FD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E3C5B46-6652-4879-8394-228AD03C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B1A30-4428-4E3B-B828-7F99C78F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219</TotalTime>
  <Pages>8</Pages>
  <Words>1287</Words>
  <Characters>6953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Elton Farias</cp:lastModifiedBy>
  <cp:revision>67</cp:revision>
  <cp:lastPrinted>2003-10-06T11:49:00Z</cp:lastPrinted>
  <dcterms:created xsi:type="dcterms:W3CDTF">2014-02-22T19:08:00Z</dcterms:created>
  <dcterms:modified xsi:type="dcterms:W3CDTF">2014-05-28T15:14:00Z</dcterms:modified>
</cp:coreProperties>
</file>