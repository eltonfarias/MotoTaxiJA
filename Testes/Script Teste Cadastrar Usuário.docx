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4647F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7F5" w:rsidRPr="00E52278" w:rsidRDefault="004647F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7F5" w:rsidRPr="00E02FB9" w:rsidRDefault="004647F5" w:rsidP="004647F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color w:val="0000FF"/>
                <w:szCs w:val="22"/>
                <w:lang w:val="pt-BR"/>
              </w:rPr>
            </w:pPr>
            <w:r w:rsidRPr="00E02FB9">
              <w:rPr>
                <w:rFonts w:asciiTheme="minorHAnsi" w:hAnsiTheme="minorHAnsi"/>
                <w:b/>
                <w:szCs w:val="22"/>
                <w:lang w:val="pt-BR"/>
              </w:rPr>
              <w:t xml:space="preserve">Cadastrar Usuário no sistema com sucesso </w:t>
            </w:r>
          </w:p>
        </w:tc>
      </w:tr>
      <w:tr w:rsidR="004647F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7F5" w:rsidRPr="00E52278" w:rsidRDefault="004647F5" w:rsidP="004647F5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7F5" w:rsidRPr="007C6E8E" w:rsidRDefault="004647F5" w:rsidP="004647F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szCs w:val="22"/>
                <w:lang w:val="pt-BR"/>
              </w:rPr>
              <w:t>Teste Cadastrar</w:t>
            </w:r>
            <w:r>
              <w:rPr>
                <w:rFonts w:asciiTheme="minorHAnsi" w:hAnsiTheme="minorHAnsi" w:cs="Arial"/>
                <w:szCs w:val="22"/>
                <w:lang w:val="pt-BR"/>
              </w:rPr>
              <w:t xml:space="preserve"> usuário</w:t>
            </w:r>
            <w:r w:rsidRPr="007C6E8E">
              <w:rPr>
                <w:rFonts w:asciiTheme="minorHAnsi" w:hAnsiTheme="minorHAnsi" w:cs="Arial"/>
                <w:szCs w:val="22"/>
                <w:lang w:val="pt-BR"/>
              </w:rPr>
              <w:t xml:space="preserve"> com sucesso</w:t>
            </w:r>
          </w:p>
        </w:tc>
      </w:tr>
      <w:tr w:rsidR="004647F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7F5" w:rsidRPr="00E52278" w:rsidRDefault="004647F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7F5" w:rsidRPr="00A03FC0" w:rsidRDefault="004647F5" w:rsidP="004647F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  <w:lang w:val="pt-BR"/>
              </w:rPr>
            </w:pPr>
            <w:r w:rsidRPr="00A03FC0">
              <w:rPr>
                <w:rFonts w:asciiTheme="minorHAnsi" w:hAnsiTheme="minorHAnsi"/>
                <w:szCs w:val="22"/>
                <w:lang w:val="pt-BR"/>
              </w:rPr>
              <w:t>O caso de uso, irá fazer a inclusão do ator, de forma a preencher todas as informações necessárias nos passos na tabela abaixo para cadastrar o usuário no sistema com sucesso.</w:t>
            </w:r>
          </w:p>
        </w:tc>
      </w:tr>
      <w:tr w:rsidR="004647F5" w:rsidRPr="00E02FB9" w:rsidTr="00AE52EA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7F5" w:rsidRPr="00E52278" w:rsidRDefault="004647F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Pré-condições</w:t>
            </w:r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7F5" w:rsidRPr="007C6E8E" w:rsidRDefault="004647F5" w:rsidP="00814B22">
            <w:pPr>
              <w:pStyle w:val="Corpodetex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 xml:space="preserve">Qualquer usuário que utilize sistema Android a </w:t>
            </w:r>
            <w:r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partir da versão 2.3, deve ter previamente o app instalado e com acesso a internet</w:t>
            </w:r>
          </w:p>
        </w:tc>
      </w:tr>
      <w:tr w:rsidR="004647F5" w:rsidRPr="00E52278" w:rsidTr="00AE52EA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7F5" w:rsidRPr="00E52278" w:rsidRDefault="004647F5" w:rsidP="00814B22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Pós-condições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7F5" w:rsidRPr="007C6E8E" w:rsidRDefault="004647F5" w:rsidP="004647F5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usuário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 cadastrado no sistema.</w:t>
            </w:r>
          </w:p>
        </w:tc>
      </w:tr>
      <w:tr w:rsidR="004647F5" w:rsidRPr="00E52278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7F5" w:rsidRPr="00E52278" w:rsidRDefault="004647F5" w:rsidP="00814B22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Observações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7F5" w:rsidRPr="007C6E8E" w:rsidRDefault="004647F5" w:rsidP="00814B2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65097">
              <w:rPr>
                <w:rFonts w:asciiTheme="minorHAnsi" w:hAnsiTheme="minorHAnsi"/>
                <w:bCs/>
                <w:sz w:val="22"/>
                <w:szCs w:val="22"/>
                <w:lang w:val="pt-BR"/>
              </w:rPr>
              <w:t>Não há observações</w:t>
            </w:r>
          </w:p>
        </w:tc>
      </w:tr>
      <w:tr w:rsidR="004647F5" w:rsidRPr="00E52278" w:rsidTr="00AE52EA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647F5" w:rsidRPr="00E52278" w:rsidRDefault="004647F5" w:rsidP="00814B22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647F5" w:rsidRPr="00430865" w:rsidRDefault="004647F5" w:rsidP="00814B22">
            <w:pPr>
              <w:pStyle w:val="bp"/>
              <w:rPr>
                <w:rFonts w:asciiTheme="minorHAnsi" w:hAnsiTheme="minorHAnsi"/>
                <w:b/>
                <w:bCs/>
                <w:szCs w:val="22"/>
                <w:lang w:val="pt-BR"/>
              </w:rPr>
            </w:pPr>
            <w:r w:rsidRPr="00430865">
              <w:rPr>
                <w:rFonts w:asciiTheme="minorHAnsi" w:hAnsiTheme="minorHAnsi"/>
                <w:b/>
                <w:bCs/>
                <w:szCs w:val="22"/>
                <w:lang w:val="pt-BR"/>
              </w:rPr>
              <w:t>Passou</w:t>
            </w:r>
          </w:p>
        </w:tc>
      </w:tr>
      <w:tr w:rsidR="004647F5" w:rsidRPr="00E52278" w:rsidTr="00AE52EA">
        <w:trPr>
          <w:cantSplit/>
          <w:tblHeader/>
        </w:trPr>
        <w:tc>
          <w:tcPr>
            <w:tcW w:w="4361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647F5" w:rsidRPr="00E52278" w:rsidRDefault="004647F5" w:rsidP="00814B22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</w:p>
        </w:tc>
        <w:tc>
          <w:tcPr>
            <w:tcW w:w="8817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647F5" w:rsidRPr="00765097" w:rsidRDefault="004647F5" w:rsidP="00814B22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PASSOS DO TESTE</w:t>
            </w:r>
          </w:p>
        </w:tc>
      </w:tr>
      <w:tr w:rsidR="004647F5" w:rsidRPr="00E52278" w:rsidTr="00551F6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647F5" w:rsidRPr="00E52278" w:rsidRDefault="004647F5" w:rsidP="00814B2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4647F5" w:rsidRPr="00E52278" w:rsidRDefault="004647F5" w:rsidP="00814B2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shd w:val="clear" w:color="auto" w:fill="C0C0C0"/>
          </w:tcPr>
          <w:p w:rsidR="004647F5" w:rsidRPr="00E52278" w:rsidRDefault="004647F5" w:rsidP="00814B22">
            <w:pPr>
              <w:pStyle w:val="bp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4647F5" w:rsidRPr="00E52278" w:rsidRDefault="004647F5" w:rsidP="00814B2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647F5" w:rsidRPr="00E52278" w:rsidRDefault="004647F5" w:rsidP="00814B2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F</w:t>
            </w:r>
          </w:p>
        </w:tc>
      </w:tr>
      <w:tr w:rsidR="004647F5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647F5" w:rsidRPr="00E52278" w:rsidRDefault="004647F5" w:rsidP="00814B22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647F5" w:rsidRPr="00E52278" w:rsidRDefault="00551F62" w:rsidP="00573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1: Usuário clica na opção Cadastrar Moto taxista na tela principal de menu do sistema</w:t>
            </w:r>
          </w:p>
        </w:tc>
        <w:tc>
          <w:tcPr>
            <w:tcW w:w="5596" w:type="dxa"/>
          </w:tcPr>
          <w:p w:rsidR="004647F5" w:rsidRPr="00E52278" w:rsidRDefault="004647F5" w:rsidP="00814B2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4647F5" w:rsidRPr="00E52278" w:rsidRDefault="004647F5" w:rsidP="00814B2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4647F5" w:rsidRPr="00E52278" w:rsidRDefault="004647F5" w:rsidP="00814B2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51F62" w:rsidRPr="00551F62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F62" w:rsidRPr="00E52278" w:rsidRDefault="00551F62" w:rsidP="00814B22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F62" w:rsidRPr="00E52278" w:rsidRDefault="00551F62" w:rsidP="00573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2: O Usuário digita </w:t>
            </w:r>
            <w:r w:rsidR="00A03FC0">
              <w:rPr>
                <w:rFonts w:asciiTheme="minorHAnsi" w:hAnsiTheme="minorHAnsi"/>
                <w:sz w:val="20"/>
                <w:lang w:val="pt-BR"/>
              </w:rPr>
              <w:t>o login</w:t>
            </w:r>
          </w:p>
        </w:tc>
        <w:tc>
          <w:tcPr>
            <w:tcW w:w="5596" w:type="dxa"/>
          </w:tcPr>
          <w:p w:rsidR="00551F62" w:rsidRPr="00E52278" w:rsidRDefault="00A03FC0" w:rsidP="00814B2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login</w:t>
            </w:r>
            <w:r w:rsidR="00551F62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814B2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814B2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734E7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34E7" w:rsidRPr="00551F62" w:rsidRDefault="005734E7" w:rsidP="005734E7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734E7" w:rsidRPr="00E52278" w:rsidRDefault="005734E7" w:rsidP="00573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2: O Usuário digita </w:t>
            </w:r>
            <w:r w:rsidR="00A03FC0">
              <w:rPr>
                <w:rFonts w:asciiTheme="minorHAnsi" w:hAnsiTheme="minorHAnsi"/>
                <w:sz w:val="20"/>
                <w:lang w:val="pt-BR"/>
              </w:rPr>
              <w:t>o nome</w:t>
            </w:r>
          </w:p>
        </w:tc>
        <w:tc>
          <w:tcPr>
            <w:tcW w:w="5596" w:type="dxa"/>
          </w:tcPr>
          <w:p w:rsidR="005734E7" w:rsidRPr="00E52278" w:rsidRDefault="00A03FC0" w:rsidP="005734E7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nome</w:t>
            </w:r>
            <w:r w:rsidR="00551F62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734E7" w:rsidRPr="00E52278" w:rsidRDefault="00551F62" w:rsidP="005734E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734E7" w:rsidRPr="00E52278" w:rsidRDefault="00551F62" w:rsidP="005734E7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 </w:t>
            </w:r>
          </w:p>
        </w:tc>
      </w:tr>
      <w:tr w:rsidR="005734E7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34E7" w:rsidRPr="00E52278" w:rsidRDefault="005734E7" w:rsidP="005734E7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734E7" w:rsidRPr="00E52278" w:rsidRDefault="00551F62" w:rsidP="00551F6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Passo 3: O Usuário </w:t>
            </w:r>
            <w:r w:rsidR="005734E7" w:rsidRPr="00E52278">
              <w:rPr>
                <w:rFonts w:asciiTheme="minorHAnsi" w:hAnsiTheme="minorHAnsi"/>
                <w:sz w:val="20"/>
                <w:lang w:val="pt-BR"/>
              </w:rPr>
              <w:t>digita a senha</w:t>
            </w:r>
          </w:p>
        </w:tc>
        <w:tc>
          <w:tcPr>
            <w:tcW w:w="5596" w:type="dxa"/>
          </w:tcPr>
          <w:p w:rsidR="005734E7" w:rsidRPr="00E52278" w:rsidRDefault="00551F62" w:rsidP="005734E7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</w:t>
            </w:r>
            <w:r w:rsidR="005734E7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734E7" w:rsidRPr="00E52278" w:rsidTr="00AE52E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734E7" w:rsidRPr="00E52278" w:rsidRDefault="005734E7" w:rsidP="005734E7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734E7" w:rsidRPr="00E52278" w:rsidRDefault="00551F62" w:rsidP="00573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4: O Usuário</w:t>
            </w:r>
            <w:r w:rsidR="005734E7" w:rsidRPr="00E52278">
              <w:rPr>
                <w:rFonts w:asciiTheme="minorHAnsi" w:hAnsiTheme="minorHAnsi"/>
                <w:sz w:val="20"/>
                <w:lang w:val="pt-BR"/>
              </w:rPr>
              <w:t xml:space="preserve"> digita a identidade - RG</w:t>
            </w:r>
          </w:p>
        </w:tc>
        <w:tc>
          <w:tcPr>
            <w:tcW w:w="5596" w:type="dxa"/>
          </w:tcPr>
          <w:p w:rsidR="005734E7" w:rsidRPr="00E52278" w:rsidRDefault="005734E7" w:rsidP="005734E7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 w:rsidR="00551F62">
              <w:rPr>
                <w:rFonts w:asciiTheme="minorHAnsi" w:hAnsiTheme="minorHAnsi"/>
                <w:sz w:val="20"/>
                <w:lang w:val="pt-BR"/>
              </w:rPr>
              <w:t>RG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734E7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734E7" w:rsidRPr="00E52278" w:rsidRDefault="005734E7" w:rsidP="005734E7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734E7" w:rsidRPr="00E52278" w:rsidRDefault="005734E7" w:rsidP="005734E7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5</w:t>
            </w:r>
            <w:r w:rsidR="00551F62">
              <w:rPr>
                <w:rFonts w:asciiTheme="minorHAnsi" w:hAnsiTheme="minorHAnsi"/>
                <w:sz w:val="20"/>
                <w:lang w:val="pt-BR"/>
              </w:rPr>
              <w:t>: O Usuário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digita o telefone</w:t>
            </w:r>
          </w:p>
        </w:tc>
        <w:tc>
          <w:tcPr>
            <w:tcW w:w="5596" w:type="dxa"/>
          </w:tcPr>
          <w:p w:rsidR="005734E7" w:rsidRPr="00E52278" w:rsidRDefault="00551F62" w:rsidP="005734E7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telefone</w:t>
            </w:r>
            <w:r w:rsidR="005734E7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734E7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734E7" w:rsidRPr="00E52278" w:rsidRDefault="005734E7" w:rsidP="005734E7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734E7" w:rsidRPr="00E52278" w:rsidRDefault="00551F62" w:rsidP="005734E7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7: O Usuário</w:t>
            </w:r>
            <w:r w:rsidR="005734E7" w:rsidRPr="00E52278">
              <w:rPr>
                <w:rFonts w:asciiTheme="minorHAnsi" w:hAnsiTheme="minorHAnsi"/>
                <w:sz w:val="20"/>
                <w:lang w:val="pt-BR"/>
              </w:rPr>
              <w:t xml:space="preserve"> digita o e</w:t>
            </w:r>
            <w:r w:rsidR="005734E7">
              <w:rPr>
                <w:rFonts w:asciiTheme="minorHAnsi" w:hAnsiTheme="minorHAnsi"/>
                <w:sz w:val="20"/>
                <w:lang w:val="pt-BR"/>
              </w:rPr>
              <w:t>-</w:t>
            </w:r>
            <w:r w:rsidR="005734E7" w:rsidRPr="00E52278">
              <w:rPr>
                <w:rFonts w:asciiTheme="minorHAnsi" w:hAnsiTheme="minorHAnsi"/>
                <w:sz w:val="20"/>
                <w:lang w:val="pt-BR"/>
              </w:rPr>
              <w:t>mail</w:t>
            </w:r>
          </w:p>
        </w:tc>
        <w:tc>
          <w:tcPr>
            <w:tcW w:w="5596" w:type="dxa"/>
          </w:tcPr>
          <w:p w:rsidR="005734E7" w:rsidRPr="00E52278" w:rsidRDefault="005734E7" w:rsidP="005734E7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 w:rsidR="00551F62">
              <w:rPr>
                <w:rFonts w:asciiTheme="minorHAnsi" w:hAnsiTheme="minorHAnsi"/>
                <w:sz w:val="20"/>
                <w:lang w:val="pt-BR"/>
              </w:rPr>
              <w:t>e-mail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734E7" w:rsidRPr="00E52278" w:rsidRDefault="005734E7" w:rsidP="005734E7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4647F5" w:rsidRPr="008D56DB" w:rsidRDefault="004647F5" w:rsidP="004647F5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4647F5" w:rsidRPr="008D56DB" w:rsidRDefault="004647F5" w:rsidP="004647F5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4647F5" w:rsidRPr="00E52278" w:rsidTr="004647F5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647F5" w:rsidRPr="00E52278" w:rsidRDefault="004647F5" w:rsidP="00814B22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647F5" w:rsidRPr="00E52278" w:rsidRDefault="004647F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647F5" w:rsidRPr="00E52278" w:rsidRDefault="004647F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647F5" w:rsidRPr="00E52278" w:rsidRDefault="004647F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647F5" w:rsidRPr="00E52278" w:rsidRDefault="004647F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647F5" w:rsidRPr="00E52278" w:rsidRDefault="005734E7" w:rsidP="005734E7">
            <w:pPr>
              <w:pStyle w:val="bp"/>
              <w:tabs>
                <w:tab w:val="center" w:pos="958"/>
                <w:tab w:val="right" w:pos="1916"/>
              </w:tabs>
              <w:spacing w:before="0" w:after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ab/>
            </w:r>
            <w:r w:rsidR="004647F5" w:rsidRPr="00E52278">
              <w:rPr>
                <w:rFonts w:asciiTheme="minorHAnsi" w:hAnsiTheme="minorHAnsi"/>
                <w:b/>
                <w:sz w:val="20"/>
              </w:rPr>
              <w:t>5</w:t>
            </w:r>
            <w:r>
              <w:rPr>
                <w:rFonts w:asciiTheme="minorHAnsi" w:hAnsiTheme="minorHAnsi"/>
                <w:b/>
                <w:sz w:val="20"/>
              </w:rPr>
              <w:tab/>
            </w:r>
          </w:p>
        </w:tc>
      </w:tr>
      <w:tr w:rsidR="004647F5" w:rsidRPr="00E52278" w:rsidTr="004647F5">
        <w:tc>
          <w:tcPr>
            <w:tcW w:w="1905" w:type="dxa"/>
            <w:tcBorders>
              <w:top w:val="single" w:sz="4" w:space="0" w:color="auto"/>
            </w:tcBorders>
            <w:shd w:val="clear" w:color="auto" w:fill="E0E0E0"/>
          </w:tcPr>
          <w:p w:rsidR="004647F5" w:rsidRPr="00E52278" w:rsidRDefault="004647F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 w:rsidR="005734E7">
              <w:rPr>
                <w:rFonts w:asciiTheme="minorHAnsi" w:hAnsiTheme="minorHAnsi"/>
                <w:sz w:val="20"/>
                <w:lang w:val="pt-BR"/>
              </w:rPr>
              <w:t>Login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4647F5" w:rsidRPr="00E52278" w:rsidRDefault="005734E7" w:rsidP="00814B22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carlos.gomes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4647F5" w:rsidRPr="00E52278" w:rsidRDefault="005734E7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4647F5" w:rsidRPr="00E52278" w:rsidRDefault="005734E7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willian87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4647F5" w:rsidRPr="00E52278" w:rsidRDefault="005734E7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andreag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:rsidR="004647F5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</w:t>
            </w:r>
            <w:r w:rsidR="004647F5">
              <w:rPr>
                <w:rFonts w:asciiTheme="minorHAnsi" w:hAnsiTheme="minorHAnsi"/>
                <w:sz w:val="20"/>
              </w:rPr>
              <w:t>arcos</w:t>
            </w:r>
            <w:r>
              <w:rPr>
                <w:rFonts w:asciiTheme="minorHAnsi" w:hAnsiTheme="minorHAnsi"/>
                <w:sz w:val="20"/>
              </w:rPr>
              <w:t>.a</w:t>
            </w:r>
            <w:r w:rsidR="004647F5">
              <w:rPr>
                <w:rFonts w:asciiTheme="minorHAnsi" w:hAnsiTheme="minorHAnsi"/>
                <w:sz w:val="20"/>
              </w:rPr>
              <w:t>urelio</w:t>
            </w:r>
          </w:p>
        </w:tc>
      </w:tr>
      <w:tr w:rsidR="005734E7" w:rsidRPr="00E52278" w:rsidTr="004647F5">
        <w:tc>
          <w:tcPr>
            <w:tcW w:w="1905" w:type="dxa"/>
            <w:tcBorders>
              <w:top w:val="single" w:sz="4" w:space="0" w:color="auto"/>
            </w:tcBorders>
            <w:shd w:val="clear" w:color="auto" w:fill="E0E0E0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5734E7" w:rsidRPr="00E52278" w:rsidRDefault="005734E7" w:rsidP="005734E7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Carlos </w:t>
            </w:r>
            <w:r>
              <w:rPr>
                <w:rFonts w:asciiTheme="minorHAnsi" w:hAnsiTheme="minorHAnsi"/>
                <w:sz w:val="20"/>
              </w:rPr>
              <w:t>Gomes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 Passos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 Oliveira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 Gusmão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5734E7" w:rsidRPr="00E52278" w:rsidTr="004647F5">
        <w:tc>
          <w:tcPr>
            <w:tcW w:w="1905" w:type="dxa"/>
            <w:shd w:val="clear" w:color="auto" w:fill="E0E0E0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2304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189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090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853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3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5734E7" w:rsidRPr="00E52278" w:rsidTr="004647F5">
        <w:tc>
          <w:tcPr>
            <w:tcW w:w="1905" w:type="dxa"/>
            <w:shd w:val="clear" w:color="auto" w:fill="E0E0E0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2304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189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090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853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3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5734E7" w:rsidRPr="00E52278" w:rsidTr="004647F5">
        <w:tc>
          <w:tcPr>
            <w:tcW w:w="1905" w:type="dxa"/>
            <w:shd w:val="clear" w:color="auto" w:fill="E0E0E0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</w:p>
        </w:tc>
        <w:tc>
          <w:tcPr>
            <w:tcW w:w="2304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189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090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853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3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5734E7" w:rsidRPr="00841ACF" w:rsidTr="004647F5">
        <w:tc>
          <w:tcPr>
            <w:tcW w:w="1905" w:type="dxa"/>
            <w:shd w:val="clear" w:color="auto" w:fill="E0E0E0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</w:p>
        </w:tc>
        <w:tc>
          <w:tcPr>
            <w:tcW w:w="2304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189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090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853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32" w:type="dxa"/>
          </w:tcPr>
          <w:p w:rsidR="005734E7" w:rsidRPr="00E52278" w:rsidRDefault="005734E7" w:rsidP="005734E7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</w:tbl>
    <w:p w:rsidR="004647F5" w:rsidRDefault="004647F5" w:rsidP="004647F5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EC46A8" w:rsidRDefault="00EC46A8">
      <w:pPr>
        <w:pStyle w:val="bp"/>
        <w:spacing w:before="0" w:after="0"/>
      </w:pPr>
    </w:p>
    <w:p w:rsidR="005734E7" w:rsidRDefault="005734E7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p w:rsidR="00430865" w:rsidRDefault="0043086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43086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0865" w:rsidRPr="00E02FB9" w:rsidRDefault="00430865" w:rsidP="00814B22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color w:val="0000FF"/>
                <w:szCs w:val="22"/>
                <w:lang w:val="pt-BR"/>
              </w:rPr>
            </w:pPr>
            <w:r w:rsidRPr="00E02FB9">
              <w:rPr>
                <w:rFonts w:asciiTheme="minorHAnsi" w:hAnsiTheme="minorHAnsi" w:cs="Arial"/>
                <w:b/>
                <w:szCs w:val="22"/>
                <w:lang w:val="pt-BR"/>
              </w:rPr>
              <w:t>Teste Cadastrar Usuário sem senha no Sistema e sem sucesso.</w:t>
            </w:r>
          </w:p>
        </w:tc>
      </w:tr>
      <w:tr w:rsidR="0043086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0865" w:rsidRPr="007C6E8E" w:rsidRDefault="00430865" w:rsidP="00814B22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szCs w:val="22"/>
                <w:lang w:val="pt-BR"/>
              </w:rPr>
              <w:t>Teste Cadastrar</w:t>
            </w:r>
            <w:r>
              <w:rPr>
                <w:rFonts w:asciiTheme="minorHAnsi" w:hAnsiTheme="minorHAnsi" w:cs="Arial"/>
                <w:szCs w:val="22"/>
                <w:lang w:val="pt-BR"/>
              </w:rPr>
              <w:t xml:space="preserve"> usuário sem</w:t>
            </w:r>
            <w:r w:rsidRPr="007C6E8E">
              <w:rPr>
                <w:rFonts w:asciiTheme="minorHAnsi" w:hAnsiTheme="minorHAnsi" w:cs="Arial"/>
                <w:szCs w:val="22"/>
                <w:lang w:val="pt-BR"/>
              </w:rPr>
              <w:t xml:space="preserve"> sucesso</w:t>
            </w:r>
          </w:p>
        </w:tc>
      </w:tr>
      <w:tr w:rsidR="0043086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0865" w:rsidRPr="00430865" w:rsidRDefault="00430865" w:rsidP="00814B22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  <w:lang w:val="pt-BR"/>
              </w:rPr>
            </w:pPr>
            <w:r w:rsidRPr="00430865">
              <w:rPr>
                <w:rFonts w:asciiTheme="minorHAnsi" w:hAnsiTheme="minorHAnsi"/>
                <w:szCs w:val="22"/>
                <w:lang w:val="pt-BR"/>
              </w:rPr>
              <w:t>O caso de uso, irá fazer a inclusão do ator, de forma a preencher todas as informações necessárias nos passos na tabela abaixo para cadastrar o usuário no sistema com sucesso.</w:t>
            </w:r>
          </w:p>
        </w:tc>
      </w:tr>
      <w:tr w:rsidR="00430865" w:rsidRPr="00E02FB9" w:rsidTr="00814B22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Pré-condições</w:t>
            </w:r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0865" w:rsidRPr="007C6E8E" w:rsidRDefault="00430865" w:rsidP="00814B22">
            <w:pPr>
              <w:pStyle w:val="Corpodetex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7C6E8E"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 xml:space="preserve">Qualquer usuário que utilize sistema Android a </w:t>
            </w:r>
            <w:r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partir da versão 2.3, deve ter previamente o app instalado e com acesso a internet</w:t>
            </w:r>
          </w:p>
        </w:tc>
      </w:tr>
      <w:tr w:rsidR="00430865" w:rsidRPr="00E02FB9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Pós-condições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0865" w:rsidRPr="007C6E8E" w:rsidRDefault="00430865" w:rsidP="00814B22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Usuário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não </w:t>
            </w:r>
            <w:r w:rsidRPr="007C6E8E"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cadastrado no sistema.</w:t>
            </w:r>
          </w:p>
        </w:tc>
      </w:tr>
      <w:tr w:rsidR="00430865" w:rsidRPr="00E52278" w:rsidTr="00814B22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Observações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0865" w:rsidRPr="007C6E8E" w:rsidRDefault="00430865" w:rsidP="00814B2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 w:rsidRPr="00765097">
              <w:rPr>
                <w:rFonts w:asciiTheme="minorHAnsi" w:hAnsiTheme="minorHAnsi"/>
                <w:bCs/>
                <w:sz w:val="22"/>
                <w:szCs w:val="22"/>
                <w:lang w:val="pt-BR"/>
              </w:rPr>
              <w:t>Não há observações</w:t>
            </w:r>
          </w:p>
        </w:tc>
      </w:tr>
      <w:tr w:rsidR="00430865" w:rsidRPr="00E52278" w:rsidTr="00814B22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30865" w:rsidRPr="00430865" w:rsidRDefault="00430865" w:rsidP="00814B22">
            <w:pPr>
              <w:pStyle w:val="bp"/>
              <w:rPr>
                <w:rFonts w:asciiTheme="minorHAnsi" w:hAnsiTheme="minorHAnsi"/>
                <w:b/>
                <w:bCs/>
                <w:szCs w:val="22"/>
                <w:lang w:val="pt-BR"/>
              </w:rPr>
            </w:pPr>
            <w:r w:rsidRPr="00430865">
              <w:rPr>
                <w:rFonts w:asciiTheme="minorHAnsi" w:hAnsiTheme="minorHAnsi"/>
                <w:b/>
                <w:bCs/>
                <w:szCs w:val="22"/>
                <w:lang w:val="pt-BR"/>
              </w:rPr>
              <w:t>Falhou/Incompleto</w:t>
            </w:r>
          </w:p>
        </w:tc>
      </w:tr>
      <w:tr w:rsidR="00430865" w:rsidRPr="00E52278" w:rsidTr="00814B22">
        <w:trPr>
          <w:cantSplit/>
          <w:tblHeader/>
        </w:trPr>
        <w:tc>
          <w:tcPr>
            <w:tcW w:w="4361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</w:p>
        </w:tc>
        <w:tc>
          <w:tcPr>
            <w:tcW w:w="8817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30865" w:rsidRPr="00765097" w:rsidRDefault="00430865" w:rsidP="00814B22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 w:rsidRPr="00E52278">
              <w:rPr>
                <w:rFonts w:asciiTheme="minorHAnsi" w:hAnsiTheme="minorHAnsi"/>
                <w:b/>
                <w:sz w:val="20"/>
                <w:lang w:val="pt-BR"/>
              </w:rPr>
              <w:t>PASSOS DO TESTE</w:t>
            </w:r>
          </w:p>
        </w:tc>
      </w:tr>
      <w:tr w:rsidR="00551F62" w:rsidRPr="00E52278" w:rsidTr="00E02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shd w:val="clear" w:color="auto" w:fill="C0C0C0"/>
          </w:tcPr>
          <w:p w:rsidR="00551F62" w:rsidRPr="00E52278" w:rsidRDefault="00551F62" w:rsidP="00551F62">
            <w:pPr>
              <w:pStyle w:val="bp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>F</w:t>
            </w: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Passo 1: Usuário clica na opção Cadastrar Moto taxista na tela principal de menu do sistema</w:t>
            </w:r>
          </w:p>
        </w:tc>
        <w:tc>
          <w:tcPr>
            <w:tcW w:w="5596" w:type="dxa"/>
          </w:tcPr>
          <w:p w:rsidR="00551F62" w:rsidRPr="00E52278" w:rsidRDefault="00551F62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2: O Usuário digita </w:t>
            </w:r>
            <w:r w:rsidR="00A03FC0">
              <w:rPr>
                <w:rFonts w:asciiTheme="minorHAnsi" w:hAnsiTheme="minorHAnsi"/>
                <w:sz w:val="20"/>
                <w:lang w:val="pt-BR"/>
              </w:rPr>
              <w:t>o login</w:t>
            </w:r>
          </w:p>
        </w:tc>
        <w:tc>
          <w:tcPr>
            <w:tcW w:w="5596" w:type="dxa"/>
          </w:tcPr>
          <w:p w:rsidR="00551F62" w:rsidRPr="00E52278" w:rsidRDefault="00A03FC0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login</w:t>
            </w:r>
            <w:r w:rsidR="00551F62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Passo 2: O Usuário digita </w:t>
            </w:r>
            <w:r w:rsidR="00A03FC0">
              <w:rPr>
                <w:rFonts w:asciiTheme="minorHAnsi" w:hAnsiTheme="minorHAnsi"/>
                <w:sz w:val="20"/>
                <w:lang w:val="pt-BR"/>
              </w:rPr>
              <w:t>o nome</w:t>
            </w:r>
          </w:p>
        </w:tc>
        <w:tc>
          <w:tcPr>
            <w:tcW w:w="5596" w:type="dxa"/>
          </w:tcPr>
          <w:p w:rsidR="00551F62" w:rsidRPr="00E52278" w:rsidRDefault="00A03FC0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nome</w:t>
            </w:r>
            <w:r w:rsidR="00551F62"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</w:t>
            </w: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Passo 3: O Usuário 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digita a senha</w:t>
            </w:r>
          </w:p>
        </w:tc>
        <w:tc>
          <w:tcPr>
            <w:tcW w:w="5596" w:type="dxa"/>
          </w:tcPr>
          <w:p w:rsidR="00551F62" w:rsidRPr="00E52278" w:rsidRDefault="00551F62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 x</w:t>
            </w: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4: O Usuário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digita a identidade - RG</w:t>
            </w:r>
          </w:p>
        </w:tc>
        <w:tc>
          <w:tcPr>
            <w:tcW w:w="5596" w:type="dxa"/>
          </w:tcPr>
          <w:p w:rsidR="00551F62" w:rsidRPr="00E52278" w:rsidRDefault="00551F62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RG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5: O Usuário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digita o telefone</w:t>
            </w:r>
          </w:p>
        </w:tc>
        <w:tc>
          <w:tcPr>
            <w:tcW w:w="5596" w:type="dxa"/>
          </w:tcPr>
          <w:p w:rsidR="00551F62" w:rsidRPr="00E52278" w:rsidRDefault="00551F62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telefone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551F62" w:rsidRPr="00E52278" w:rsidTr="00814B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1F62" w:rsidRPr="00E52278" w:rsidRDefault="00551F62" w:rsidP="00551F62">
            <w:pPr>
              <w:pStyle w:val="proc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1F62" w:rsidRPr="00E52278" w:rsidRDefault="00551F62" w:rsidP="00551F6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7: O Usuário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digita o e</w:t>
            </w:r>
            <w:r>
              <w:rPr>
                <w:rFonts w:asciiTheme="minorHAnsi" w:hAnsiTheme="minorHAnsi"/>
                <w:sz w:val="20"/>
                <w:lang w:val="pt-BR"/>
              </w:rPr>
              <w:t>-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>mail</w:t>
            </w:r>
          </w:p>
        </w:tc>
        <w:tc>
          <w:tcPr>
            <w:tcW w:w="5596" w:type="dxa"/>
          </w:tcPr>
          <w:p w:rsidR="00551F62" w:rsidRPr="00E52278" w:rsidRDefault="00551F62" w:rsidP="00551F62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O 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551F62" w:rsidRPr="00E52278" w:rsidRDefault="00551F62" w:rsidP="00551F62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430865" w:rsidRPr="008D56DB" w:rsidRDefault="00430865" w:rsidP="00430865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430865" w:rsidRPr="008D56DB" w:rsidRDefault="00430865" w:rsidP="00430865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430865" w:rsidRPr="00E52278" w:rsidTr="00814B22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0865" w:rsidRPr="00E52278" w:rsidRDefault="0043086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0865" w:rsidRPr="00E52278" w:rsidRDefault="0043086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0865" w:rsidRPr="00E52278" w:rsidRDefault="0043086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0865" w:rsidRPr="00E52278" w:rsidRDefault="00430865" w:rsidP="00814B22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E52278"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0865" w:rsidRPr="00E52278" w:rsidRDefault="00430865" w:rsidP="00814B22">
            <w:pPr>
              <w:pStyle w:val="bp"/>
              <w:tabs>
                <w:tab w:val="center" w:pos="958"/>
                <w:tab w:val="right" w:pos="1916"/>
              </w:tabs>
              <w:spacing w:before="0" w:after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ab/>
            </w:r>
            <w:r w:rsidRPr="00E52278">
              <w:rPr>
                <w:rFonts w:asciiTheme="minorHAnsi" w:hAnsiTheme="minorHAnsi"/>
                <w:b/>
                <w:sz w:val="20"/>
              </w:rPr>
              <w:t>5</w:t>
            </w:r>
            <w:r>
              <w:rPr>
                <w:rFonts w:asciiTheme="minorHAnsi" w:hAnsiTheme="minorHAnsi"/>
                <w:b/>
                <w:sz w:val="20"/>
              </w:rPr>
              <w:tab/>
            </w:r>
          </w:p>
        </w:tc>
      </w:tr>
      <w:tr w:rsidR="00430865" w:rsidRPr="00E52278" w:rsidTr="00814B22">
        <w:tc>
          <w:tcPr>
            <w:tcW w:w="1905" w:type="dxa"/>
            <w:tcBorders>
              <w:top w:val="single" w:sz="4" w:space="0" w:color="auto"/>
            </w:tcBorders>
            <w:shd w:val="clear" w:color="auto" w:fill="E0E0E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Login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carlos.gomes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willian87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andreag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marcos.aurelio</w:t>
            </w:r>
          </w:p>
        </w:tc>
      </w:tr>
      <w:tr w:rsidR="00430865" w:rsidRPr="00E52278" w:rsidTr="00814B22">
        <w:tc>
          <w:tcPr>
            <w:tcW w:w="1905" w:type="dxa"/>
            <w:tcBorders>
              <w:top w:val="single" w:sz="4" w:space="0" w:color="auto"/>
            </w:tcBorders>
            <w:shd w:val="clear" w:color="auto" w:fill="E0E0E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Nome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 w:rsidRPr="00E52278">
              <w:rPr>
                <w:rFonts w:asciiTheme="minorHAnsi" w:hAnsiTheme="minorHAnsi"/>
                <w:sz w:val="20"/>
              </w:rPr>
              <w:t xml:space="preserve">Carlos </w:t>
            </w:r>
            <w:r>
              <w:rPr>
                <w:rFonts w:asciiTheme="minorHAnsi" w:hAnsiTheme="minorHAnsi"/>
                <w:sz w:val="20"/>
              </w:rPr>
              <w:t>Gomes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 Passos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 Oliveira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 Gusmão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430865" w:rsidRPr="00E52278" w:rsidTr="00814B22">
        <w:tc>
          <w:tcPr>
            <w:tcW w:w="1905" w:type="dxa"/>
            <w:shd w:val="clear" w:color="auto" w:fill="E0E0E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2304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9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090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53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13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</w:tr>
      <w:tr w:rsidR="00430865" w:rsidRPr="00E52278" w:rsidTr="00814B22">
        <w:tc>
          <w:tcPr>
            <w:tcW w:w="1905" w:type="dxa"/>
            <w:shd w:val="clear" w:color="auto" w:fill="E0E0E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2304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189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090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853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3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430865" w:rsidRPr="00E52278" w:rsidTr="00814B22">
        <w:tc>
          <w:tcPr>
            <w:tcW w:w="1905" w:type="dxa"/>
            <w:shd w:val="clear" w:color="auto" w:fill="E0E0E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telefone</w:t>
            </w:r>
          </w:p>
        </w:tc>
        <w:tc>
          <w:tcPr>
            <w:tcW w:w="2304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189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090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853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3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430865" w:rsidRPr="00841ACF" w:rsidTr="00814B22">
        <w:tc>
          <w:tcPr>
            <w:tcW w:w="1905" w:type="dxa"/>
            <w:shd w:val="clear" w:color="auto" w:fill="E0E0E0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 w:rsidRPr="00E52278">
              <w:rPr>
                <w:rFonts w:asciiTheme="minorHAnsi" w:hAnsiTheme="minorHAnsi"/>
                <w:sz w:val="20"/>
                <w:lang w:val="pt-BR"/>
              </w:rPr>
              <w:t xml:space="preserve">Campo </w:t>
            </w:r>
            <w:r>
              <w:rPr>
                <w:rFonts w:asciiTheme="minorHAnsi" w:hAnsiTheme="minorHAnsi"/>
                <w:sz w:val="20"/>
                <w:lang w:val="pt-BR"/>
              </w:rPr>
              <w:t>e-mail</w:t>
            </w:r>
          </w:p>
        </w:tc>
        <w:tc>
          <w:tcPr>
            <w:tcW w:w="2304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189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090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853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32" w:type="dxa"/>
          </w:tcPr>
          <w:p w:rsidR="00430865" w:rsidRPr="00E52278" w:rsidRDefault="00430865" w:rsidP="00814B22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</w:tbl>
    <w:p w:rsidR="00430865" w:rsidRDefault="00430865" w:rsidP="00430865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430865" w:rsidRDefault="00430865">
      <w:pPr>
        <w:pStyle w:val="bp"/>
        <w:spacing w:before="0" w:after="0"/>
      </w:pPr>
      <w:bookmarkStart w:id="0" w:name="_GoBack"/>
      <w:bookmarkEnd w:id="0"/>
    </w:p>
    <w:sectPr w:rsidR="00430865" w:rsidSect="000F379B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ED" w:rsidRDefault="00A847ED">
      <w:r>
        <w:separator/>
      </w:r>
    </w:p>
  </w:endnote>
  <w:endnote w:type="continuationSeparator" w:id="0">
    <w:p w:rsidR="00A847ED" w:rsidRDefault="00A8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A8" w:rsidRDefault="00930A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 w:rsidR="00930A11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930A11">
      <w:rPr>
        <w:rStyle w:val="Nmerodepgina"/>
      </w:rPr>
      <w:fldChar w:fldCharType="separate"/>
    </w:r>
    <w:r w:rsidR="00E02FB9">
      <w:rPr>
        <w:rStyle w:val="Nmerodepgina"/>
        <w:noProof/>
      </w:rPr>
      <w:t>3</w:t>
    </w:r>
    <w:r w:rsidR="00930A11">
      <w:rPr>
        <w:rStyle w:val="Nmerodepgina"/>
      </w:rPr>
      <w:fldChar w:fldCharType="end"/>
    </w:r>
    <w:r>
      <w:rPr>
        <w:rStyle w:val="Nmerodepgina"/>
      </w:rPr>
      <w:t xml:space="preserve"> de </w:t>
    </w:r>
    <w:r w:rsidR="00930A1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30A11">
      <w:rPr>
        <w:rStyle w:val="Nmerodepgina"/>
      </w:rPr>
      <w:fldChar w:fldCharType="separate"/>
    </w:r>
    <w:r w:rsidR="00E02FB9">
      <w:rPr>
        <w:rStyle w:val="Nmerodepgina"/>
        <w:noProof/>
      </w:rPr>
      <w:t>4</w:t>
    </w:r>
    <w:r w:rsidR="00930A11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ED" w:rsidRDefault="00A847ED">
      <w:r>
        <w:separator/>
      </w:r>
    </w:p>
  </w:footnote>
  <w:footnote w:type="continuationSeparator" w:id="0">
    <w:p w:rsidR="00A847ED" w:rsidRDefault="00A84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67"/>
      <w:gridCol w:w="4369"/>
    </w:tblGrid>
    <w:tr w:rsidR="004647F5" w:rsidTr="00814B22">
      <w:trPr>
        <w:trHeight w:val="382"/>
      </w:trPr>
      <w:tc>
        <w:tcPr>
          <w:tcW w:w="8767" w:type="dxa"/>
        </w:tcPr>
        <w:p w:rsidR="004647F5" w:rsidRPr="008D56DB" w:rsidRDefault="004647F5" w:rsidP="004647F5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b/>
            </w:rPr>
            <w:fldChar w:fldCharType="begin"/>
          </w:r>
          <w:r w:rsidRPr="008D56DB">
            <w:rPr>
              <w:rFonts w:asciiTheme="minorHAnsi" w:hAnsiTheme="minorHAnsi"/>
              <w:b/>
              <w:lang w:val="pt-BR"/>
            </w:rPr>
            <w:instrText xml:space="preserve"> SUBJECT  \* MERGEFORMAT </w:instrText>
          </w:r>
          <w:r w:rsidRPr="008D56DB">
            <w:rPr>
              <w:rFonts w:asciiTheme="minorHAnsi" w:hAnsiTheme="minorHAnsi"/>
              <w:b/>
            </w:rPr>
            <w:fldChar w:fldCharType="end"/>
          </w:r>
          <w:r w:rsidRPr="008D56DB">
            <w:rPr>
              <w:rFonts w:asciiTheme="minorHAnsi" w:hAnsiTheme="minorHAnsi"/>
              <w:lang w:val="pt-BR"/>
            </w:rPr>
            <w:t xml:space="preserve">  Script de Teste</w:t>
          </w:r>
        </w:p>
      </w:tc>
      <w:tc>
        <w:tcPr>
          <w:tcW w:w="4369" w:type="dxa"/>
        </w:tcPr>
        <w:p w:rsidR="004647F5" w:rsidRPr="008D56DB" w:rsidRDefault="004647F5" w:rsidP="004647F5">
          <w:pPr>
            <w:tabs>
              <w:tab w:val="left" w:pos="1135"/>
            </w:tabs>
            <w:spacing w:before="40"/>
            <w:ind w:right="68"/>
            <w:jc w:val="center"/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MotoTaxiJA App</w:t>
          </w:r>
        </w:p>
      </w:tc>
    </w:tr>
    <w:tr w:rsidR="004647F5" w:rsidTr="00814B22">
      <w:trPr>
        <w:trHeight w:val="255"/>
      </w:trPr>
      <w:tc>
        <w:tcPr>
          <w:tcW w:w="8767" w:type="dxa"/>
        </w:tcPr>
        <w:p w:rsidR="004647F5" w:rsidRPr="008D56DB" w:rsidRDefault="004647F5" w:rsidP="004647F5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Cadastrar Moto taxista</w:t>
          </w:r>
        </w:p>
      </w:tc>
      <w:tc>
        <w:tcPr>
          <w:tcW w:w="4369" w:type="dxa"/>
        </w:tcPr>
        <w:p w:rsidR="004647F5" w:rsidRPr="008D56DB" w:rsidRDefault="004647F5" w:rsidP="004647F5">
          <w:pPr>
            <w:jc w:val="center"/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Data: 02/04/2014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EA6"/>
    <w:rsid w:val="00036000"/>
    <w:rsid w:val="00037375"/>
    <w:rsid w:val="000765D6"/>
    <w:rsid w:val="000862ED"/>
    <w:rsid w:val="000F379B"/>
    <w:rsid w:val="001E3FF4"/>
    <w:rsid w:val="001E40E6"/>
    <w:rsid w:val="002B29D0"/>
    <w:rsid w:val="002D2BD5"/>
    <w:rsid w:val="002E5EC8"/>
    <w:rsid w:val="00311519"/>
    <w:rsid w:val="00342693"/>
    <w:rsid w:val="003511C0"/>
    <w:rsid w:val="003832C4"/>
    <w:rsid w:val="003D30C7"/>
    <w:rsid w:val="003D4348"/>
    <w:rsid w:val="00430865"/>
    <w:rsid w:val="00455B49"/>
    <w:rsid w:val="004647F5"/>
    <w:rsid w:val="004923DD"/>
    <w:rsid w:val="004A4D4E"/>
    <w:rsid w:val="004A6229"/>
    <w:rsid w:val="004A6C5D"/>
    <w:rsid w:val="004E6686"/>
    <w:rsid w:val="005046F9"/>
    <w:rsid w:val="00551F62"/>
    <w:rsid w:val="005734E7"/>
    <w:rsid w:val="00597CDB"/>
    <w:rsid w:val="005D12BD"/>
    <w:rsid w:val="005E19EE"/>
    <w:rsid w:val="005E1AA2"/>
    <w:rsid w:val="005F5794"/>
    <w:rsid w:val="00612269"/>
    <w:rsid w:val="00617A30"/>
    <w:rsid w:val="00643CFF"/>
    <w:rsid w:val="0065016E"/>
    <w:rsid w:val="006C2884"/>
    <w:rsid w:val="00712BF4"/>
    <w:rsid w:val="007356AD"/>
    <w:rsid w:val="00743AB4"/>
    <w:rsid w:val="00762EA6"/>
    <w:rsid w:val="00797AA3"/>
    <w:rsid w:val="007A4846"/>
    <w:rsid w:val="00812B2B"/>
    <w:rsid w:val="00817C5F"/>
    <w:rsid w:val="00877B5D"/>
    <w:rsid w:val="0089678C"/>
    <w:rsid w:val="008A2978"/>
    <w:rsid w:val="008B34C8"/>
    <w:rsid w:val="008B37A3"/>
    <w:rsid w:val="0090750A"/>
    <w:rsid w:val="00930A11"/>
    <w:rsid w:val="00950E2C"/>
    <w:rsid w:val="009D741D"/>
    <w:rsid w:val="009E1F22"/>
    <w:rsid w:val="009E5EF0"/>
    <w:rsid w:val="00A03FC0"/>
    <w:rsid w:val="00A0404A"/>
    <w:rsid w:val="00A4009C"/>
    <w:rsid w:val="00A847ED"/>
    <w:rsid w:val="00AB7C44"/>
    <w:rsid w:val="00AE0828"/>
    <w:rsid w:val="00B1758C"/>
    <w:rsid w:val="00B650EC"/>
    <w:rsid w:val="00BA0A45"/>
    <w:rsid w:val="00BA18A0"/>
    <w:rsid w:val="00C00041"/>
    <w:rsid w:val="00C12675"/>
    <w:rsid w:val="00C47D62"/>
    <w:rsid w:val="00C66297"/>
    <w:rsid w:val="00CD0ADC"/>
    <w:rsid w:val="00CD7ED6"/>
    <w:rsid w:val="00CE63EC"/>
    <w:rsid w:val="00D666FE"/>
    <w:rsid w:val="00DA0FDF"/>
    <w:rsid w:val="00DA4BD6"/>
    <w:rsid w:val="00DC1677"/>
    <w:rsid w:val="00E02FB9"/>
    <w:rsid w:val="00E039DA"/>
    <w:rsid w:val="00E21D9F"/>
    <w:rsid w:val="00E91CB0"/>
    <w:rsid w:val="00EC46A8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F7154F-F495-45B4-A0CB-592D2E26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tabs>
        <w:tab w:val="clear" w:pos="644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233F7-2D15-42D4-A075-71A2DC09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158</TotalTime>
  <Pages>4</Pages>
  <Words>522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Elton Farias</cp:lastModifiedBy>
  <cp:revision>55</cp:revision>
  <cp:lastPrinted>2003-10-06T11:49:00Z</cp:lastPrinted>
  <dcterms:created xsi:type="dcterms:W3CDTF">2014-02-22T19:08:00Z</dcterms:created>
  <dcterms:modified xsi:type="dcterms:W3CDTF">2014-05-28T15:15:00Z</dcterms:modified>
</cp:coreProperties>
</file>