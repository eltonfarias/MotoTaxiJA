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BA" w:rsidRDefault="003A1526">
      <w:pPr>
        <w:pStyle w:val="Ttulo"/>
      </w:pPr>
      <w:proofErr w:type="gramStart"/>
      <w:r>
        <w:t>MotoTaxiJÁ</w:t>
      </w:r>
      <w:proofErr w:type="gramEnd"/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proofErr w:type="gramStart"/>
      <w:r w:rsidRPr="00256D07">
        <w:rPr>
          <w:b/>
        </w:rPr>
        <w:t>MotoTaxiJÁ</w:t>
      </w:r>
      <w:proofErr w:type="gramEnd"/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 xml:space="preserve">O </w:t>
      </w:r>
      <w:proofErr w:type="gramStart"/>
      <w:r>
        <w:t>MotoTaxiJÁ</w:t>
      </w:r>
      <w:proofErr w:type="gramEnd"/>
      <w:r>
        <w:t xml:space="preserve">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</w:t>
      </w:r>
      <w:proofErr w:type="gramStart"/>
      <w:r>
        <w:t>entre</w:t>
      </w:r>
      <w:proofErr w:type="gramEnd"/>
      <w:r>
        <w:t xml:space="preserve">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 xml:space="preserve">finalidade do sistema, tipo de usuários e ambiente de execução. Sendo assim, a arquitetura a ser </w:t>
      </w:r>
      <w:proofErr w:type="gramStart"/>
      <w:r w:rsidRPr="007078BD">
        <w:t>adotada precisa</w:t>
      </w:r>
      <w:proofErr w:type="gramEnd"/>
      <w:r w:rsidRPr="007078BD">
        <w:t xml:space="preserve">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 w:rsidR="00F77E87">
        <w:t>O</w:t>
      </w:r>
      <w:r>
        <w:t xml:space="preserve"> sistema deve ser desenvolvido em camadas, havendo uma interface de comunicação bem definida entre as mesmas.</w:t>
      </w:r>
    </w:p>
    <w:p w:rsidR="002875BC" w:rsidRPr="007078BD" w:rsidRDefault="002875BC" w:rsidP="009F322E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 w:rsidR="00B67789" w:rsidRPr="00825767">
        <w:t xml:space="preserve">O sistema </w:t>
      </w:r>
      <w:r w:rsidR="00773393">
        <w:t xml:space="preserve">usará </w:t>
      </w:r>
      <w:proofErr w:type="gramStart"/>
      <w:r w:rsidR="00773393">
        <w:t>uma</w:t>
      </w:r>
      <w:r w:rsidR="009F6C97">
        <w:t xml:space="preserve"> </w:t>
      </w:r>
      <w:proofErr w:type="spellStart"/>
      <w:r w:rsidR="009F6C97">
        <w:t>uma</w:t>
      </w:r>
      <w:proofErr w:type="spellEnd"/>
      <w:proofErr w:type="gramEnd"/>
      <w:r w:rsidR="009F6C97">
        <w:t xml:space="preserve"> estrutura baseada em log para registrar todos os erros da aplicação, o que for erro de log ele jogará para o log da aplicação</w:t>
      </w:r>
      <w:r w:rsidR="009F322E">
        <w:t xml:space="preserve"> e o que for erro de negócio ele vai pedir para o usuário tratar.</w:t>
      </w:r>
      <w:r w:rsidR="00B67789">
        <w:t xml:space="preserve"> 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 w:rsidR="00B67789">
        <w:t xml:space="preserve">Deve ser criado um </w:t>
      </w:r>
      <w:r w:rsidR="00B47FC8">
        <w:t>framework</w:t>
      </w:r>
      <w:r w:rsidR="00B67789">
        <w:t xml:space="preserve"> para</w:t>
      </w:r>
      <w:r w:rsidR="00B47FC8">
        <w:t xml:space="preserve"> ser utilizado </w:t>
      </w:r>
      <w:r w:rsidR="00C1156A">
        <w:t xml:space="preserve">como guia </w:t>
      </w:r>
      <w:r w:rsidR="00B47FC8">
        <w:t>para outras aplicações e</w:t>
      </w:r>
      <w:r w:rsidR="00B67789">
        <w:t xml:space="preserve"> </w:t>
      </w:r>
      <w:r w:rsidR="00B47FC8">
        <w:t>reutilização de classes.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 w:rsidR="00F77E87">
        <w:t>A</w:t>
      </w:r>
      <w:r>
        <w:t xml:space="preserve">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 w:rsidR="00F77E87">
        <w:t xml:space="preserve"> Não haverá portabilidade</w:t>
      </w:r>
      <w:r w:rsidRPr="00976D99">
        <w:t xml:space="preserve"> o sistema deve ser</w:t>
      </w:r>
      <w:r>
        <w:t xml:space="preserve"> desenvolvido na plataforma Java para </w:t>
      </w:r>
      <w:proofErr w:type="spellStart"/>
      <w:r>
        <w:t>android</w:t>
      </w:r>
      <w:proofErr w:type="spellEnd"/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  <w:r w:rsidR="000156DC">
        <w:t xml:space="preserve"> (O que vai impactar na arquitetura:)</w:t>
      </w:r>
    </w:p>
    <w:p w:rsidR="00256D07" w:rsidRDefault="00C1156A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Todo framework da aplicação deve ser baseado na plataforma </w:t>
      </w:r>
      <w:proofErr w:type="spellStart"/>
      <w:proofErr w:type="gramStart"/>
      <w:r>
        <w:t>java</w:t>
      </w:r>
      <w:proofErr w:type="spellEnd"/>
      <w:proofErr w:type="gramEnd"/>
      <w:r>
        <w:t xml:space="preserve"> web</w:t>
      </w:r>
      <w:r w:rsidR="000156DC">
        <w:t>;</w:t>
      </w:r>
    </w:p>
    <w:p w:rsidR="00E35781" w:rsidRPr="00256D07" w:rsidRDefault="00E35781" w:rsidP="00C1156A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Haverá </w:t>
      </w:r>
      <w:r w:rsidR="00C1156A">
        <w:t xml:space="preserve">mecanismos de </w:t>
      </w:r>
      <w:r>
        <w:t>certificado digital para garantir segurança para os clientes envolvido na aplicação;</w:t>
      </w: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proofErr w:type="spellStart"/>
      <w:r w:rsidRPr="00544415">
        <w:rPr>
          <w:b/>
          <w:bCs/>
        </w:rPr>
        <w:t>Implantabilidade</w:t>
      </w:r>
      <w:proofErr w:type="spellEnd"/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Os módulos do Sistema </w:t>
      </w:r>
      <w:proofErr w:type="gramStart"/>
      <w:r>
        <w:t>MotoTaxiJÁ</w:t>
      </w:r>
      <w:proofErr w:type="gramEnd"/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 xml:space="preserve">s acima devem ser </w:t>
      </w:r>
      <w:proofErr w:type="gramStart"/>
      <w:r>
        <w:t>acessíveis no</w:t>
      </w:r>
      <w:r w:rsidR="00C1156A">
        <w:t xml:space="preserve"> navegador</w:t>
      </w:r>
      <w:r>
        <w:t xml:space="preserve"> do smartphone e </w:t>
      </w:r>
      <w:r w:rsidR="00AD2ECF">
        <w:t>no site</w:t>
      </w:r>
      <w:r>
        <w:t xml:space="preserve"> Mozilla Firefox</w:t>
      </w:r>
      <w:proofErr w:type="gramEnd"/>
      <w:r>
        <w:t xml:space="preserve">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 módulos do sistema </w:t>
      </w:r>
      <w:proofErr w:type="gramStart"/>
      <w:r>
        <w:rPr>
          <w:rFonts w:ascii="Times New Roman" w:hAnsi="Times New Roman" w:cs="Times New Roman"/>
        </w:rPr>
        <w:t>MotoTaxiJÁ</w:t>
      </w:r>
      <w:proofErr w:type="gramEnd"/>
      <w:r>
        <w:rPr>
          <w:rFonts w:ascii="Times New Roman" w:hAnsi="Times New Roman" w:cs="Times New Roman"/>
        </w:rPr>
        <w:t xml:space="preserve">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proofErr w:type="gramStart"/>
      <w:r w:rsidR="00AD2ECF">
        <w:t>Justificativas</w:t>
      </w:r>
      <w:proofErr w:type="gramEnd"/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616BB4">
        <w:t>eita no MYSQL, pelo fato desta tecnologia ter membro certificado neste SGBD.</w:t>
      </w:r>
    </w:p>
    <w:p w:rsidR="005E2CD8" w:rsidRDefault="00616BB4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site deverá ser construído num primeiro </w:t>
      </w:r>
      <w:r w:rsidR="00AD2ECF">
        <w:t>momento (</w:t>
      </w:r>
      <w:r w:rsidR="005E2CD8">
        <w:t>As telas da aplicação</w:t>
      </w:r>
      <w:r w:rsidR="00AD2ECF">
        <w:t>) utilizando</w:t>
      </w:r>
      <w:r w:rsidR="005E2CD8">
        <w:t xml:space="preserve"> eclipse com </w:t>
      </w:r>
      <w:r w:rsidR="00F45B51">
        <w:t>JSF e JPA</w:t>
      </w:r>
      <w:r w:rsidR="00E73410">
        <w:t>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>ido em Java eclipse com Android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 xml:space="preserve">Mecanismo Arquitetural </w:t>
      </w:r>
      <w:proofErr w:type="gramStart"/>
      <w:r>
        <w:t>1</w:t>
      </w:r>
      <w:proofErr w:type="gramEnd"/>
    </w:p>
    <w:p w:rsidR="008F5953" w:rsidRDefault="007931BE" w:rsidP="008F5953">
      <w:pPr>
        <w:pStyle w:val="Corpodetexto"/>
        <w:numPr>
          <w:ilvl w:val="0"/>
          <w:numId w:val="41"/>
        </w:numPr>
      </w:pPr>
      <w:r>
        <w:t>Na camad</w:t>
      </w:r>
      <w:r w:rsidR="00F45B51">
        <w:t xml:space="preserve">a de apresentação teremos um formes </w:t>
      </w:r>
      <w:proofErr w:type="spellStart"/>
      <w:r w:rsidR="00F45B51">
        <w:t>xhtml</w:t>
      </w:r>
      <w:proofErr w:type="spellEnd"/>
      <w:r>
        <w:t xml:space="preserve"> que será a tela de cadastro do usuário;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>Na cama</w:t>
      </w:r>
      <w:r w:rsidR="00F45B51">
        <w:t xml:space="preserve">da de negocio teremos um </w:t>
      </w:r>
      <w:proofErr w:type="spellStart"/>
      <w:proofErr w:type="gramStart"/>
      <w:r w:rsidR="00F45B51">
        <w:t>controladorCadastroMotoTaxi</w:t>
      </w:r>
      <w:proofErr w:type="spellEnd"/>
      <w:proofErr w:type="gramEnd"/>
      <w:r>
        <w:t xml:space="preserve"> que vai controlar a regra de negocio do sistema.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Na camada de </w:t>
      </w:r>
      <w:r w:rsidR="00F45B51">
        <w:t xml:space="preserve">dados será feita através do framework JPA com todos os seus recursos de </w:t>
      </w:r>
      <w:proofErr w:type="spellStart"/>
      <w:r w:rsidR="00F45B51">
        <w:t>persistencia</w:t>
      </w:r>
      <w:proofErr w:type="spellEnd"/>
      <w:r>
        <w:t xml:space="preserve"> </w:t>
      </w:r>
      <w:r w:rsidR="00F45B51">
        <w:t>para realizar as</w:t>
      </w:r>
      <w:r>
        <w:t xml:space="preserve"> consultas, inserções, atualizações e remoções no banco MYSQL.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Algumas outras funções como </w:t>
      </w:r>
      <w:r w:rsidR="006B08EE">
        <w:t>uma interface</w:t>
      </w:r>
      <w:r>
        <w:t xml:space="preserve"> pode ser desenvolvida para satisfazer o modelo melhorando entendimento da aplicação.</w:t>
      </w: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552104" w:rsidRDefault="00F45B51" w:rsidP="003954CE">
      <w:pPr>
        <w:pStyle w:val="PargrafodaLista"/>
        <w:numPr>
          <w:ilvl w:val="0"/>
          <w:numId w:val="35"/>
        </w:numPr>
      </w:pPr>
      <w:proofErr w:type="spellStart"/>
      <w:proofErr w:type="gramStart"/>
      <w:r>
        <w:t>Moto</w:t>
      </w:r>
      <w:r w:rsidR="00E35781">
        <w:t>Taxista</w:t>
      </w:r>
      <w:proofErr w:type="spellEnd"/>
      <w:proofErr w:type="gramEnd"/>
    </w:p>
    <w:p w:rsidR="00F45B51" w:rsidRDefault="00F45B51" w:rsidP="003954CE">
      <w:pPr>
        <w:pStyle w:val="PargrafodaLista"/>
        <w:numPr>
          <w:ilvl w:val="0"/>
          <w:numId w:val="35"/>
        </w:numPr>
      </w:pPr>
      <w:proofErr w:type="spellStart"/>
      <w:r>
        <w:t>Endereco</w:t>
      </w:r>
      <w:proofErr w:type="spellEnd"/>
    </w:p>
    <w:p w:rsidR="005D08C0" w:rsidRDefault="00F45B51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Control</w:t>
      </w:r>
      <w:r w:rsidR="00EA579C">
        <w:t>Cad</w:t>
      </w:r>
      <w:r w:rsidR="006423EC">
        <w:t>astro</w:t>
      </w:r>
      <w:r w:rsidR="00EA579C">
        <w:t>MotoTaxista</w:t>
      </w:r>
      <w:proofErr w:type="spellEnd"/>
      <w:proofErr w:type="gramEnd"/>
    </w:p>
    <w:p w:rsidR="00083505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TelaCadastroMotoTaxista</w:t>
      </w:r>
      <w:proofErr w:type="spellEnd"/>
      <w:proofErr w:type="gramEnd"/>
    </w:p>
    <w:p w:rsidR="006423EC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CadastroMotoTaxistas</w:t>
      </w:r>
      <w:proofErr w:type="spellEnd"/>
      <w:proofErr w:type="gramEnd"/>
    </w:p>
    <w:p w:rsidR="00F45B51" w:rsidRDefault="00F45B51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TelaLoginMotoTaxi</w:t>
      </w:r>
      <w:proofErr w:type="spellEnd"/>
      <w:proofErr w:type="gramEnd"/>
    </w:p>
    <w:p w:rsidR="00F45B51" w:rsidRDefault="00F45B51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ControlLoginMotoTaxi</w:t>
      </w:r>
      <w:proofErr w:type="spellEnd"/>
      <w:proofErr w:type="gramEnd"/>
    </w:p>
    <w:p w:rsidR="00AE3A43" w:rsidRDefault="00AE3A43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LoginActivity</w:t>
      </w:r>
      <w:proofErr w:type="spellEnd"/>
      <w:proofErr w:type="gramEnd"/>
    </w:p>
    <w:p w:rsidR="00AE3A43" w:rsidRDefault="00AE3A43" w:rsidP="00AE3A43">
      <w:pPr>
        <w:pStyle w:val="PargrafodaLista"/>
      </w:pPr>
    </w:p>
    <w:p w:rsidR="00552104" w:rsidRPr="003954CE" w:rsidRDefault="00256D07" w:rsidP="00256D07">
      <w:pPr>
        <w:ind w:left="360"/>
      </w:pPr>
      <w:r>
        <w:t xml:space="preserve">Obs.: existe um modelo criado no </w:t>
      </w:r>
      <w:proofErr w:type="gramStart"/>
      <w:r>
        <w:t>StarUML</w:t>
      </w:r>
      <w:proofErr w:type="gramEnd"/>
      <w:r>
        <w:t xml:space="preserve">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Default="00FE01DB" w:rsidP="00FE01DB">
      <w:pPr>
        <w:pStyle w:val="PargrafodaLista"/>
        <w:numPr>
          <w:ilvl w:val="1"/>
          <w:numId w:val="1"/>
        </w:numPr>
      </w:pPr>
      <w:r>
        <w:t xml:space="preserve">O </w:t>
      </w:r>
      <w:r w:rsidR="00F45B51">
        <w:t>sistema irá operar</w:t>
      </w:r>
      <w:proofErr w:type="gramStart"/>
      <w:r w:rsidR="00F45B51">
        <w:t xml:space="preserve">  </w:t>
      </w:r>
      <w:proofErr w:type="gramEnd"/>
      <w:r w:rsidR="00F45B51">
        <w:t>com arquitetura em</w:t>
      </w:r>
      <w:r>
        <w:t xml:space="preserve"> camadas MVC:</w:t>
      </w:r>
    </w:p>
    <w:p w:rsidR="00FE01DB" w:rsidRDefault="00FE01DB" w:rsidP="00FE01DB">
      <w:pPr>
        <w:pStyle w:val="PargrafodaLista"/>
        <w:numPr>
          <w:ilvl w:val="0"/>
          <w:numId w:val="39"/>
        </w:numPr>
      </w:pPr>
      <w:r>
        <w:t xml:space="preserve">Visualização </w:t>
      </w:r>
    </w:p>
    <w:p w:rsidR="00FE01DB" w:rsidRDefault="00FE01DB" w:rsidP="00FE01DB">
      <w:pPr>
        <w:pStyle w:val="PargrafodaLista"/>
        <w:numPr>
          <w:ilvl w:val="0"/>
          <w:numId w:val="39"/>
        </w:numPr>
      </w:pPr>
      <w:r>
        <w:t>Modelos</w:t>
      </w:r>
    </w:p>
    <w:p w:rsidR="002C290E" w:rsidRDefault="00FE01DB" w:rsidP="008F5953">
      <w:pPr>
        <w:pStyle w:val="PargrafodaLista"/>
        <w:numPr>
          <w:ilvl w:val="0"/>
          <w:numId w:val="39"/>
        </w:numPr>
      </w:pPr>
      <w:r>
        <w:t>Controladores</w:t>
      </w:r>
    </w:p>
    <w:p w:rsidR="002C290E" w:rsidRPr="003954CE" w:rsidRDefault="002C290E" w:rsidP="002C290E"/>
    <w:p w:rsidR="007D32BA" w:rsidRDefault="00037FE1">
      <w:pPr>
        <w:pStyle w:val="Ttulo1"/>
      </w:pPr>
      <w:r>
        <w:lastRenderedPageBreak/>
        <w:t>Visões Arquiteturais</w:t>
      </w:r>
    </w:p>
    <w:p w:rsidR="007D32BA" w:rsidRDefault="00037FE1">
      <w:pPr>
        <w:pStyle w:val="Ttulo2"/>
      </w:pPr>
      <w:proofErr w:type="spellStart"/>
      <w:r>
        <w:t>Recommended</w:t>
      </w:r>
      <w:proofErr w:type="spellEnd"/>
      <w:r>
        <w:t xml:space="preserve"> </w:t>
      </w:r>
      <w:proofErr w:type="spellStart"/>
      <w:r>
        <w:t>views</w:t>
      </w:r>
      <w:proofErr w:type="spellEnd"/>
    </w:p>
    <w:p w:rsidR="004271B6" w:rsidRPr="00F50BB9" w:rsidRDefault="000C34A2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F50BB9" w:rsidRDefault="00F50BB9" w:rsidP="00F50BB9">
      <w:pPr>
        <w:pStyle w:val="PargrafodaLista"/>
        <w:rPr>
          <w:lang w:val="pt-PT"/>
        </w:rPr>
      </w:pPr>
    </w:p>
    <w:p w:rsidR="00F50BB9" w:rsidRPr="004271B6" w:rsidRDefault="001221F3" w:rsidP="00F50BB9">
      <w:pPr>
        <w:pStyle w:val="PargrafodaLista"/>
      </w:pPr>
      <w:r w:rsidRPr="001221F3">
        <w:rPr>
          <w:noProof/>
          <w:lang w:eastAsia="pt-BR"/>
        </w:rPr>
        <w:drawing>
          <wp:inline distT="0" distB="0" distL="0" distR="0">
            <wp:extent cx="5943600" cy="65328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B6" w:rsidRDefault="004271B6" w:rsidP="004271B6">
      <w:pPr>
        <w:ind w:left="360"/>
      </w:pPr>
    </w:p>
    <w:p w:rsidR="00FE01DB" w:rsidRDefault="00F50BB9" w:rsidP="004271B6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31448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90C7F" w:rsidRDefault="00190C7F" w:rsidP="004271B6">
      <w:pPr>
        <w:ind w:left="360"/>
      </w:pPr>
    </w:p>
    <w:p w:rsidR="00AE3A43" w:rsidRDefault="00AE3A43" w:rsidP="004271B6">
      <w:pPr>
        <w:ind w:left="360"/>
      </w:pPr>
    </w:p>
    <w:p w:rsidR="00AE3A43" w:rsidRPr="004271B6" w:rsidRDefault="00AE3A43" w:rsidP="004271B6">
      <w:pPr>
        <w:ind w:left="360"/>
      </w:pPr>
      <w:r>
        <w:rPr>
          <w:noProof/>
          <w:lang w:eastAsia="pt-BR"/>
        </w:rPr>
        <w:drawing>
          <wp:inline distT="0" distB="0" distL="0" distR="0">
            <wp:extent cx="5857875" cy="3914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55" w:rsidRDefault="004271B6" w:rsidP="00190C7F">
      <w:pPr>
        <w:pStyle w:val="PargrafodaLista"/>
        <w:numPr>
          <w:ilvl w:val="0"/>
          <w:numId w:val="32"/>
        </w:numPr>
      </w:pPr>
      <w:r>
        <w:rPr>
          <w:lang w:val="pt-PT"/>
        </w:rPr>
        <w:t>Operacional:</w:t>
      </w:r>
      <w:r w:rsidR="000C34A2">
        <w:rPr>
          <w:lang w:val="pt-PT"/>
        </w:rPr>
        <w:br/>
      </w:r>
      <w:r w:rsidR="00190C7F">
        <w:rPr>
          <w:noProof/>
          <w:lang w:eastAsia="pt-BR"/>
        </w:rPr>
        <w:lastRenderedPageBreak/>
        <w:drawing>
          <wp:inline distT="0" distB="0" distL="0" distR="0">
            <wp:extent cx="5943600" cy="2181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C1" w:rsidRDefault="00774FC1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t>Visão do Caso de Uso:</w:t>
      </w:r>
    </w:p>
    <w:p w:rsidR="00774FC1" w:rsidRDefault="0052216A" w:rsidP="00774FC1">
      <w:pPr>
        <w:ind w:left="360"/>
      </w:pPr>
      <w:r>
        <w:rPr>
          <w:noProof/>
          <w:lang w:eastAsia="pt-BR"/>
        </w:rPr>
        <w:drawing>
          <wp:inline distT="0" distB="0" distL="0" distR="0">
            <wp:extent cx="5943600" cy="4168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FC1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033" w:rsidRDefault="00412033">
      <w:r>
        <w:separator/>
      </w:r>
    </w:p>
  </w:endnote>
  <w:endnote w:type="continuationSeparator" w:id="0">
    <w:p w:rsidR="00412033" w:rsidRDefault="0041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 w:rsidR="00412033">
            <w:fldChar w:fldCharType="begin"/>
          </w:r>
          <w:r w:rsidR="00412033">
            <w:instrText xml:space="preserve"> DOCPROPERTY "Company"  \* MERGEFORMAT </w:instrText>
          </w:r>
          <w:r w:rsidR="00412033"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 w:rsidR="0041203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3A4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E3A43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033" w:rsidRDefault="00412033">
      <w:r>
        <w:separator/>
      </w:r>
    </w:p>
  </w:footnote>
  <w:footnote w:type="continuationSeparator" w:id="0">
    <w:p w:rsidR="00412033" w:rsidRDefault="00412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proofErr w:type="gramStart"/>
          <w:r>
            <w:rPr>
              <w:b/>
            </w:rPr>
            <w:t>MotoTaxiJÁ</w:t>
          </w:r>
          <w:proofErr w:type="gramEnd"/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</w:t>
          </w:r>
          <w:proofErr w:type="gramStart"/>
          <w:r>
            <w:t xml:space="preserve">  </w:t>
          </w:r>
          <w:proofErr w:type="gramEnd"/>
          <w:r>
            <w:t>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EC4130"/>
    <w:multiLevelType w:val="hybridMultilevel"/>
    <w:tmpl w:val="26E46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1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9E1D10"/>
    <w:multiLevelType w:val="hybridMultilevel"/>
    <w:tmpl w:val="58985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>
    <w:nsid w:val="586E4C08"/>
    <w:multiLevelType w:val="hybridMultilevel"/>
    <w:tmpl w:val="46F234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6A07CF"/>
    <w:multiLevelType w:val="hybridMultilevel"/>
    <w:tmpl w:val="78142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0"/>
  </w:num>
  <w:num w:numId="17">
    <w:abstractNumId w:val="8"/>
  </w:num>
  <w:num w:numId="18">
    <w:abstractNumId w:val="3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3"/>
  </w:num>
  <w:num w:numId="25">
    <w:abstractNumId w:val="12"/>
  </w:num>
  <w:num w:numId="26">
    <w:abstractNumId w:val="4"/>
  </w:num>
  <w:num w:numId="27">
    <w:abstractNumId w:val="6"/>
  </w:num>
  <w:num w:numId="28">
    <w:abstractNumId w:val="19"/>
  </w:num>
  <w:num w:numId="29">
    <w:abstractNumId w:val="15"/>
  </w:num>
  <w:num w:numId="30">
    <w:abstractNumId w:val="23"/>
  </w:num>
  <w:num w:numId="31">
    <w:abstractNumId w:val="11"/>
  </w:num>
  <w:num w:numId="32">
    <w:abstractNumId w:val="25"/>
  </w:num>
  <w:num w:numId="33">
    <w:abstractNumId w:val="22"/>
  </w:num>
  <w:num w:numId="34">
    <w:abstractNumId w:val="17"/>
  </w:num>
  <w:num w:numId="35">
    <w:abstractNumId w:val="2"/>
  </w:num>
  <w:num w:numId="36">
    <w:abstractNumId w:val="7"/>
  </w:num>
  <w:num w:numId="37">
    <w:abstractNumId w:val="5"/>
  </w:num>
  <w:num w:numId="38">
    <w:abstractNumId w:val="1"/>
  </w:num>
  <w:num w:numId="39">
    <w:abstractNumId w:val="18"/>
  </w:num>
  <w:num w:numId="40">
    <w:abstractNumId w:val="2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156DC"/>
    <w:rsid w:val="00037FE1"/>
    <w:rsid w:val="00083505"/>
    <w:rsid w:val="000C34A2"/>
    <w:rsid w:val="001221F3"/>
    <w:rsid w:val="001243E8"/>
    <w:rsid w:val="00182555"/>
    <w:rsid w:val="00183E07"/>
    <w:rsid w:val="00190C7F"/>
    <w:rsid w:val="00193919"/>
    <w:rsid w:val="001F63C1"/>
    <w:rsid w:val="00235CFD"/>
    <w:rsid w:val="00256D07"/>
    <w:rsid w:val="00260560"/>
    <w:rsid w:val="0028620E"/>
    <w:rsid w:val="002875BC"/>
    <w:rsid w:val="002C290E"/>
    <w:rsid w:val="003316C4"/>
    <w:rsid w:val="003954CE"/>
    <w:rsid w:val="003A1526"/>
    <w:rsid w:val="003F6F45"/>
    <w:rsid w:val="00412033"/>
    <w:rsid w:val="004271B6"/>
    <w:rsid w:val="004825B1"/>
    <w:rsid w:val="004F4193"/>
    <w:rsid w:val="0052216A"/>
    <w:rsid w:val="00544415"/>
    <w:rsid w:val="005455DD"/>
    <w:rsid w:val="00552104"/>
    <w:rsid w:val="005D08C0"/>
    <w:rsid w:val="005E2CD8"/>
    <w:rsid w:val="005F6F32"/>
    <w:rsid w:val="00616BB4"/>
    <w:rsid w:val="006423EC"/>
    <w:rsid w:val="006B08EE"/>
    <w:rsid w:val="00773393"/>
    <w:rsid w:val="00774FC1"/>
    <w:rsid w:val="007931BE"/>
    <w:rsid w:val="007D32BA"/>
    <w:rsid w:val="00823A70"/>
    <w:rsid w:val="00836847"/>
    <w:rsid w:val="008F42EB"/>
    <w:rsid w:val="008F5953"/>
    <w:rsid w:val="00912D02"/>
    <w:rsid w:val="009C5B87"/>
    <w:rsid w:val="009F322E"/>
    <w:rsid w:val="009F6C97"/>
    <w:rsid w:val="00AB15F9"/>
    <w:rsid w:val="00AD2ECF"/>
    <w:rsid w:val="00AE3A43"/>
    <w:rsid w:val="00B22292"/>
    <w:rsid w:val="00B3631F"/>
    <w:rsid w:val="00B47FC8"/>
    <w:rsid w:val="00B67789"/>
    <w:rsid w:val="00BD5309"/>
    <w:rsid w:val="00C1156A"/>
    <w:rsid w:val="00D22CD9"/>
    <w:rsid w:val="00D546DC"/>
    <w:rsid w:val="00DB2BAD"/>
    <w:rsid w:val="00E35781"/>
    <w:rsid w:val="00E73410"/>
    <w:rsid w:val="00E9504D"/>
    <w:rsid w:val="00EA579C"/>
    <w:rsid w:val="00F105C9"/>
    <w:rsid w:val="00F45B51"/>
    <w:rsid w:val="00F50BB9"/>
    <w:rsid w:val="00F706E6"/>
    <w:rsid w:val="00F77E87"/>
    <w:rsid w:val="00F93A29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1279</TotalTime>
  <Pages>5</Pages>
  <Words>815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5211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josimarpc</cp:lastModifiedBy>
  <cp:revision>32</cp:revision>
  <cp:lastPrinted>2001-03-15T17:26:00Z</cp:lastPrinted>
  <dcterms:created xsi:type="dcterms:W3CDTF">2013-10-15T23:37:00Z</dcterms:created>
  <dcterms:modified xsi:type="dcterms:W3CDTF">2013-12-04T23:39:00Z</dcterms:modified>
</cp:coreProperties>
</file>