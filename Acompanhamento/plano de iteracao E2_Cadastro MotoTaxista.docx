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5C2C" w:rsidRDefault="009B5C2C" w:rsidP="009B5C2C">
      <w:pPr>
        <w:pStyle w:val="Ttulo"/>
      </w:pPr>
      <w:proofErr w:type="spellStart"/>
      <w:r>
        <w:t>MotoTaxiJá</w:t>
      </w:r>
      <w:bookmarkStart w:id="0" w:name="_GoBack"/>
      <w:bookmarkEnd w:id="0"/>
      <w:proofErr w:type="spellEnd"/>
    </w:p>
    <w:p w:rsidR="009B5C2C" w:rsidRDefault="009B5C2C" w:rsidP="009B5C2C">
      <w:pPr>
        <w:pStyle w:val="Ttulo"/>
      </w:pPr>
      <w:r w:rsidRPr="009310F6">
        <w:t>Plano de Iteração</w:t>
      </w:r>
      <w:r>
        <w:t xml:space="preserve"> E2</w:t>
      </w:r>
    </w:p>
    <w:p w:rsidR="009B5C2C" w:rsidRPr="00082549" w:rsidRDefault="009B5C2C" w:rsidP="009B5C2C"/>
    <w:p w:rsidR="009B5C2C" w:rsidRDefault="009B5C2C" w:rsidP="009B5C2C">
      <w:pPr>
        <w:pStyle w:val="Ttulo1"/>
        <w:numPr>
          <w:ilvl w:val="0"/>
          <w:numId w:val="44"/>
        </w:numPr>
      </w:pPr>
      <w:r>
        <w:t>Principais Marcos</w:t>
      </w:r>
      <w:r>
        <w:tab/>
      </w:r>
    </w:p>
    <w:p w:rsidR="009B5C2C" w:rsidRPr="00082549" w:rsidRDefault="009B5C2C" w:rsidP="009B5C2C">
      <w:pPr>
        <w:rPr>
          <w:lang w:val="en-US"/>
        </w:rPr>
      </w:pPr>
    </w:p>
    <w:tbl>
      <w:tblPr>
        <w:tblpPr w:leftFromText="141" w:rightFromText="141" w:vertAnchor="text" w:tblpY="1"/>
        <w:tblOverlap w:val="never"/>
        <w:tblW w:w="7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0"/>
        <w:gridCol w:w="2410"/>
      </w:tblGrid>
      <w:tr w:rsidR="009B5C2C" w:rsidRPr="002463F1" w:rsidTr="008D54F5">
        <w:tc>
          <w:tcPr>
            <w:tcW w:w="5310" w:type="dxa"/>
          </w:tcPr>
          <w:p w:rsidR="009B5C2C" w:rsidRPr="002463F1" w:rsidRDefault="009B5C2C" w:rsidP="008D54F5">
            <w:pPr>
              <w:rPr>
                <w:rFonts w:ascii="Arial" w:hAnsi="Arial" w:cs="Arial"/>
                <w:bCs/>
              </w:rPr>
            </w:pPr>
            <w:bookmarkStart w:id="1" w:name="OLE_LINK1"/>
            <w:r w:rsidRPr="002463F1">
              <w:rPr>
                <w:rFonts w:ascii="Arial" w:hAnsi="Arial" w:cs="Arial"/>
                <w:bCs/>
              </w:rPr>
              <w:t>Marco</w:t>
            </w:r>
          </w:p>
        </w:tc>
        <w:tc>
          <w:tcPr>
            <w:tcW w:w="2410" w:type="dxa"/>
          </w:tcPr>
          <w:p w:rsidR="009B5C2C" w:rsidRPr="002463F1" w:rsidRDefault="009B5C2C" w:rsidP="008D54F5">
            <w:pPr>
              <w:rPr>
                <w:rFonts w:ascii="Arial" w:hAnsi="Arial" w:cs="Arial"/>
                <w:bCs/>
              </w:rPr>
            </w:pPr>
            <w:r w:rsidRPr="002463F1">
              <w:rPr>
                <w:rFonts w:ascii="Arial" w:hAnsi="Arial" w:cs="Arial"/>
                <w:bCs/>
              </w:rPr>
              <w:t>Data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Pr="002463F1" w:rsidRDefault="009B5C2C" w:rsidP="008D54F5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Início da Iteração</w:t>
            </w:r>
            <w:r w:rsidR="00FF49C6">
              <w:rPr>
                <w:rFonts w:ascii="Arial" w:hAnsi="Arial" w:cs="Arial"/>
              </w:rPr>
              <w:t xml:space="preserve"> E2</w:t>
            </w:r>
          </w:p>
        </w:tc>
        <w:tc>
          <w:tcPr>
            <w:tcW w:w="2410" w:type="dxa"/>
          </w:tcPr>
          <w:p w:rsidR="009B5C2C" w:rsidRPr="002463F1" w:rsidRDefault="009B5C2C" w:rsidP="008D54F5">
            <w:r>
              <w:t>10/02/2014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Pr="002463F1" w:rsidRDefault="009B5C2C" w:rsidP="008D54F5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Especificação de Requisito</w:t>
            </w:r>
          </w:p>
        </w:tc>
        <w:tc>
          <w:tcPr>
            <w:tcW w:w="2410" w:type="dxa"/>
          </w:tcPr>
          <w:p w:rsidR="009B5C2C" w:rsidRPr="002463F1" w:rsidRDefault="009B5C2C" w:rsidP="008D54F5">
            <w:r>
              <w:t>10/02/2014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Pr="002463F1" w:rsidRDefault="009B5C2C" w:rsidP="008D54F5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de Visão</w:t>
            </w:r>
          </w:p>
        </w:tc>
        <w:tc>
          <w:tcPr>
            <w:tcW w:w="2410" w:type="dxa"/>
          </w:tcPr>
          <w:p w:rsidR="009B5C2C" w:rsidRPr="002463F1" w:rsidRDefault="009B5C2C" w:rsidP="008D54F5">
            <w:r>
              <w:t>10/02/2014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Pr="002463F1" w:rsidRDefault="009B5C2C" w:rsidP="008D54F5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Plano de Projeto</w:t>
            </w:r>
          </w:p>
        </w:tc>
        <w:tc>
          <w:tcPr>
            <w:tcW w:w="2410" w:type="dxa"/>
          </w:tcPr>
          <w:p w:rsidR="009B5C2C" w:rsidRDefault="009B5C2C" w:rsidP="008D54F5">
            <w:r>
              <w:t>11/02/2014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Pr="002463F1" w:rsidRDefault="009B5C2C" w:rsidP="008D54F5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Riscos</w:t>
            </w:r>
          </w:p>
        </w:tc>
        <w:tc>
          <w:tcPr>
            <w:tcW w:w="2410" w:type="dxa"/>
          </w:tcPr>
          <w:p w:rsidR="009B5C2C" w:rsidRDefault="009B5C2C" w:rsidP="008D54F5">
            <w:r>
              <w:t>11/02/2014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Pr="002463F1" w:rsidRDefault="009B5C2C" w:rsidP="008D54F5">
            <w:pPr>
              <w:rPr>
                <w:rFonts w:ascii="Arial" w:hAnsi="Arial" w:cs="Arial"/>
              </w:rPr>
            </w:pPr>
            <w:r w:rsidRPr="002463F1">
              <w:rPr>
                <w:rFonts w:ascii="Arial" w:hAnsi="Arial" w:cs="Arial"/>
              </w:rPr>
              <w:t>Atualizar o Documento Lista de Itens de Trabalho</w:t>
            </w:r>
          </w:p>
        </w:tc>
        <w:tc>
          <w:tcPr>
            <w:tcW w:w="2410" w:type="dxa"/>
          </w:tcPr>
          <w:p w:rsidR="009B5C2C" w:rsidRDefault="009B5C2C" w:rsidP="008D54F5">
            <w:r>
              <w:t>11/02</w:t>
            </w:r>
            <w:r w:rsidRPr="004860A5">
              <w:t>/2014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Default="00FF49C6" w:rsidP="00FF49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Levantar Requisitos </w:t>
            </w:r>
            <w:r w:rsidR="009B5C2C">
              <w:rPr>
                <w:rFonts w:ascii="Arial" w:hAnsi="Arial" w:cs="Arial"/>
              </w:rPr>
              <w:t>o caso de uso Cadastro de Moto taxista</w:t>
            </w:r>
          </w:p>
        </w:tc>
        <w:tc>
          <w:tcPr>
            <w:tcW w:w="2410" w:type="dxa"/>
          </w:tcPr>
          <w:p w:rsidR="009B5C2C" w:rsidRDefault="00FF49C6" w:rsidP="008D54F5">
            <w:r>
              <w:t>16</w:t>
            </w:r>
            <w:r w:rsidR="009B5C2C" w:rsidRPr="00576B4E">
              <w:t>/02/2014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Default="009B5C2C" w:rsidP="009B5C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Tela Cadastro Moto taxista</w:t>
            </w:r>
          </w:p>
        </w:tc>
        <w:tc>
          <w:tcPr>
            <w:tcW w:w="2410" w:type="dxa"/>
          </w:tcPr>
          <w:p w:rsidR="009B5C2C" w:rsidRDefault="00FF49C6" w:rsidP="009B5C2C">
            <w:r>
              <w:t>02/03</w:t>
            </w:r>
            <w:r w:rsidR="009B5C2C" w:rsidRPr="00644D73">
              <w:t>/2014</w:t>
            </w:r>
          </w:p>
        </w:tc>
      </w:tr>
      <w:tr w:rsidR="009B5C2C" w:rsidRPr="002463F1" w:rsidTr="008D54F5">
        <w:tc>
          <w:tcPr>
            <w:tcW w:w="5310" w:type="dxa"/>
            <w:vAlign w:val="bottom"/>
          </w:tcPr>
          <w:p w:rsidR="009B5C2C" w:rsidRDefault="00FF49C6" w:rsidP="00FF49C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Caso de Teste Cadastro Moto Taxista</w:t>
            </w:r>
          </w:p>
        </w:tc>
        <w:tc>
          <w:tcPr>
            <w:tcW w:w="2410" w:type="dxa"/>
          </w:tcPr>
          <w:p w:rsidR="009B5C2C" w:rsidRDefault="00FF49C6" w:rsidP="009B5C2C">
            <w:r>
              <w:t>15</w:t>
            </w:r>
            <w:r w:rsidR="009B5C2C" w:rsidRPr="007C38A8">
              <w:t>/03/2014</w:t>
            </w:r>
          </w:p>
        </w:tc>
      </w:tr>
      <w:tr w:rsidR="009B5C2C" w:rsidRPr="002463F1" w:rsidTr="008D54F5">
        <w:tc>
          <w:tcPr>
            <w:tcW w:w="5310" w:type="dxa"/>
            <w:vAlign w:val="bottom"/>
          </w:tcPr>
          <w:p w:rsidR="009B5C2C" w:rsidRDefault="009B5C2C" w:rsidP="009B5C2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="00FF49C6">
              <w:rPr>
                <w:rFonts w:ascii="Arial" w:hAnsi="Arial" w:cs="Arial"/>
              </w:rPr>
              <w:t>Cadastro Moto Taxista</w:t>
            </w:r>
          </w:p>
        </w:tc>
        <w:tc>
          <w:tcPr>
            <w:tcW w:w="2410" w:type="dxa"/>
          </w:tcPr>
          <w:p w:rsidR="009B5C2C" w:rsidRDefault="009B5C2C" w:rsidP="009B5C2C">
            <w:r>
              <w:t>01/04</w:t>
            </w:r>
            <w:r w:rsidRPr="004860A5">
              <w:t>/2014</w:t>
            </w:r>
          </w:p>
        </w:tc>
      </w:tr>
      <w:tr w:rsidR="009B5C2C" w:rsidRPr="002463F1" w:rsidTr="008D54F5">
        <w:tc>
          <w:tcPr>
            <w:tcW w:w="5310" w:type="dxa"/>
          </w:tcPr>
          <w:p w:rsidR="009B5C2C" w:rsidRPr="00FF49C6" w:rsidRDefault="009B5C2C" w:rsidP="009B5C2C">
            <w:pPr>
              <w:rPr>
                <w:rFonts w:ascii="Arial" w:hAnsi="Arial" w:cs="Arial"/>
              </w:rPr>
            </w:pPr>
            <w:r w:rsidRPr="00FF49C6">
              <w:rPr>
                <w:rFonts w:ascii="Arial" w:hAnsi="Arial" w:cs="Arial"/>
              </w:rPr>
              <w:t>Final da Iteração</w:t>
            </w:r>
            <w:r w:rsidR="00FF49C6" w:rsidRPr="00FF49C6">
              <w:rPr>
                <w:rFonts w:ascii="Arial" w:hAnsi="Arial" w:cs="Arial"/>
              </w:rPr>
              <w:t xml:space="preserve"> E2</w:t>
            </w:r>
          </w:p>
        </w:tc>
        <w:tc>
          <w:tcPr>
            <w:tcW w:w="2410" w:type="dxa"/>
          </w:tcPr>
          <w:p w:rsidR="009B5C2C" w:rsidRPr="002463F1" w:rsidRDefault="00331AC9" w:rsidP="009B5C2C">
            <w:r>
              <w:t>09</w:t>
            </w:r>
            <w:r w:rsidR="009B5C2C">
              <w:t>/04/2014</w:t>
            </w:r>
            <w:proofErr w:type="gramStart"/>
            <w:r w:rsidR="009B5C2C">
              <w:t xml:space="preserve">    </w:t>
            </w:r>
          </w:p>
        </w:tc>
        <w:proofErr w:type="gramEnd"/>
      </w:tr>
      <w:bookmarkEnd w:id="1"/>
    </w:tbl>
    <w:p w:rsidR="009B5C2C" w:rsidRPr="002463F1" w:rsidRDefault="009B5C2C" w:rsidP="009B5C2C">
      <w:pPr>
        <w:pStyle w:val="Corpodetexto"/>
        <w:ind w:left="0"/>
      </w:pPr>
    </w:p>
    <w:p w:rsidR="009B5C2C" w:rsidRPr="002463F1" w:rsidRDefault="009B5C2C" w:rsidP="009B5C2C">
      <w:pPr>
        <w:pStyle w:val="Corpodetexto"/>
        <w:ind w:left="0"/>
      </w:pPr>
    </w:p>
    <w:p w:rsidR="009B5C2C" w:rsidRPr="002463F1" w:rsidRDefault="009B5C2C" w:rsidP="009B5C2C">
      <w:pPr>
        <w:pStyle w:val="Corpodetexto"/>
        <w:ind w:left="0"/>
      </w:pPr>
    </w:p>
    <w:p w:rsidR="009B5C2C" w:rsidRDefault="009B5C2C" w:rsidP="009B5C2C">
      <w:pPr>
        <w:pStyle w:val="Corpodetexto"/>
        <w:ind w:left="0"/>
      </w:pPr>
    </w:p>
    <w:p w:rsidR="009B5C2C" w:rsidRPr="002463F1" w:rsidRDefault="009B5C2C" w:rsidP="009B5C2C">
      <w:pPr>
        <w:pStyle w:val="Corpodetexto"/>
        <w:ind w:left="0"/>
      </w:pPr>
    </w:p>
    <w:p w:rsidR="009B5C2C" w:rsidRDefault="009B5C2C" w:rsidP="009B5C2C">
      <w:pPr>
        <w:pStyle w:val="Corpodetexto"/>
        <w:ind w:left="0"/>
      </w:pPr>
    </w:p>
    <w:p w:rsidR="009B5C2C" w:rsidRDefault="009B5C2C" w:rsidP="009B5C2C">
      <w:pPr>
        <w:pStyle w:val="Corpodetexto"/>
        <w:ind w:left="0"/>
      </w:pPr>
    </w:p>
    <w:p w:rsidR="009B5C2C" w:rsidRDefault="009B5C2C" w:rsidP="009B5C2C">
      <w:pPr>
        <w:pStyle w:val="Corpodetexto"/>
        <w:ind w:left="0"/>
      </w:pPr>
    </w:p>
    <w:p w:rsidR="009B5C2C" w:rsidRPr="002463F1" w:rsidRDefault="009B5C2C" w:rsidP="009B5C2C">
      <w:pPr>
        <w:pStyle w:val="Corpodetexto"/>
        <w:ind w:left="0"/>
      </w:pPr>
    </w:p>
    <w:p w:rsidR="009B5C2C" w:rsidRDefault="009B5C2C" w:rsidP="009B5C2C">
      <w:pPr>
        <w:pStyle w:val="Corpodetexto"/>
        <w:ind w:left="0"/>
      </w:pPr>
    </w:p>
    <w:p w:rsidR="009B5C2C" w:rsidRPr="002463F1" w:rsidRDefault="009B5C2C" w:rsidP="009B5C2C">
      <w:pPr>
        <w:pStyle w:val="Corpodetexto"/>
        <w:ind w:left="0"/>
      </w:pPr>
      <w:r w:rsidRPr="002463F1">
        <w:br w:type="textWrapping" w:clear="all"/>
      </w:r>
    </w:p>
    <w:p w:rsidR="009B5C2C" w:rsidRDefault="009B5C2C" w:rsidP="009B5C2C">
      <w:pPr>
        <w:pStyle w:val="Corpodetexto"/>
        <w:ind w:left="0"/>
      </w:pPr>
    </w:p>
    <w:p w:rsidR="009B5C2C" w:rsidRDefault="009B5C2C" w:rsidP="009B5C2C">
      <w:pPr>
        <w:pStyle w:val="Ttulo1"/>
        <w:numPr>
          <w:ilvl w:val="0"/>
          <w:numId w:val="44"/>
        </w:numPr>
      </w:pPr>
      <w:r>
        <w:t>Objetivos de Alto Nível</w:t>
      </w:r>
    </w:p>
    <w:p w:rsidR="009B5C2C" w:rsidRPr="00082549" w:rsidRDefault="009B5C2C" w:rsidP="009B5C2C">
      <w:pPr>
        <w:pStyle w:val="PargrafodaLista"/>
      </w:pPr>
    </w:p>
    <w:p w:rsidR="009B5C2C" w:rsidRDefault="009B5C2C" w:rsidP="009B5C2C">
      <w:pPr>
        <w:pStyle w:val="Corpodetexto"/>
        <w:numPr>
          <w:ilvl w:val="0"/>
          <w:numId w:val="28"/>
        </w:numPr>
        <w:ind w:left="426" w:hanging="1"/>
        <w:jc w:val="both"/>
        <w:rPr>
          <w:rFonts w:ascii="Arial" w:hAnsi="Arial" w:cs="Arial"/>
        </w:rPr>
      </w:pPr>
      <w:r>
        <w:rPr>
          <w:rFonts w:ascii="Arial" w:hAnsi="Arial" w:cs="Arial"/>
        </w:rPr>
        <w:t>Criar o plano de Iteração E2</w:t>
      </w:r>
    </w:p>
    <w:p w:rsidR="009B5C2C" w:rsidRPr="0035401C" w:rsidRDefault="009B5C2C" w:rsidP="009B5C2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136B42">
        <w:rPr>
          <w:rFonts w:ascii="Arial" w:hAnsi="Arial" w:cs="Arial"/>
        </w:rPr>
        <w:t xml:space="preserve">Especificar Caso de Uso </w:t>
      </w:r>
      <w:r>
        <w:rPr>
          <w:rFonts w:ascii="Arial" w:hAnsi="Arial" w:cs="Arial"/>
        </w:rPr>
        <w:t>Cadastro de Moto Taxista</w:t>
      </w:r>
    </w:p>
    <w:p w:rsidR="009B5C2C" w:rsidRDefault="009B5C2C" w:rsidP="009B5C2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 xml:space="preserve">Criar Tela </w:t>
      </w:r>
      <w:r>
        <w:rPr>
          <w:rFonts w:ascii="Arial" w:hAnsi="Arial" w:cs="Arial"/>
        </w:rPr>
        <w:t>cadastro de moto taxista, Incluir, Editar, Excluir.</w:t>
      </w:r>
    </w:p>
    <w:p w:rsidR="009B5C2C" w:rsidRPr="00730E0A" w:rsidRDefault="009B5C2C" w:rsidP="009B5C2C">
      <w:pPr>
        <w:pStyle w:val="Corpodetexto"/>
        <w:numPr>
          <w:ilvl w:val="0"/>
          <w:numId w:val="28"/>
        </w:numPr>
        <w:ind w:left="426" w:hanging="1"/>
        <w:rPr>
          <w:rFonts w:ascii="Arial" w:hAnsi="Arial" w:cs="Arial"/>
        </w:rPr>
      </w:pPr>
      <w:r w:rsidRPr="00730E0A">
        <w:rPr>
          <w:rFonts w:ascii="Arial" w:hAnsi="Arial" w:cs="Arial"/>
        </w:rPr>
        <w:t xml:space="preserve">Testar </w:t>
      </w:r>
      <w:r>
        <w:rPr>
          <w:rFonts w:ascii="Arial" w:hAnsi="Arial" w:cs="Arial"/>
        </w:rPr>
        <w:t xml:space="preserve">todas as </w:t>
      </w:r>
      <w:r w:rsidRPr="00730E0A">
        <w:rPr>
          <w:rFonts w:ascii="Arial" w:hAnsi="Arial" w:cs="Arial"/>
        </w:rPr>
        <w:t>Tel</w:t>
      </w:r>
      <w:r>
        <w:rPr>
          <w:rFonts w:ascii="Arial" w:hAnsi="Arial" w:cs="Arial"/>
        </w:rPr>
        <w:t xml:space="preserve">as criadas na E2       </w:t>
      </w:r>
    </w:p>
    <w:p w:rsidR="009B5C2C" w:rsidRDefault="009B5C2C" w:rsidP="009B5C2C">
      <w:pPr>
        <w:pStyle w:val="Ttulo1"/>
      </w:pPr>
    </w:p>
    <w:p w:rsidR="009B5C2C" w:rsidRPr="00082549" w:rsidRDefault="009B5C2C" w:rsidP="009B5C2C">
      <w:pPr>
        <w:pStyle w:val="Ttulo1"/>
      </w:pPr>
      <w:r>
        <w:t>3.  Itens de Trabalho</w:t>
      </w:r>
    </w:p>
    <w:tbl>
      <w:tblPr>
        <w:tblW w:w="92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880"/>
        <w:gridCol w:w="709"/>
        <w:gridCol w:w="1276"/>
        <w:gridCol w:w="1276"/>
        <w:gridCol w:w="851"/>
        <w:gridCol w:w="1134"/>
        <w:gridCol w:w="850"/>
        <w:gridCol w:w="709"/>
      </w:tblGrid>
      <w:tr w:rsidR="009B5C2C" w:rsidTr="008D54F5">
        <w:trPr>
          <w:trHeight w:val="728"/>
        </w:trPr>
        <w:tc>
          <w:tcPr>
            <w:tcW w:w="1530" w:type="dxa"/>
            <w:shd w:val="clear" w:color="auto" w:fill="D9D9D9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Item de Trabalho</w:t>
            </w:r>
          </w:p>
        </w:tc>
        <w:tc>
          <w:tcPr>
            <w:tcW w:w="880" w:type="dxa"/>
            <w:shd w:val="clear" w:color="auto" w:fill="D9D9D9"/>
            <w:noWrap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Prioridade  </w:t>
            </w:r>
          </w:p>
        </w:tc>
        <w:tc>
          <w:tcPr>
            <w:tcW w:w="709" w:type="dxa"/>
            <w:shd w:val="clear" w:color="auto" w:fill="D9D9D9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Tamanho Estimado (UCP)</w:t>
            </w:r>
          </w:p>
        </w:tc>
        <w:tc>
          <w:tcPr>
            <w:tcW w:w="1276" w:type="dxa"/>
            <w:shd w:val="clear" w:color="auto" w:fill="D9D9D9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Estado</w:t>
            </w:r>
          </w:p>
        </w:tc>
        <w:tc>
          <w:tcPr>
            <w:tcW w:w="1276" w:type="dxa"/>
            <w:shd w:val="clear" w:color="auto" w:fill="D9D9D9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Material de Referência</w:t>
            </w:r>
          </w:p>
        </w:tc>
        <w:tc>
          <w:tcPr>
            <w:tcW w:w="851" w:type="dxa"/>
            <w:shd w:val="clear" w:color="auto" w:fill="D9D9D9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Iteração alvo</w:t>
            </w:r>
          </w:p>
        </w:tc>
        <w:tc>
          <w:tcPr>
            <w:tcW w:w="1134" w:type="dxa"/>
            <w:shd w:val="clear" w:color="auto" w:fill="D9D9D9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Atribuído a</w:t>
            </w:r>
          </w:p>
        </w:tc>
        <w:tc>
          <w:tcPr>
            <w:tcW w:w="850" w:type="dxa"/>
            <w:shd w:val="clear" w:color="auto" w:fill="D9D9D9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Horas Trabalhadas </w:t>
            </w:r>
          </w:p>
        </w:tc>
        <w:tc>
          <w:tcPr>
            <w:tcW w:w="709" w:type="dxa"/>
            <w:shd w:val="clear" w:color="auto" w:fill="D9D9D9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 xml:space="preserve">Estimativa de Horas Restante 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Início da Iteração</w:t>
            </w: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Alta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B5C2C" w:rsidRPr="00D972CE" w:rsidRDefault="00627CB0" w:rsidP="008D54F5">
            <w:pPr>
              <w:rPr>
                <w:rFonts w:ascii="Arial" w:hAnsi="Arial" w:cs="Arial"/>
              </w:rPr>
            </w:pPr>
            <w:r w:rsidRPr="00D972CE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  <w:vAlign w:val="bottom"/>
          </w:tcPr>
          <w:p w:rsidR="009B5C2C" w:rsidRDefault="00FF49C6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</w:p>
        </w:tc>
        <w:tc>
          <w:tcPr>
            <w:tcW w:w="850" w:type="dxa"/>
            <w:noWrap/>
            <w:vAlign w:val="bottom"/>
          </w:tcPr>
          <w:p w:rsidR="009B5C2C" w:rsidRDefault="00FF49C6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 xml:space="preserve">   20</w:t>
            </w:r>
          </w:p>
        </w:tc>
        <w:tc>
          <w:tcPr>
            <w:tcW w:w="709" w:type="dxa"/>
            <w:noWrap/>
            <w:vAlign w:val="bottom"/>
          </w:tcPr>
          <w:p w:rsidR="009B5C2C" w:rsidRDefault="00FF49C6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10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Atualizar o Documento Especificação de Requisitos</w:t>
            </w: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FF49C6" w:rsidP="00FF49C6">
            <w:r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9B5C2C" w:rsidRPr="00D972CE" w:rsidRDefault="00627CB0" w:rsidP="008D54F5">
            <w:pPr>
              <w:rPr>
                <w:rFonts w:ascii="Arial" w:hAnsi="Arial" w:cs="Arial"/>
              </w:rPr>
            </w:pPr>
            <w:r w:rsidRPr="00D972CE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FF49C6" w:rsidP="00FF49C6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  <w:r w:rsidRPr="005866AE">
              <w:rPr>
                <w:rFonts w:ascii="Arial" w:hAnsi="Arial" w:cs="Arial"/>
                <w:lang w:eastAsia="ja-JP"/>
              </w:rPr>
              <w:t xml:space="preserve"> </w:t>
            </w:r>
          </w:p>
        </w:tc>
        <w:tc>
          <w:tcPr>
            <w:tcW w:w="850" w:type="dxa"/>
            <w:noWrap/>
            <w:vAlign w:val="bottom"/>
          </w:tcPr>
          <w:p w:rsidR="009B5C2C" w:rsidRDefault="00FF49C6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3</w:t>
            </w:r>
          </w:p>
        </w:tc>
        <w:tc>
          <w:tcPr>
            <w:tcW w:w="709" w:type="dxa"/>
            <w:noWrap/>
            <w:vAlign w:val="bottom"/>
          </w:tcPr>
          <w:p w:rsidR="009B5C2C" w:rsidRDefault="00FF49C6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Atualizar o </w:t>
            </w:r>
            <w:r>
              <w:rPr>
                <w:rFonts w:ascii="Arial" w:hAnsi="Arial" w:cs="Arial"/>
              </w:rPr>
              <w:lastRenderedPageBreak/>
              <w:t>Documento de Visão</w:t>
            </w:r>
          </w:p>
          <w:p w:rsidR="009B5C2C" w:rsidRDefault="009B5C2C" w:rsidP="008D54F5">
            <w:pPr>
              <w:rPr>
                <w:rFonts w:ascii="Arial" w:hAnsi="Arial" w:cs="Arial"/>
              </w:rPr>
            </w:pPr>
          </w:p>
          <w:p w:rsidR="009B5C2C" w:rsidRPr="001B1DFF" w:rsidRDefault="009B5C2C" w:rsidP="008D54F5">
            <w:pPr>
              <w:rPr>
                <w:rFonts w:ascii="Arial" w:hAnsi="Arial" w:cs="Arial"/>
              </w:rPr>
            </w:pP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9B5C2C" w:rsidP="008D54F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B5C2C" w:rsidRPr="00627CB0" w:rsidRDefault="00AB1196" w:rsidP="00627CB0">
            <w:pPr>
              <w:rPr>
                <w:rFonts w:ascii="Arial" w:hAnsi="Arial" w:cs="Arial"/>
              </w:rPr>
            </w:pPr>
            <w:hyperlink r:id="rId8" w:history="1">
              <w:r w:rsidR="00627CB0" w:rsidRPr="00016B86">
                <w:rPr>
                  <w:rStyle w:val="Hyperlink"/>
                </w:rPr>
                <w:t xml:space="preserve"> </w:t>
              </w:r>
              <w:r w:rsidR="00627CB0" w:rsidRPr="00627CB0">
                <w:rPr>
                  <w:rStyle w:val="Hyperlink"/>
                  <w:rFonts w:ascii="Arial" w:hAnsi="Arial" w:cs="Arial"/>
                  <w:color w:val="auto"/>
                  <w:u w:val="none"/>
                </w:rPr>
                <w:lastRenderedPageBreak/>
                <w:t xml:space="preserve">https://github.com/eltonfarias/MotoTaxiJA </w:t>
              </w:r>
            </w:hyperlink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FF49C6" w:rsidP="008D54F5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</w:t>
            </w:r>
            <w:r>
              <w:rPr>
                <w:rFonts w:ascii="Arial" w:hAnsi="Arial" w:cs="Arial"/>
                <w:lang w:eastAsia="ja-JP"/>
              </w:rPr>
              <w:lastRenderedPageBreak/>
              <w:t>Elton</w:t>
            </w:r>
          </w:p>
        </w:tc>
        <w:tc>
          <w:tcPr>
            <w:tcW w:w="85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lastRenderedPageBreak/>
              <w:t>4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4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Atualizar o Plano de Projeto</w:t>
            </w:r>
          </w:p>
          <w:p w:rsidR="009B5C2C" w:rsidRPr="001B1DFF" w:rsidRDefault="009B5C2C" w:rsidP="008D54F5">
            <w:pPr>
              <w:rPr>
                <w:rFonts w:ascii="Arial" w:hAnsi="Arial" w:cs="Arial"/>
              </w:rPr>
            </w:pP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9B5C2C" w:rsidP="008D54F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B5C2C" w:rsidRPr="00627CB0" w:rsidRDefault="00627CB0" w:rsidP="008D54F5">
            <w:pPr>
              <w:rPr>
                <w:rFonts w:ascii="Arial" w:hAnsi="Arial" w:cs="Arial"/>
              </w:rPr>
            </w:pPr>
            <w:r w:rsidRPr="00627CB0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FF49C6" w:rsidP="008D54F5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</w:p>
        </w:tc>
        <w:tc>
          <w:tcPr>
            <w:tcW w:w="85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Pr="001B1DFF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>Atualizar o Documento Lista de Riscos</w:t>
            </w: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9B5C2C" w:rsidP="008D54F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B5C2C" w:rsidRPr="00627CB0" w:rsidRDefault="00627CB0" w:rsidP="008D54F5">
            <w:pPr>
              <w:rPr>
                <w:rFonts w:ascii="Arial" w:hAnsi="Arial" w:cs="Arial"/>
              </w:rPr>
            </w:pPr>
            <w:r w:rsidRPr="00627CB0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FF49C6" w:rsidP="008D54F5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</w:p>
        </w:tc>
        <w:tc>
          <w:tcPr>
            <w:tcW w:w="85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2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1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</w:r>
            <w:r>
              <w:rPr>
                <w:rFonts w:ascii="Arial" w:hAnsi="Arial" w:cs="Arial"/>
              </w:rPr>
              <w:softHyphen/>
              <w:t>Atualizar o Documento Lista de Itens de Trabalho</w:t>
            </w: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9B5C2C" w:rsidP="008D54F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B5C2C" w:rsidRPr="006C6C5C" w:rsidRDefault="00627CB0" w:rsidP="008D54F5">
            <w:pPr>
              <w:rPr>
                <w:rFonts w:ascii="Arial" w:hAnsi="Arial" w:cs="Arial"/>
                <w:color w:val="4BACC6" w:themeColor="accent5"/>
              </w:rPr>
            </w:pPr>
            <w:r w:rsidRPr="00627CB0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FF49C6" w:rsidP="008D54F5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</w:p>
        </w:tc>
        <w:tc>
          <w:tcPr>
            <w:tcW w:w="85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D972C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Especificar o caso de uso </w:t>
            </w:r>
            <w:r w:rsidR="00D972CE">
              <w:rPr>
                <w:rFonts w:ascii="Arial" w:hAnsi="Arial" w:cs="Arial"/>
              </w:rPr>
              <w:t>Cadastro Moto Taxista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9B5C2C" w:rsidP="008D54F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B5C2C" w:rsidRPr="008A0F4A" w:rsidRDefault="00627CB0" w:rsidP="008D54F5">
            <w:pPr>
              <w:rPr>
                <w:rFonts w:ascii="Arial" w:hAnsi="Arial" w:cs="Arial"/>
              </w:rPr>
            </w:pPr>
            <w:r w:rsidRPr="00627CB0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FF49C6" w:rsidP="008D54F5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</w:p>
        </w:tc>
        <w:tc>
          <w:tcPr>
            <w:tcW w:w="85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0.20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Tela </w:t>
            </w:r>
            <w:r w:rsidR="00D972CE">
              <w:rPr>
                <w:rFonts w:ascii="Arial" w:hAnsi="Arial" w:cs="Arial"/>
              </w:rPr>
              <w:t>Cadastro Moto Taxista</w:t>
            </w: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9B5C2C" w:rsidP="008D54F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B5C2C" w:rsidRPr="006C6C5C" w:rsidRDefault="00627CB0" w:rsidP="008D54F5">
            <w:pPr>
              <w:rPr>
                <w:rFonts w:ascii="Arial" w:hAnsi="Arial" w:cs="Arial"/>
                <w:color w:val="4BACC6" w:themeColor="accent5"/>
              </w:rPr>
            </w:pPr>
            <w:r w:rsidRPr="00627CB0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Pr="006C6C5C" w:rsidRDefault="009B5C2C" w:rsidP="008D54F5">
            <w:pPr>
              <w:widowControl/>
              <w:spacing w:line="240" w:lineRule="auto"/>
              <w:rPr>
                <w:rFonts w:ascii="Arial" w:hAnsi="Arial" w:cs="Arial"/>
                <w:color w:val="4BACC6" w:themeColor="accent5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FF49C6" w:rsidP="008D54F5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</w:p>
        </w:tc>
        <w:tc>
          <w:tcPr>
            <w:tcW w:w="85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0.10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Planilha de Caso de Teste </w:t>
            </w:r>
            <w:r w:rsidR="00D972CE">
              <w:rPr>
                <w:rFonts w:ascii="Arial" w:hAnsi="Arial" w:cs="Arial"/>
              </w:rPr>
              <w:t>Cadastro Moto Taxista</w:t>
            </w: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9B5C2C" w:rsidP="008D54F5">
            <w:r w:rsidRPr="00841940">
              <w:rPr>
                <w:rFonts w:ascii="Arial" w:hAnsi="Arial" w:cs="Arial"/>
                <w:lang w:eastAsia="ja-JP"/>
              </w:rPr>
              <w:t>Completo</w:t>
            </w:r>
          </w:p>
        </w:tc>
        <w:tc>
          <w:tcPr>
            <w:tcW w:w="1276" w:type="dxa"/>
            <w:noWrap/>
            <w:vAlign w:val="bottom"/>
          </w:tcPr>
          <w:p w:rsidR="009B5C2C" w:rsidRPr="002E36B8" w:rsidRDefault="00627CB0" w:rsidP="008D54F5">
            <w:pPr>
              <w:rPr>
                <w:rFonts w:ascii="Arial" w:hAnsi="Arial" w:cs="Arial"/>
              </w:rPr>
            </w:pPr>
            <w:r w:rsidRPr="00627CB0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D972CE" w:rsidP="008D54F5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</w:p>
        </w:tc>
        <w:tc>
          <w:tcPr>
            <w:tcW w:w="85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  <w:tr w:rsidR="009B5C2C" w:rsidTr="008D54F5">
        <w:trPr>
          <w:trHeight w:val="255"/>
        </w:trPr>
        <w:tc>
          <w:tcPr>
            <w:tcW w:w="1530" w:type="dxa"/>
            <w:noWrap/>
            <w:vAlign w:val="bottom"/>
          </w:tcPr>
          <w:p w:rsidR="009B5C2C" w:rsidRDefault="009B5C2C" w:rsidP="008D54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Realizar Testes na Tela </w:t>
            </w:r>
            <w:r w:rsidR="00D972CE">
              <w:rPr>
                <w:rFonts w:ascii="Arial" w:hAnsi="Arial" w:cs="Arial"/>
              </w:rPr>
              <w:t>Cadastro Moto Taxista</w:t>
            </w:r>
          </w:p>
        </w:tc>
        <w:tc>
          <w:tcPr>
            <w:tcW w:w="88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Média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276" w:type="dxa"/>
            <w:noWrap/>
          </w:tcPr>
          <w:p w:rsidR="009B5C2C" w:rsidRDefault="009B5C2C" w:rsidP="008D54F5">
            <w:r w:rsidRPr="00A0029C">
              <w:rPr>
                <w:rFonts w:ascii="Arial" w:hAnsi="Arial" w:cs="Arial"/>
                <w:lang w:eastAsia="ja-JP"/>
              </w:rPr>
              <w:t>Incompleto</w:t>
            </w:r>
          </w:p>
        </w:tc>
        <w:tc>
          <w:tcPr>
            <w:tcW w:w="1276" w:type="dxa"/>
            <w:noWrap/>
            <w:vAlign w:val="bottom"/>
          </w:tcPr>
          <w:p w:rsidR="009B5C2C" w:rsidRPr="002E36B8" w:rsidRDefault="00627CB0" w:rsidP="008D54F5">
            <w:pPr>
              <w:rPr>
                <w:rFonts w:ascii="Arial" w:hAnsi="Arial" w:cs="Arial"/>
              </w:rPr>
            </w:pPr>
            <w:r w:rsidRPr="00627CB0">
              <w:rPr>
                <w:rFonts w:ascii="Arial" w:hAnsi="Arial" w:cs="Arial"/>
              </w:rPr>
              <w:t>https://github.com/eltonfarias/MotoTaxiJA</w:t>
            </w:r>
          </w:p>
        </w:tc>
        <w:tc>
          <w:tcPr>
            <w:tcW w:w="851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134" w:type="dxa"/>
            <w:noWrap/>
          </w:tcPr>
          <w:p w:rsidR="009B5C2C" w:rsidRDefault="00D972CE" w:rsidP="008D54F5">
            <w:proofErr w:type="spellStart"/>
            <w:r>
              <w:rPr>
                <w:rFonts w:ascii="Arial" w:hAnsi="Arial" w:cs="Arial"/>
                <w:lang w:eastAsia="ja-JP"/>
              </w:rPr>
              <w:t>Josimar</w:t>
            </w:r>
            <w:proofErr w:type="spellEnd"/>
            <w:r>
              <w:rPr>
                <w:rFonts w:ascii="Arial" w:hAnsi="Arial" w:cs="Arial"/>
                <w:lang w:eastAsia="ja-JP"/>
              </w:rPr>
              <w:t xml:space="preserve"> / Elton</w:t>
            </w:r>
          </w:p>
        </w:tc>
        <w:tc>
          <w:tcPr>
            <w:tcW w:w="850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  <w:tc>
          <w:tcPr>
            <w:tcW w:w="709" w:type="dxa"/>
            <w:noWrap/>
            <w:vAlign w:val="bottom"/>
          </w:tcPr>
          <w:p w:rsidR="009B5C2C" w:rsidRDefault="009B5C2C" w:rsidP="008D54F5">
            <w:pPr>
              <w:widowControl/>
              <w:spacing w:line="240" w:lineRule="auto"/>
              <w:jc w:val="center"/>
              <w:rPr>
                <w:rFonts w:ascii="Arial" w:hAnsi="Arial" w:cs="Arial"/>
                <w:lang w:eastAsia="ja-JP"/>
              </w:rPr>
            </w:pPr>
            <w:r>
              <w:rPr>
                <w:rFonts w:ascii="Arial" w:hAnsi="Arial" w:cs="Arial"/>
                <w:lang w:eastAsia="ja-JP"/>
              </w:rPr>
              <w:t>0.15</w:t>
            </w:r>
          </w:p>
        </w:tc>
      </w:tr>
    </w:tbl>
    <w:p w:rsidR="00743CE7" w:rsidRDefault="00743CE7" w:rsidP="00743CE7">
      <w:pPr>
        <w:pStyle w:val="Ttulo1"/>
      </w:pPr>
    </w:p>
    <w:p w:rsidR="009B5C2C" w:rsidRDefault="009B5C2C" w:rsidP="009B5C2C">
      <w:pPr>
        <w:pStyle w:val="Ttulo1"/>
        <w:numPr>
          <w:ilvl w:val="0"/>
          <w:numId w:val="44"/>
        </w:numPr>
        <w:ind w:left="360"/>
      </w:pPr>
      <w:r w:rsidRPr="00B46D12">
        <w:t>Lista de Problemas</w:t>
      </w:r>
      <w:r w:rsidRPr="00B27FB1">
        <w:t xml:space="preserve"> </w:t>
      </w:r>
    </w:p>
    <w:p w:rsidR="00743CE7" w:rsidRPr="00743CE7" w:rsidRDefault="00743CE7" w:rsidP="00743CE7"/>
    <w:p w:rsidR="009B5C2C" w:rsidRDefault="009B5C2C" w:rsidP="009B5C2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7"/>
        <w:gridCol w:w="1830"/>
        <w:gridCol w:w="4393"/>
      </w:tblGrid>
      <w:tr w:rsidR="009B5C2C" w:rsidTr="00D972CE"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Problema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Status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B5C2C" w:rsidRDefault="009B5C2C" w:rsidP="008D54F5">
            <w:pPr>
              <w:widowControl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eastAsia="ja-JP"/>
              </w:rPr>
            </w:pPr>
            <w:r>
              <w:rPr>
                <w:rFonts w:ascii="Arial" w:hAnsi="Arial" w:cs="Arial"/>
                <w:b/>
                <w:sz w:val="18"/>
                <w:szCs w:val="18"/>
                <w:lang w:eastAsia="ja-JP"/>
              </w:rPr>
              <w:t>Observação</w:t>
            </w:r>
          </w:p>
        </w:tc>
      </w:tr>
      <w:tr w:rsidR="009B5C2C" w:rsidTr="00D972CE"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C2C" w:rsidRPr="00D972CE" w:rsidRDefault="00743CE7" w:rsidP="008D54F5">
            <w:pPr>
              <w:pStyle w:val="Corpodetexto"/>
              <w:ind w:left="0"/>
              <w:rPr>
                <w:rFonts w:ascii="Arial" w:hAnsi="Arial" w:cs="Arial"/>
              </w:rPr>
            </w:pPr>
            <w:r w:rsidRPr="00D972CE">
              <w:rPr>
                <w:rFonts w:ascii="Arial" w:hAnsi="Arial" w:cs="Arial"/>
              </w:rPr>
              <w:t>Problema na implementação do código.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C2C" w:rsidRPr="00D972CE" w:rsidRDefault="009B5C2C" w:rsidP="00743CE7">
            <w:pPr>
              <w:pStyle w:val="Corpodetexto"/>
              <w:ind w:left="0"/>
              <w:rPr>
                <w:rFonts w:ascii="Arial" w:hAnsi="Arial" w:cs="Arial"/>
              </w:rPr>
            </w:pPr>
            <w:r w:rsidRPr="00D972CE">
              <w:rPr>
                <w:rFonts w:ascii="Arial" w:hAnsi="Arial" w:cs="Arial"/>
              </w:rPr>
              <w:t xml:space="preserve">        </w:t>
            </w:r>
            <w:r w:rsidR="00743CE7" w:rsidRPr="00D972CE">
              <w:rPr>
                <w:rFonts w:ascii="Arial" w:hAnsi="Arial" w:cs="Arial"/>
              </w:rPr>
              <w:t>Em análise</w:t>
            </w: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C2C" w:rsidRPr="00D972CE" w:rsidRDefault="00743CE7" w:rsidP="008D54F5">
            <w:pPr>
              <w:pStyle w:val="Corpodetexto"/>
              <w:ind w:left="0"/>
              <w:rPr>
                <w:rFonts w:ascii="Arial" w:hAnsi="Arial" w:cs="Arial"/>
              </w:rPr>
            </w:pPr>
            <w:r w:rsidRPr="00D972CE">
              <w:rPr>
                <w:rFonts w:ascii="Arial" w:hAnsi="Arial" w:cs="Arial"/>
              </w:rPr>
              <w:t>Documentando o erro e processo de correção.</w:t>
            </w:r>
          </w:p>
        </w:tc>
      </w:tr>
      <w:tr w:rsidR="009B5C2C" w:rsidTr="00D972CE">
        <w:tc>
          <w:tcPr>
            <w:tcW w:w="3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C2C" w:rsidRDefault="009B5C2C" w:rsidP="008D54F5">
            <w:pPr>
              <w:pStyle w:val="Corpodetexto"/>
              <w:ind w:left="0"/>
            </w:pP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C2C" w:rsidRDefault="009B5C2C" w:rsidP="008D54F5">
            <w:pPr>
              <w:pStyle w:val="Corpodetexto"/>
              <w:ind w:left="0"/>
            </w:pPr>
          </w:p>
        </w:tc>
        <w:tc>
          <w:tcPr>
            <w:tcW w:w="4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C2C" w:rsidRDefault="009B5C2C" w:rsidP="008D54F5">
            <w:pPr>
              <w:pStyle w:val="Corpodetexto"/>
              <w:ind w:left="0"/>
            </w:pPr>
          </w:p>
        </w:tc>
      </w:tr>
    </w:tbl>
    <w:p w:rsidR="009B5C2C" w:rsidRDefault="009B5C2C" w:rsidP="009B5C2C"/>
    <w:p w:rsidR="009B5C2C" w:rsidRDefault="009B5C2C" w:rsidP="009B5C2C"/>
    <w:p w:rsidR="009B5C2C" w:rsidRDefault="009B5C2C" w:rsidP="009B5C2C"/>
    <w:p w:rsidR="009B5C2C" w:rsidRDefault="009B5C2C" w:rsidP="009B5C2C"/>
    <w:p w:rsidR="009B5C2C" w:rsidRDefault="009B5C2C" w:rsidP="009B5C2C"/>
    <w:p w:rsidR="009B5C2C" w:rsidRDefault="009B5C2C" w:rsidP="009B5C2C"/>
    <w:p w:rsidR="009B5C2C" w:rsidRDefault="009B5C2C" w:rsidP="009B5C2C"/>
    <w:p w:rsidR="009B5C2C" w:rsidRDefault="009B5C2C" w:rsidP="009B5C2C"/>
    <w:p w:rsidR="009B5C2C" w:rsidRDefault="009B5C2C" w:rsidP="009B5C2C">
      <w:pPr>
        <w:pStyle w:val="Ttulo1"/>
      </w:pPr>
    </w:p>
    <w:p w:rsidR="009B5C2C" w:rsidRDefault="009B5C2C" w:rsidP="009B5C2C">
      <w:pPr>
        <w:pStyle w:val="Ttulo1"/>
      </w:pPr>
      <w:r>
        <w:t>5.  Critérios de Avaliação</w:t>
      </w:r>
    </w:p>
    <w:p w:rsidR="009B5C2C" w:rsidRPr="00684C89" w:rsidRDefault="009B5C2C" w:rsidP="009B5C2C"/>
    <w:p w:rsidR="009B5C2C" w:rsidRPr="00E86094" w:rsidRDefault="009B5C2C" w:rsidP="009B5C2C">
      <w:pPr>
        <w:pStyle w:val="Ttulo2"/>
        <w:rPr>
          <w:b w:val="0"/>
        </w:rPr>
      </w:pPr>
      <w:r w:rsidRPr="00E86094">
        <w:rPr>
          <w:b w:val="0"/>
        </w:rPr>
        <w:t xml:space="preserve">Tela </w:t>
      </w:r>
      <w:r w:rsidR="00743CE7">
        <w:rPr>
          <w:b w:val="0"/>
        </w:rPr>
        <w:t xml:space="preserve">Cadastro de Moto Taxista </w:t>
      </w:r>
      <w:r w:rsidRPr="00E86094">
        <w:rPr>
          <w:b w:val="0"/>
        </w:rPr>
        <w:t xml:space="preserve">no Sistema </w:t>
      </w:r>
      <w:r w:rsidR="00743CE7">
        <w:rPr>
          <w:b w:val="0"/>
        </w:rPr>
        <w:t>de acordo com os</w:t>
      </w:r>
      <w:r w:rsidRPr="00E86094">
        <w:rPr>
          <w:b w:val="0"/>
        </w:rPr>
        <w:t xml:space="preserve"> documentos de Visão e Plano de Projeto. Todos os testes projetados devem ser realizados sem tolerância erros.</w:t>
      </w:r>
    </w:p>
    <w:p w:rsidR="009B5C2C" w:rsidRPr="00E86094" w:rsidRDefault="009B5C2C" w:rsidP="009B5C2C">
      <w:pPr>
        <w:pStyle w:val="Ttulo2"/>
        <w:rPr>
          <w:b w:val="0"/>
        </w:rPr>
      </w:pPr>
      <w:r w:rsidRPr="00E86094">
        <w:rPr>
          <w:b w:val="0"/>
        </w:rPr>
        <w:t>Lista de riscos atualizada.</w:t>
      </w:r>
    </w:p>
    <w:p w:rsidR="009B5C2C" w:rsidRDefault="009B5C2C" w:rsidP="009B5C2C"/>
    <w:p w:rsidR="009B5C2C" w:rsidRDefault="009B5C2C" w:rsidP="009B5C2C"/>
    <w:p w:rsidR="009B5C2C" w:rsidRDefault="009B5C2C" w:rsidP="009B5C2C">
      <w:pPr>
        <w:pStyle w:val="Ttulo1"/>
      </w:pPr>
      <w:r>
        <w:t>6.  Avaliação</w:t>
      </w:r>
    </w:p>
    <w:p w:rsidR="009B5C2C" w:rsidRPr="00345FF8" w:rsidRDefault="009B5C2C" w:rsidP="009B5C2C">
      <w:pPr>
        <w:pStyle w:val="Corpodetexto"/>
        <w:ind w:left="0"/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8"/>
        <w:gridCol w:w="3765"/>
      </w:tblGrid>
      <w:tr w:rsidR="009B5C2C" w:rsidRPr="00F8546E" w:rsidTr="008D54F5">
        <w:tc>
          <w:tcPr>
            <w:tcW w:w="1778" w:type="dxa"/>
          </w:tcPr>
          <w:p w:rsidR="009B5C2C" w:rsidRPr="00D972CE" w:rsidRDefault="009B5C2C" w:rsidP="008D54F5">
            <w:pPr>
              <w:spacing w:before="40" w:after="40"/>
              <w:rPr>
                <w:rFonts w:ascii="Arial" w:hAnsi="Arial" w:cs="Arial"/>
                <w:bCs/>
              </w:rPr>
            </w:pPr>
            <w:r w:rsidRPr="00D972CE">
              <w:rPr>
                <w:rFonts w:ascii="Arial" w:hAnsi="Arial" w:cs="Arial"/>
                <w:bCs/>
              </w:rPr>
              <w:t>Objetivo da Avaliação</w:t>
            </w:r>
          </w:p>
        </w:tc>
        <w:tc>
          <w:tcPr>
            <w:tcW w:w="3765" w:type="dxa"/>
          </w:tcPr>
          <w:p w:rsidR="009B5C2C" w:rsidRPr="00D972CE" w:rsidRDefault="009B5C2C" w:rsidP="008D54F5">
            <w:pPr>
              <w:spacing w:before="40" w:after="40"/>
              <w:rPr>
                <w:rFonts w:ascii="Arial" w:hAnsi="Arial" w:cs="Arial"/>
                <w:bCs/>
                <w:iCs/>
              </w:rPr>
            </w:pPr>
            <w:r w:rsidRPr="00D972CE">
              <w:rPr>
                <w:rFonts w:ascii="Arial" w:hAnsi="Arial" w:cs="Arial"/>
                <w:iCs/>
              </w:rPr>
              <w:t>Aprovação do Patrocinador e do Gerente de Projetos.</w:t>
            </w:r>
          </w:p>
        </w:tc>
      </w:tr>
      <w:tr w:rsidR="009B5C2C" w:rsidTr="008D54F5">
        <w:tc>
          <w:tcPr>
            <w:tcW w:w="1778" w:type="dxa"/>
          </w:tcPr>
          <w:p w:rsidR="009B5C2C" w:rsidRPr="00D972CE" w:rsidRDefault="009B5C2C" w:rsidP="008D54F5">
            <w:pPr>
              <w:spacing w:before="40" w:after="40"/>
              <w:rPr>
                <w:rFonts w:ascii="Arial" w:hAnsi="Arial" w:cs="Arial"/>
              </w:rPr>
            </w:pPr>
            <w:r w:rsidRPr="00D972CE">
              <w:rPr>
                <w:rFonts w:ascii="Arial" w:hAnsi="Arial" w:cs="Arial"/>
              </w:rPr>
              <w:t>Data da Avaliação</w:t>
            </w:r>
          </w:p>
        </w:tc>
        <w:tc>
          <w:tcPr>
            <w:tcW w:w="3765" w:type="dxa"/>
          </w:tcPr>
          <w:p w:rsidR="009B5C2C" w:rsidRPr="00D972CE" w:rsidRDefault="00331AC9" w:rsidP="008D54F5">
            <w:pPr>
              <w:spacing w:before="40" w:after="40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09</w:t>
            </w:r>
            <w:r w:rsidR="009B5C2C" w:rsidRPr="00D972CE">
              <w:rPr>
                <w:rFonts w:ascii="Arial" w:hAnsi="Arial" w:cs="Arial"/>
                <w:iCs/>
              </w:rPr>
              <w:t>/04/14</w:t>
            </w:r>
          </w:p>
        </w:tc>
      </w:tr>
      <w:tr w:rsidR="009B5C2C" w:rsidTr="008D54F5">
        <w:tc>
          <w:tcPr>
            <w:tcW w:w="1778" w:type="dxa"/>
          </w:tcPr>
          <w:p w:rsidR="009B5C2C" w:rsidRPr="00D972CE" w:rsidRDefault="009B5C2C" w:rsidP="008D54F5">
            <w:pPr>
              <w:spacing w:before="40" w:after="40"/>
              <w:rPr>
                <w:rFonts w:ascii="Arial" w:hAnsi="Arial" w:cs="Arial"/>
              </w:rPr>
            </w:pPr>
            <w:r w:rsidRPr="00D972CE">
              <w:rPr>
                <w:rFonts w:ascii="Arial" w:hAnsi="Arial" w:cs="Arial"/>
              </w:rPr>
              <w:t>Participantes</w:t>
            </w:r>
          </w:p>
        </w:tc>
        <w:tc>
          <w:tcPr>
            <w:tcW w:w="3765" w:type="dxa"/>
          </w:tcPr>
          <w:p w:rsidR="009B5C2C" w:rsidRPr="00D972CE" w:rsidRDefault="009B5C2C" w:rsidP="008D54F5">
            <w:pPr>
              <w:spacing w:before="40" w:after="40"/>
              <w:rPr>
                <w:rFonts w:ascii="Arial" w:hAnsi="Arial" w:cs="Arial"/>
                <w:iCs/>
              </w:rPr>
            </w:pPr>
            <w:r w:rsidRPr="00D972CE">
              <w:rPr>
                <w:rFonts w:ascii="Arial" w:hAnsi="Arial" w:cs="Arial"/>
                <w:iCs/>
              </w:rPr>
              <w:t>Patrocinador, Gerente e Equipe do Projeto</w:t>
            </w:r>
          </w:p>
        </w:tc>
      </w:tr>
      <w:tr w:rsidR="009B5C2C" w:rsidRPr="00F8546E" w:rsidTr="008D54F5">
        <w:tc>
          <w:tcPr>
            <w:tcW w:w="1778" w:type="dxa"/>
          </w:tcPr>
          <w:p w:rsidR="009B5C2C" w:rsidRPr="00D972CE" w:rsidRDefault="009B5C2C" w:rsidP="008D54F5">
            <w:pPr>
              <w:spacing w:before="40" w:after="40"/>
              <w:rPr>
                <w:rFonts w:ascii="Arial" w:hAnsi="Arial" w:cs="Arial"/>
              </w:rPr>
            </w:pPr>
            <w:r w:rsidRPr="00D972CE">
              <w:rPr>
                <w:rFonts w:ascii="Arial" w:hAnsi="Arial" w:cs="Arial"/>
              </w:rPr>
              <w:t>Status do Projeto</w:t>
            </w:r>
          </w:p>
        </w:tc>
        <w:tc>
          <w:tcPr>
            <w:tcW w:w="3765" w:type="dxa"/>
          </w:tcPr>
          <w:p w:rsidR="009B5C2C" w:rsidRPr="00D972CE" w:rsidRDefault="00D972CE" w:rsidP="008D54F5">
            <w:pPr>
              <w:spacing w:before="40" w:after="40"/>
              <w:rPr>
                <w:rFonts w:ascii="Arial" w:hAnsi="Arial" w:cs="Arial"/>
                <w:iCs/>
              </w:rPr>
            </w:pPr>
            <w:r w:rsidRPr="00D972CE">
              <w:rPr>
                <w:rFonts w:ascii="Arial" w:hAnsi="Arial" w:cs="Arial"/>
                <w:iCs/>
              </w:rPr>
              <w:t>Incompleto</w:t>
            </w:r>
          </w:p>
        </w:tc>
      </w:tr>
    </w:tbl>
    <w:p w:rsidR="009B5C2C" w:rsidRPr="00F8546E" w:rsidRDefault="009B5C2C" w:rsidP="009B5C2C"/>
    <w:p w:rsidR="009B5C2C" w:rsidRDefault="009B5C2C" w:rsidP="009B5C2C">
      <w:pPr>
        <w:pStyle w:val="Ttulo2"/>
        <w:numPr>
          <w:ilvl w:val="0"/>
          <w:numId w:val="30"/>
        </w:numPr>
      </w:pPr>
      <w:r w:rsidRPr="00F8546E">
        <w:t>Avaliação X Objetivos I</w:t>
      </w:r>
      <w:r>
        <w:t>niciais</w:t>
      </w:r>
    </w:p>
    <w:p w:rsidR="009B5C2C" w:rsidRDefault="009B5C2C" w:rsidP="009B5C2C">
      <w:pPr>
        <w:pStyle w:val="Ttulo2"/>
        <w:numPr>
          <w:ilvl w:val="0"/>
          <w:numId w:val="0"/>
        </w:numPr>
        <w:ind w:left="720"/>
      </w:pPr>
    </w:p>
    <w:p w:rsidR="009B5C2C" w:rsidRDefault="009B5C2C" w:rsidP="009B5C2C">
      <w:pPr>
        <w:pStyle w:val="Ttulo2"/>
        <w:numPr>
          <w:ilvl w:val="0"/>
          <w:numId w:val="29"/>
        </w:numPr>
      </w:pPr>
      <w:r>
        <w:t>Itens de Trabalho: Planejado X Realizado</w:t>
      </w:r>
    </w:p>
    <w:p w:rsidR="009B5C2C" w:rsidRPr="000963F3" w:rsidRDefault="009B5C2C" w:rsidP="009B5C2C">
      <w:pPr>
        <w:pStyle w:val="InfoBluelistitem"/>
        <w:rPr>
          <w:color w:val="auto"/>
        </w:rPr>
      </w:pPr>
      <w:r w:rsidRPr="000963F3">
        <w:rPr>
          <w:color w:val="auto"/>
        </w:rPr>
        <w:t>.</w:t>
      </w:r>
    </w:p>
    <w:p w:rsidR="009B5C2C" w:rsidRDefault="009B5C2C" w:rsidP="009B5C2C">
      <w:pPr>
        <w:pStyle w:val="Ttulo2"/>
        <w:numPr>
          <w:ilvl w:val="0"/>
          <w:numId w:val="29"/>
        </w:numPr>
      </w:pPr>
      <w:r>
        <w:t>Avaliação X Resultados de Testes</w:t>
      </w:r>
    </w:p>
    <w:p w:rsidR="009B5C2C" w:rsidRDefault="009B5C2C" w:rsidP="009B5C2C">
      <w:pPr>
        <w:pStyle w:val="InfoBluelistitem"/>
      </w:pPr>
    </w:p>
    <w:p w:rsidR="009B5C2C" w:rsidRDefault="009B5C2C" w:rsidP="009B5C2C">
      <w:pPr>
        <w:pStyle w:val="Ttulo2"/>
        <w:numPr>
          <w:ilvl w:val="0"/>
          <w:numId w:val="29"/>
        </w:numPr>
      </w:pPr>
      <w:r>
        <w:t>Outras Avaliações e Desvios</w:t>
      </w:r>
    </w:p>
    <w:p w:rsidR="009B5C2C" w:rsidRPr="00993DB8" w:rsidRDefault="009B5C2C" w:rsidP="009B5C2C">
      <w:pPr>
        <w:pStyle w:val="InfoBluelistitem"/>
      </w:pPr>
    </w:p>
    <w:p w:rsidR="00BB3926" w:rsidRPr="009B5C2C" w:rsidRDefault="00BB3926" w:rsidP="009B5C2C"/>
    <w:sectPr w:rsidR="00BB3926" w:rsidRPr="009B5C2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196" w:rsidRDefault="00AB1196">
      <w:r>
        <w:separator/>
      </w:r>
    </w:p>
  </w:endnote>
  <w:endnote w:type="continuationSeparator" w:id="0">
    <w:p w:rsidR="00AB1196" w:rsidRDefault="00AB1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</w:pPr>
          <w:r>
            <w:sym w:font="Symbol" w:char="F0D3"/>
          </w:r>
          <w:proofErr w:type="gramStart"/>
          <w:r>
            <w:t>MeuProjeto</w:t>
          </w:r>
          <w:proofErr w:type="gramEnd"/>
          <w:r>
            <w:t xml:space="preserve">.net,  </w:t>
          </w:r>
          <w:r w:rsidR="00805ADB">
            <w:fldChar w:fldCharType="begin"/>
          </w:r>
          <w:r w:rsidR="00805ADB">
            <w:instrText xml:space="preserve"> DATE \@ "yyyy" </w:instrText>
          </w:r>
          <w:r w:rsidR="00805ADB">
            <w:fldChar w:fldCharType="separate"/>
          </w:r>
          <w:r w:rsidR="00331AC9">
            <w:rPr>
              <w:noProof/>
            </w:rPr>
            <w:t>2014</w:t>
          </w:r>
          <w:r w:rsidR="00805ADB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</w:pPr>
          <w: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331AC9">
            <w:rPr>
              <w:rStyle w:val="Nmerodepgina"/>
              <w:noProof/>
            </w:rPr>
            <w:t>1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 xml:space="preserve"> </w:t>
          </w:r>
          <w:r w:rsidR="009E308F">
            <w:rPr>
              <w:rStyle w:val="Nmerodepgina"/>
            </w:rPr>
            <w:t>de</w:t>
          </w:r>
          <w:r>
            <w:rPr>
              <w:rStyle w:val="Nmerodepgina"/>
            </w:rPr>
            <w:t xml:space="preserve"> </w:t>
          </w:r>
          <w:r w:rsidR="00AB1196">
            <w:fldChar w:fldCharType="begin"/>
          </w:r>
          <w:r w:rsidR="00AB1196">
            <w:instrText xml:space="preserve"> NUMPAGES  \* MERGEFORMAT </w:instrText>
          </w:r>
          <w:r w:rsidR="00AB1196">
            <w:fldChar w:fldCharType="separate"/>
          </w:r>
          <w:r w:rsidR="00331AC9" w:rsidRPr="00331AC9">
            <w:rPr>
              <w:rStyle w:val="Nmerodepgina"/>
              <w:noProof/>
            </w:rPr>
            <w:t>3</w:t>
          </w:r>
          <w:r w:rsidR="00AB1196">
            <w:rPr>
              <w:rStyle w:val="Nmerodepgina"/>
              <w:noProof/>
            </w:rPr>
            <w:fldChar w:fldCharType="end"/>
          </w:r>
        </w:p>
      </w:tc>
    </w:tr>
  </w:tbl>
  <w:p w:rsidR="0095311D" w:rsidRDefault="009531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196" w:rsidRDefault="00AB1196">
      <w:r>
        <w:separator/>
      </w:r>
    </w:p>
  </w:footnote>
  <w:footnote w:type="continuationSeparator" w:id="0">
    <w:p w:rsidR="00AB1196" w:rsidRDefault="00AB11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491D53" w:rsidP="005E24A3">
          <w:pPr>
            <w:pStyle w:val="Cabealho"/>
            <w:tabs>
              <w:tab w:val="clear" w:pos="4320"/>
              <w:tab w:val="clear" w:pos="8640"/>
            </w:tabs>
          </w:pPr>
          <w:proofErr w:type="spellStart"/>
          <w:r>
            <w:t>MotoTaxiJÁ</w:t>
          </w:r>
          <w:proofErr w:type="spellEnd"/>
        </w:p>
      </w:tc>
      <w:tc>
        <w:tcPr>
          <w:tcW w:w="3179" w:type="dxa"/>
        </w:tcPr>
        <w:p w:rsidR="0095311D" w:rsidRDefault="0095311D">
          <w:pPr>
            <w:tabs>
              <w:tab w:val="left" w:pos="1135"/>
            </w:tabs>
            <w:spacing w:before="40"/>
            <w:ind w:right="68"/>
          </w:pPr>
        </w:p>
      </w:tc>
    </w:tr>
    <w:tr w:rsidR="0095311D">
      <w:tc>
        <w:tcPr>
          <w:tcW w:w="6379" w:type="dxa"/>
        </w:tcPr>
        <w:p w:rsidR="0095311D" w:rsidRDefault="0095311D">
          <w:r>
            <w:t>Plano de Iteração</w:t>
          </w:r>
        </w:p>
      </w:tc>
      <w:tc>
        <w:tcPr>
          <w:tcW w:w="3179" w:type="dxa"/>
        </w:tcPr>
        <w:p w:rsidR="0095311D" w:rsidRDefault="00331AC9" w:rsidP="00331AC9">
          <w:r>
            <w:t xml:space="preserve">  Data:</w:t>
          </w:r>
          <w:proofErr w:type="gramStart"/>
          <w:r>
            <w:t xml:space="preserve">  </w:t>
          </w:r>
          <w:proofErr w:type="gramEnd"/>
          <w:r>
            <w:t>06</w:t>
          </w:r>
          <w:r w:rsidR="009B5C2C">
            <w:t>/04/2014</w:t>
          </w:r>
        </w:p>
      </w:tc>
    </w:tr>
  </w:tbl>
  <w:p w:rsidR="0095311D" w:rsidRDefault="0095311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8A2E5F"/>
    <w:multiLevelType w:val="multilevel"/>
    <w:tmpl w:val="58F4DE4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DA7296"/>
    <w:multiLevelType w:val="hybridMultilevel"/>
    <w:tmpl w:val="528883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E143543"/>
    <w:multiLevelType w:val="hybridMultilevel"/>
    <w:tmpl w:val="25D0E1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1FE3C82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835424F"/>
    <w:multiLevelType w:val="hybridMultilevel"/>
    <w:tmpl w:val="2B221E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6F8D4BBB"/>
    <w:multiLevelType w:val="hybridMultilevel"/>
    <w:tmpl w:val="FE2A5C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>
    <w:nsid w:val="7C983118"/>
    <w:multiLevelType w:val="hybridMultilevel"/>
    <w:tmpl w:val="D966A1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3"/>
  </w:num>
  <w:num w:numId="4">
    <w:abstractNumId w:val="36"/>
  </w:num>
  <w:num w:numId="5">
    <w:abstractNumId w:val="26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5"/>
  </w:num>
  <w:num w:numId="10">
    <w:abstractNumId w:val="4"/>
  </w:num>
  <w:num w:numId="11">
    <w:abstractNumId w:val="15"/>
  </w:num>
  <w:num w:numId="12">
    <w:abstractNumId w:val="12"/>
  </w:num>
  <w:num w:numId="13">
    <w:abstractNumId w:val="34"/>
  </w:num>
  <w:num w:numId="14">
    <w:abstractNumId w:val="11"/>
  </w:num>
  <w:num w:numId="15">
    <w:abstractNumId w:val="6"/>
  </w:num>
  <w:num w:numId="16">
    <w:abstractNumId w:val="33"/>
  </w:num>
  <w:num w:numId="17">
    <w:abstractNumId w:val="22"/>
  </w:num>
  <w:num w:numId="18">
    <w:abstractNumId w:val="8"/>
  </w:num>
  <w:num w:numId="19">
    <w:abstractNumId w:val="18"/>
  </w:num>
  <w:num w:numId="20">
    <w:abstractNumId w:val="10"/>
  </w:num>
  <w:num w:numId="21">
    <w:abstractNumId w:val="31"/>
  </w:num>
  <w:num w:numId="22">
    <w:abstractNumId w:val="20"/>
  </w:num>
  <w:num w:numId="23">
    <w:abstractNumId w:val="25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7"/>
  </w:num>
  <w:num w:numId="30">
    <w:abstractNumId w:val="21"/>
  </w:num>
  <w:num w:numId="31">
    <w:abstractNumId w:val="23"/>
  </w:num>
  <w:num w:numId="32">
    <w:abstractNumId w:val="7"/>
  </w:num>
  <w:num w:numId="33">
    <w:abstractNumId w:val="19"/>
  </w:num>
  <w:num w:numId="34">
    <w:abstractNumId w:val="5"/>
  </w:num>
  <w:num w:numId="35">
    <w:abstractNumId w:val="9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14"/>
  </w:num>
  <w:num w:numId="39">
    <w:abstractNumId w:val="16"/>
  </w:num>
  <w:num w:numId="40">
    <w:abstractNumId w:val="19"/>
  </w:num>
  <w:num w:numId="41">
    <w:abstractNumId w:val="3"/>
  </w:num>
  <w:num w:numId="42">
    <w:abstractNumId w:val="32"/>
  </w:num>
  <w:num w:numId="43">
    <w:abstractNumId w:val="28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681"/>
    <w:rsid w:val="00066AC6"/>
    <w:rsid w:val="00100D5A"/>
    <w:rsid w:val="00115DBE"/>
    <w:rsid w:val="00140817"/>
    <w:rsid w:val="00153634"/>
    <w:rsid w:val="001662B5"/>
    <w:rsid w:val="00242AFB"/>
    <w:rsid w:val="00264FEB"/>
    <w:rsid w:val="00286E11"/>
    <w:rsid w:val="003220DF"/>
    <w:rsid w:val="00323903"/>
    <w:rsid w:val="00331AC9"/>
    <w:rsid w:val="003A4CCB"/>
    <w:rsid w:val="003C7643"/>
    <w:rsid w:val="003E0AA6"/>
    <w:rsid w:val="003F57DA"/>
    <w:rsid w:val="004541A5"/>
    <w:rsid w:val="004901D6"/>
    <w:rsid w:val="00491D53"/>
    <w:rsid w:val="004D115C"/>
    <w:rsid w:val="004E363F"/>
    <w:rsid w:val="00537BAC"/>
    <w:rsid w:val="00564DDB"/>
    <w:rsid w:val="005875B5"/>
    <w:rsid w:val="005A1EE9"/>
    <w:rsid w:val="005E24A3"/>
    <w:rsid w:val="00627CB0"/>
    <w:rsid w:val="006664E6"/>
    <w:rsid w:val="006E645F"/>
    <w:rsid w:val="00704683"/>
    <w:rsid w:val="00714816"/>
    <w:rsid w:val="00732852"/>
    <w:rsid w:val="00741F7A"/>
    <w:rsid w:val="00743CE7"/>
    <w:rsid w:val="00783AA2"/>
    <w:rsid w:val="007907D1"/>
    <w:rsid w:val="007D6974"/>
    <w:rsid w:val="00805ADB"/>
    <w:rsid w:val="008E6B25"/>
    <w:rsid w:val="008E768A"/>
    <w:rsid w:val="008F18AF"/>
    <w:rsid w:val="008F721A"/>
    <w:rsid w:val="0091713B"/>
    <w:rsid w:val="009310F6"/>
    <w:rsid w:val="0095311D"/>
    <w:rsid w:val="00993DB8"/>
    <w:rsid w:val="009B5C2C"/>
    <w:rsid w:val="009D6FF4"/>
    <w:rsid w:val="009E308F"/>
    <w:rsid w:val="00A0140F"/>
    <w:rsid w:val="00A26F9B"/>
    <w:rsid w:val="00A47B55"/>
    <w:rsid w:val="00A51B16"/>
    <w:rsid w:val="00A85FCB"/>
    <w:rsid w:val="00AB1196"/>
    <w:rsid w:val="00B20A98"/>
    <w:rsid w:val="00B46D12"/>
    <w:rsid w:val="00B62FCD"/>
    <w:rsid w:val="00BB3926"/>
    <w:rsid w:val="00C21148"/>
    <w:rsid w:val="00C2446D"/>
    <w:rsid w:val="00D243F0"/>
    <w:rsid w:val="00D504F5"/>
    <w:rsid w:val="00D50F5C"/>
    <w:rsid w:val="00D972CE"/>
    <w:rsid w:val="00DD2DB5"/>
    <w:rsid w:val="00DF39E9"/>
    <w:rsid w:val="00E42BA7"/>
    <w:rsid w:val="00E62681"/>
    <w:rsid w:val="00E676EF"/>
    <w:rsid w:val="00E7275F"/>
    <w:rsid w:val="00E9588E"/>
    <w:rsid w:val="00ED0FF2"/>
    <w:rsid w:val="00EE1D0B"/>
    <w:rsid w:val="00F405E1"/>
    <w:rsid w:val="00F8546E"/>
    <w:rsid w:val="00FF4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220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1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CommentSubject">
    <w:name w:val="Comment Subject"/>
    <w:basedOn w:val="Textodecomentrio"/>
    <w:next w:val="Textodecomentrio"/>
    <w:semiHidden/>
    <w:rPr>
      <w:b/>
      <w:bCs/>
    </w:rPr>
  </w:style>
  <w:style w:type="paragraph" w:customStyle="1" w:styleId="InfoBluelistitem">
    <w:name w:val="InfoBlue list item"/>
    <w:basedOn w:val="InfoBlue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32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s://github.com/eltonfarias/MotoTaxiJA%20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tos1-Jarley\MotoTaxiJ&#193;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348</TotalTime>
  <Pages>3</Pages>
  <Words>480</Words>
  <Characters>2594</Characters>
  <Application>Microsoft Office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3068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aluno</dc:creator>
  <cp:lastModifiedBy>Fabiana</cp:lastModifiedBy>
  <cp:revision>4</cp:revision>
  <cp:lastPrinted>2013-09-26T21:07:00Z</cp:lastPrinted>
  <dcterms:created xsi:type="dcterms:W3CDTF">2014-04-02T11:56:00Z</dcterms:created>
  <dcterms:modified xsi:type="dcterms:W3CDTF">2014-04-09T14:03:00Z</dcterms:modified>
</cp:coreProperties>
</file>